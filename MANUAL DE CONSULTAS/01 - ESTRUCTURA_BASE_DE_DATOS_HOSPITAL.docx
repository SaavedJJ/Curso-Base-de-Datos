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66E968FB" w:rsidRDefault="66E968FB" w14:paraId="03E8973F" w14:textId="045E7C32">
      <w:r>
        <w:br w:type="page"/>
      </w:r>
    </w:p>
    <w:p xmlns:wp14="http://schemas.microsoft.com/office/word/2010/wordml" w:rsidR="001C1778" w:rsidP="605A1D19" w:rsidRDefault="001C1778" w14:paraId="2AED60E3" wp14:textId="2DA8C8C2">
      <w:pPr>
        <w:pStyle w:val="Ttulo"/>
        <w:rPr>
          <w:rFonts w:ascii="Tahoma" w:hAnsi="Tahoma" w:cs="Tahoma"/>
          <w:sz w:val="22"/>
          <w:szCs w:val="22"/>
          <w:u w:val="single"/>
        </w:rPr>
      </w:pPr>
      <w:bookmarkStart w:name="_GoBack" w:id="0"/>
      <w:bookmarkEnd w:id="0"/>
      <w:r w:rsidRPr="605A1D19" w:rsidR="605A1D19">
        <w:rPr>
          <w:rFonts w:ascii="Tahoma" w:hAnsi="Tahoma" w:cs="Tahoma"/>
          <w:sz w:val="22"/>
          <w:szCs w:val="22"/>
          <w:u w:val="single"/>
        </w:rPr>
        <w:t>selectESTRUCTURA BASE DE DATOS HOSPITAL</w:t>
      </w:r>
    </w:p>
    <w:p xmlns:wp14="http://schemas.microsoft.com/office/word/2010/wordml" w:rsidR="001C1778" w:rsidP="001C1778" w:rsidRDefault="001C1778" w14:paraId="672A6659" wp14:textId="77777777">
      <w:pPr>
        <w:pStyle w:val="Ttulo"/>
      </w:pPr>
    </w:p>
    <w:p xmlns:wp14="http://schemas.microsoft.com/office/word/2010/wordml" w:rsidR="001C1778" w:rsidP="001C1778" w:rsidRDefault="001C1778" w14:paraId="3F81B0CE" wp14:textId="77777777">
      <w:pPr>
        <w:pStyle w:val="Ttul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RELACIONES ENTRE TABLAS</w:t>
      </w:r>
    </w:p>
    <w:p xmlns:wp14="http://schemas.microsoft.com/office/word/2010/wordml" w:rsidR="001C1778" w:rsidP="001C1778" w:rsidRDefault="001C1778" w14:paraId="0A37501D" wp14:textId="77777777">
      <w:pPr>
        <w:jc w:val="center"/>
      </w:pPr>
    </w:p>
    <w:p xmlns:wp14="http://schemas.microsoft.com/office/word/2010/wordml" w:rsidR="001C1778" w:rsidP="001C1778" w:rsidRDefault="00BF6376" w14:paraId="5DAB6C7B" wp14:textId="3ED5F0EC">
      <w:pPr>
        <w:jc w:val="center"/>
      </w:pPr>
    </w:p>
    <w:p w:rsidR="05A61D6C" w:rsidRDefault="05A61D6C" w14:paraId="54D70F34" w14:textId="4C19FC60"/>
    <w:p xmlns:wp14="http://schemas.microsoft.com/office/word/2010/wordml" w:rsidR="001C1778" w:rsidP="44636BC0" w:rsidRDefault="001C1778" w14:paraId="1BD87007" wp14:textId="380AD9B2">
      <w:pPr>
        <w:rPr>
          <w:b w:val="0"/>
          <w:bCs w:val="0"/>
          <w:u w:val="single"/>
        </w:rPr>
      </w:pPr>
      <w:r>
        <w:drawing>
          <wp:inline xmlns:wp14="http://schemas.microsoft.com/office/word/2010/wordprocessingDrawing" wp14:editId="687FC1BC" wp14:anchorId="37946BAB">
            <wp:extent cx="5689108" cy="6286500"/>
            <wp:effectExtent l="0" t="0" r="0" b="0"/>
            <wp:docPr id="1465514507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e838734c47484e9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3" t="11221" r="28932" b="15271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689108" cy="628650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 w:rsidRPr="44636BC0" w:rsidR="44636BC0">
        <w:rPr>
          <w:rFonts w:ascii="Verdana" w:hAnsi="Verdana"/>
          <w:sz w:val="20"/>
          <w:szCs w:val="20"/>
          <w:u w:val="single"/>
        </w:rPr>
        <w:t>TIPOS DE DATOS DE LAS COLUMNAS</w:t>
      </w:r>
    </w:p>
    <w:p xmlns:wp14="http://schemas.microsoft.com/office/word/2010/wordml" w:rsidR="001C1778" w:rsidP="001C1778" w:rsidRDefault="001C1778" w14:paraId="02EB378F" wp14:textId="77777777">
      <w:pPr>
        <w:rPr>
          <w:b/>
          <w:bCs/>
        </w:rPr>
      </w:pPr>
    </w:p>
    <w:p xmlns:wp14="http://schemas.microsoft.com/office/word/2010/wordml" w:rsidR="001C1778" w:rsidP="001C1778" w:rsidRDefault="001C1778" w14:paraId="12B959A1" wp14:textId="77777777">
      <w:pPr>
        <w:pStyle w:val="Ttulo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EMP</w:t>
      </w:r>
    </w:p>
    <w:p xmlns:wp14="http://schemas.microsoft.com/office/word/2010/wordml" w:rsidR="001C1778" w:rsidP="001C1778" w:rsidRDefault="001C1778" w14:paraId="6A05A809" wp14:textId="77777777">
      <w:pPr>
        <w:jc w:val="center"/>
      </w:pPr>
    </w:p>
    <w:p xmlns:wp14="http://schemas.microsoft.com/office/word/2010/wordml" w:rsidR="001C1778" w:rsidP="001C1778" w:rsidRDefault="00BF6376" w14:paraId="5A39BBE3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596441C9" wp14:editId="7777777">
            <wp:extent cx="4981575" cy="2733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42" r="60684" b="71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C1778" w:rsidP="001C1778" w:rsidRDefault="001C1778" w14:paraId="41C8F396" wp14:textId="77777777"/>
    <w:p xmlns:wp14="http://schemas.microsoft.com/office/word/2010/wordml" w:rsidR="001C1778" w:rsidP="001C1778" w:rsidRDefault="001C1778" w14:paraId="32BB7D9D" wp14:textId="77777777">
      <w:pPr>
        <w:pStyle w:val="Ttulo2"/>
      </w:pPr>
      <w:r>
        <w:rPr>
          <w:rFonts w:ascii="Verdana" w:hAnsi="Verdana"/>
          <w:sz w:val="20"/>
        </w:rPr>
        <w:t>DEPT</w:t>
      </w:r>
    </w:p>
    <w:p xmlns:wp14="http://schemas.microsoft.com/office/word/2010/wordml" w:rsidR="001C1778" w:rsidP="001C1778" w:rsidRDefault="001C1778" w14:paraId="72A3D3EC" wp14:textId="77777777"/>
    <w:p xmlns:wp14="http://schemas.microsoft.com/office/word/2010/wordml" w:rsidR="001C1778" w:rsidP="001C1778" w:rsidRDefault="00BF6376" w14:paraId="0D0B940D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39270A04" wp14:editId="7777777">
            <wp:extent cx="5029200" cy="904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4" r="60654" b="82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C1778" w:rsidP="001C1778" w:rsidRDefault="001C1778" w14:paraId="0E27B00A" wp14:textId="77777777"/>
    <w:p xmlns:wp14="http://schemas.microsoft.com/office/word/2010/wordml" w:rsidR="001C1778" w:rsidP="001C1778" w:rsidRDefault="001C1778" w14:paraId="13A3FF7E" wp14:textId="77777777">
      <w:pPr>
        <w:pStyle w:val="Ttulo1"/>
        <w:jc w:val="center"/>
      </w:pPr>
      <w:r>
        <w:rPr>
          <w:rFonts w:ascii="Verdana" w:hAnsi="Verdana"/>
          <w:sz w:val="20"/>
        </w:rPr>
        <w:t>HOSPITAL</w:t>
      </w:r>
    </w:p>
    <w:p xmlns:wp14="http://schemas.microsoft.com/office/word/2010/wordml" w:rsidR="001C1778" w:rsidP="001C1778" w:rsidRDefault="001C1778" w14:paraId="60061E4C" wp14:textId="77777777"/>
    <w:p xmlns:wp14="http://schemas.microsoft.com/office/word/2010/wordml" w:rsidR="001C1778" w:rsidP="001C1778" w:rsidRDefault="00BF6376" w14:paraId="44EAFD9C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4FCBE769" wp14:editId="7777777">
            <wp:extent cx="5143500" cy="2000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9" r="60628" b="77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C1778" w:rsidP="001C1778" w:rsidRDefault="001C1778" w14:paraId="77DCBD3E" wp14:textId="77777777">
      <w:pPr>
        <w:pStyle w:val="Ttulo1"/>
        <w:jc w:val="center"/>
        <w:rPr>
          <w:b w:val="0"/>
          <w:bCs w:val="0"/>
        </w:rPr>
      </w:pPr>
      <w:r>
        <w:br w:type="page"/>
      </w:r>
      <w:r>
        <w:rPr>
          <w:rFonts w:ascii="Verdana" w:hAnsi="Verdana"/>
          <w:sz w:val="20"/>
        </w:rPr>
        <w:t>DOCTOR</w:t>
      </w:r>
    </w:p>
    <w:p xmlns:wp14="http://schemas.microsoft.com/office/word/2010/wordml" w:rsidR="001C1778" w:rsidP="001C1778" w:rsidRDefault="001C1778" w14:paraId="4B94D5A5" wp14:textId="77777777">
      <w:pPr>
        <w:rPr>
          <w:b/>
          <w:bCs/>
        </w:rPr>
      </w:pPr>
    </w:p>
    <w:p xmlns:wp14="http://schemas.microsoft.com/office/word/2010/wordml" w:rsidR="001C1778" w:rsidP="001C1778" w:rsidRDefault="00BF6376" w14:paraId="3DEEC669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0E82A003" wp14:editId="7777777">
            <wp:extent cx="4457700" cy="1485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6" r="60754" b="80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C1778" w:rsidP="001C1778" w:rsidRDefault="001C1778" w14:paraId="3656B9AB" wp14:textId="77777777"/>
    <w:p xmlns:wp14="http://schemas.microsoft.com/office/word/2010/wordml" w:rsidR="001C1778" w:rsidP="001C1778" w:rsidRDefault="001C1778" w14:paraId="3CCF53F2" wp14:textId="77777777">
      <w:pPr>
        <w:pStyle w:val="Ttulo1"/>
        <w:jc w:val="center"/>
      </w:pPr>
      <w:r>
        <w:rPr>
          <w:rFonts w:ascii="Verdana" w:hAnsi="Verdana"/>
          <w:sz w:val="20"/>
        </w:rPr>
        <w:t>PLANTILLA</w:t>
      </w:r>
    </w:p>
    <w:p xmlns:wp14="http://schemas.microsoft.com/office/word/2010/wordml" w:rsidR="001C1778" w:rsidP="001C1778" w:rsidRDefault="001C1778" w14:paraId="45FB0818" wp14:textId="77777777"/>
    <w:p xmlns:wp14="http://schemas.microsoft.com/office/word/2010/wordml" w:rsidR="001C1778" w:rsidP="001C1778" w:rsidRDefault="00BF6376" w14:paraId="049F31CB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1A0285CC" wp14:editId="7777777">
            <wp:extent cx="5029200" cy="2400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7" r="60643" b="73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C1778" w:rsidP="001C1778" w:rsidRDefault="001C1778" w14:paraId="53128261" wp14:textId="77777777"/>
    <w:p xmlns:wp14="http://schemas.microsoft.com/office/word/2010/wordml" w:rsidR="001C1778" w:rsidP="001C1778" w:rsidRDefault="001C1778" w14:paraId="1E95E44C" wp14:textId="77777777">
      <w:pPr>
        <w:pStyle w:val="Ttulo1"/>
        <w:jc w:val="center"/>
      </w:pPr>
      <w:r>
        <w:rPr>
          <w:rFonts w:ascii="Verdana" w:hAnsi="Verdana"/>
          <w:sz w:val="20"/>
        </w:rPr>
        <w:t>SALA</w:t>
      </w:r>
    </w:p>
    <w:p xmlns:wp14="http://schemas.microsoft.com/office/word/2010/wordml" w:rsidR="001C1778" w:rsidP="001C1778" w:rsidRDefault="001C1778" w14:paraId="62486C05" wp14:textId="77777777"/>
    <w:p xmlns:wp14="http://schemas.microsoft.com/office/word/2010/wordml" w:rsidR="001C1778" w:rsidP="001C1778" w:rsidRDefault="00BF6376" w14:paraId="4101652C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15B42897" wp14:editId="7777777">
            <wp:extent cx="4800600" cy="1371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3" r="60454" b="79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C1778" w:rsidP="001C1778" w:rsidRDefault="001C1778" w14:paraId="4B99056E" wp14:textId="77777777"/>
    <w:p xmlns:wp14="http://schemas.microsoft.com/office/word/2010/wordml" w:rsidR="001C1778" w:rsidP="001C1778" w:rsidRDefault="001C1778" w14:paraId="5C8CCE71" wp14:textId="77777777">
      <w:pPr>
        <w:pStyle w:val="Ttulo1"/>
        <w:jc w:val="center"/>
      </w:pPr>
      <w:r>
        <w:rPr>
          <w:rFonts w:ascii="Verdana" w:hAnsi="Verdana"/>
          <w:sz w:val="20"/>
        </w:rPr>
        <w:t>ENFERMO</w:t>
      </w:r>
    </w:p>
    <w:p xmlns:wp14="http://schemas.microsoft.com/office/word/2010/wordml" w:rsidR="001C1778" w:rsidP="001C1778" w:rsidRDefault="001C1778" w14:paraId="1299C43A" wp14:textId="77777777"/>
    <w:p xmlns:wp14="http://schemas.microsoft.com/office/word/2010/wordml" w:rsidR="001C1778" w:rsidP="001C1778" w:rsidRDefault="00BF6376" w14:paraId="4DDBEF00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4C587D76" wp14:editId="7777777">
            <wp:extent cx="5029200" cy="15906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0" r="60643" b="7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C1778" w:rsidP="001C1778" w:rsidRDefault="001C1778" w14:paraId="668609C0" wp14:textId="77777777">
      <w:pPr>
        <w:pStyle w:val="Ttulo1"/>
        <w:jc w:val="center"/>
        <w:rPr>
          <w:b w:val="0"/>
          <w:bCs w:val="0"/>
        </w:rPr>
      </w:pPr>
      <w:r>
        <w:br w:type="page"/>
      </w:r>
      <w:r>
        <w:rPr>
          <w:rFonts w:ascii="Verdana" w:hAnsi="Verdana"/>
          <w:sz w:val="20"/>
        </w:rPr>
        <w:t xml:space="preserve">DATOS DE </w:t>
      </w:r>
      <w:smartTag w:uri="urn:schemas-microsoft-com:office:smarttags" w:element="PersonName">
        <w:smartTagPr>
          <w:attr w:name="ProductID" w:val="LA TABLA EMP"/>
        </w:smartTagPr>
        <w:r>
          <w:rPr>
            <w:rFonts w:ascii="Verdana" w:hAnsi="Verdana"/>
            <w:sz w:val="20"/>
          </w:rPr>
          <w:t>LA TABLA EMP</w:t>
        </w:r>
      </w:smartTag>
    </w:p>
    <w:p xmlns:wp14="http://schemas.microsoft.com/office/word/2010/wordml" w:rsidR="001C1778" w:rsidP="001C1778" w:rsidRDefault="001C1778" w14:paraId="3461D779" wp14:textId="77777777">
      <w:pPr>
        <w:rPr>
          <w:b/>
          <w:bCs/>
        </w:rPr>
      </w:pPr>
    </w:p>
    <w:p xmlns:wp14="http://schemas.microsoft.com/office/word/2010/wordml" w:rsidR="001C1778" w:rsidP="001C1778" w:rsidRDefault="00BF6376" w14:paraId="3CF2D8B6" wp14:textId="77777777">
      <w:r>
        <w:rPr>
          <w:noProof/>
        </w:rPr>
        <w:drawing>
          <wp:inline xmlns:wp14="http://schemas.microsoft.com/office/word/2010/wordprocessingDrawing" distT="0" distB="0" distL="0" distR="0" wp14:anchorId="7233E46A" wp14:editId="7777777">
            <wp:extent cx="5391150" cy="37623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C1778" w:rsidP="001C1778" w:rsidRDefault="001C1778" w14:paraId="0FB78278" wp14:textId="77777777"/>
    <w:p xmlns:wp14="http://schemas.microsoft.com/office/word/2010/wordml" w:rsidR="001C1778" w:rsidP="001C1778" w:rsidRDefault="001C1778" w14:paraId="16AE0729" wp14:textId="77777777">
      <w:pPr>
        <w:pStyle w:val="Ttulo1"/>
        <w:jc w:val="center"/>
      </w:pPr>
      <w:r>
        <w:rPr>
          <w:rFonts w:ascii="Verdana" w:hAnsi="Verdana"/>
          <w:sz w:val="20"/>
        </w:rPr>
        <w:t xml:space="preserve">DATOS DE </w:t>
      </w:r>
      <w:smartTag w:uri="urn:schemas-microsoft-com:office:smarttags" w:element="PersonName">
        <w:smartTagPr>
          <w:attr w:name="ProductID" w:val="LA TABLA DEPT"/>
        </w:smartTagPr>
        <w:r>
          <w:rPr>
            <w:rFonts w:ascii="Verdana" w:hAnsi="Verdana"/>
            <w:sz w:val="20"/>
          </w:rPr>
          <w:t>LA TABLA DEPT</w:t>
        </w:r>
      </w:smartTag>
    </w:p>
    <w:p xmlns:wp14="http://schemas.microsoft.com/office/word/2010/wordml" w:rsidR="001C1778" w:rsidP="001C1778" w:rsidRDefault="001C1778" w14:paraId="1FC39945" wp14:textId="77777777"/>
    <w:p xmlns:wp14="http://schemas.microsoft.com/office/word/2010/wordml" w:rsidR="001C1778" w:rsidP="001C1778" w:rsidRDefault="001C1778" w14:paraId="0562CB0E" wp14:textId="77777777">
      <w:pPr>
        <w:pStyle w:val="Encabezado"/>
        <w:tabs>
          <w:tab w:val="clear" w:pos="4252"/>
          <w:tab w:val="clear" w:pos="8504"/>
        </w:tabs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5"/>
        <w:gridCol w:w="1700"/>
        <w:gridCol w:w="1820"/>
      </w:tblGrid>
      <w:tr xmlns:wp14="http://schemas.microsoft.com/office/word/2010/wordml" w:rsidR="001C1778" w:rsidTr="001056FE" w14:paraId="5A9396DD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4AD2C88B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DEPT_NO</w:t>
            </w: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05089663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DNOMBRE</w:t>
            </w:r>
          </w:p>
        </w:tc>
        <w:tc>
          <w:tcPr>
            <w:tcW w:w="1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7A25FF48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LOC</w:t>
            </w:r>
          </w:p>
        </w:tc>
      </w:tr>
      <w:tr xmlns:wp14="http://schemas.microsoft.com/office/word/2010/wordml" w:rsidR="001C1778" w:rsidTr="001056FE" w14:paraId="769E68EA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1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D369756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D8A2C9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8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8CFBB6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ELCHE</w:t>
            </w:r>
          </w:p>
        </w:tc>
      </w:tr>
      <w:tr xmlns:wp14="http://schemas.microsoft.com/office/word/2010/wordml" w:rsidR="001C1778" w:rsidTr="001056FE" w14:paraId="5878B6C0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1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007C906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F2599B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INVESTIGACION</w:t>
            </w:r>
          </w:p>
        </w:tc>
        <w:tc>
          <w:tcPr>
            <w:tcW w:w="18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2B3446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MADRID</w:t>
            </w:r>
          </w:p>
        </w:tc>
      </w:tr>
      <w:tr xmlns:wp14="http://schemas.microsoft.com/office/word/2010/wordml" w:rsidR="001C1778" w:rsidTr="001056FE" w14:paraId="7B23453B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1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19897CE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DC4016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VENTAS</w:t>
            </w:r>
          </w:p>
        </w:tc>
        <w:tc>
          <w:tcPr>
            <w:tcW w:w="18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ACB0CC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BARCELONA</w:t>
            </w:r>
          </w:p>
        </w:tc>
      </w:tr>
      <w:tr xmlns:wp14="http://schemas.microsoft.com/office/word/2010/wordml" w:rsidR="001C1778" w:rsidTr="001056FE" w14:paraId="19CEE6C0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1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04A35C2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218BDEB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PRODUCCION</w:t>
            </w:r>
          </w:p>
        </w:tc>
        <w:tc>
          <w:tcPr>
            <w:tcW w:w="18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CA178B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SALAMANCA</w:t>
            </w:r>
          </w:p>
        </w:tc>
      </w:tr>
    </w:tbl>
    <w:p xmlns:wp14="http://schemas.microsoft.com/office/word/2010/wordml" w:rsidR="001C1778" w:rsidP="001C1778" w:rsidRDefault="001C1778" w14:paraId="34CE0A41" wp14:textId="77777777">
      <w:pPr>
        <w:pStyle w:val="Encabezado"/>
        <w:tabs>
          <w:tab w:val="clear" w:pos="4252"/>
          <w:tab w:val="clear" w:pos="8504"/>
        </w:tabs>
      </w:pPr>
    </w:p>
    <w:p xmlns:wp14="http://schemas.microsoft.com/office/word/2010/wordml" w:rsidR="001C1778" w:rsidP="001C1778" w:rsidRDefault="001C1778" w14:paraId="62EBF3C5" wp14:textId="77777777">
      <w:pPr>
        <w:pStyle w:val="Encabezado"/>
        <w:tabs>
          <w:tab w:val="clear" w:pos="4252"/>
          <w:tab w:val="clear" w:pos="8504"/>
        </w:tabs>
      </w:pPr>
    </w:p>
    <w:p xmlns:wp14="http://schemas.microsoft.com/office/word/2010/wordml" w:rsidR="001C1778" w:rsidP="001C1778" w:rsidRDefault="001C1778" w14:paraId="64E03988" wp14:textId="77777777">
      <w:pPr>
        <w:pStyle w:val="Ttulo1"/>
        <w:jc w:val="center"/>
      </w:pPr>
      <w:r>
        <w:rPr>
          <w:rFonts w:ascii="Verdana" w:hAnsi="Verdana"/>
          <w:sz w:val="20"/>
        </w:rPr>
        <w:t xml:space="preserve">DATOS DE </w:t>
      </w:r>
      <w:smartTag w:uri="urn:schemas-microsoft-com:office:smarttags" w:element="PersonName">
        <w:smartTagPr>
          <w:attr w:name="ProductID" w:val="LA TABLA HOSPITAL"/>
        </w:smartTagPr>
        <w:r>
          <w:rPr>
            <w:rFonts w:ascii="Verdana" w:hAnsi="Verdana"/>
            <w:sz w:val="20"/>
          </w:rPr>
          <w:t>LA TABLA HOSPITAL</w:t>
        </w:r>
      </w:smartTag>
    </w:p>
    <w:p xmlns:wp14="http://schemas.microsoft.com/office/word/2010/wordml" w:rsidR="001C1778" w:rsidP="001C1778" w:rsidRDefault="001C1778" w14:paraId="6D98A12B" wp14:textId="77777777"/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5"/>
        <w:gridCol w:w="1437"/>
        <w:gridCol w:w="2210"/>
        <w:gridCol w:w="1437"/>
        <w:gridCol w:w="1437"/>
      </w:tblGrid>
      <w:tr xmlns:wp14="http://schemas.microsoft.com/office/word/2010/wordml" w:rsidR="001C1778" w:rsidTr="001056FE" w14:paraId="2332DBA6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69FF93B7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HOSPITAL_COD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2E8A68B0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22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7E0A968F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DIRECCION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69A5C2CA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TELEFONO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1DF1B6D2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NUM_CAMA</w:t>
            </w:r>
          </w:p>
        </w:tc>
      </w:tr>
      <w:tr xmlns:wp14="http://schemas.microsoft.com/office/word/2010/wordml" w:rsidR="001C1778" w:rsidTr="001056FE" w14:paraId="5A32D667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847A63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96E484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Provincial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43D675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O' Donell 50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847A68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964-4256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670557D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502</w:t>
            </w:r>
          </w:p>
        </w:tc>
      </w:tr>
      <w:tr xmlns:wp14="http://schemas.microsoft.com/office/word/2010/wordml" w:rsidR="001C1778" w:rsidTr="001056FE" w14:paraId="23426943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26D80A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18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4F795F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General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B0770C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Atocha s/n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2EDF5D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595-3111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17827B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987</w:t>
            </w:r>
          </w:p>
        </w:tc>
      </w:tr>
      <w:tr xmlns:wp14="http://schemas.microsoft.com/office/word/2010/wordml" w:rsidR="001C1778" w:rsidTr="001056FE" w14:paraId="53CAFA89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4C2641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187D8C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FA223C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Castellana 1000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5667FD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923-5411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E43574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412</w:t>
            </w:r>
          </w:p>
        </w:tc>
      </w:tr>
      <w:tr xmlns:wp14="http://schemas.microsoft.com/office/word/2010/wordml" w:rsidR="001C1778" w:rsidTr="001056FE" w14:paraId="576049DC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3FBD11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00735AD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Carlos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C001A8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Ciudad Universitaria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CEAF6C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597-1500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8BC454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845</w:t>
            </w:r>
          </w:p>
        </w:tc>
      </w:tr>
    </w:tbl>
    <w:p xmlns:wp14="http://schemas.microsoft.com/office/word/2010/wordml" w:rsidR="001C1778" w:rsidP="001C1778" w:rsidRDefault="001C1778" w14:paraId="2946DB82" wp14:textId="77777777"/>
    <w:p xmlns:wp14="http://schemas.microsoft.com/office/word/2010/wordml" w:rsidR="001C1778" w:rsidP="001C1778" w:rsidRDefault="001C1778" w14:paraId="5997CC1D" wp14:textId="77777777"/>
    <w:p xmlns:wp14="http://schemas.microsoft.com/office/word/2010/wordml" w:rsidR="001C1778" w:rsidP="001C1778" w:rsidRDefault="001C1778" w14:paraId="4CDD03ED" wp14:textId="77777777">
      <w:pPr>
        <w:pStyle w:val="Ttulo1"/>
        <w:jc w:val="center"/>
        <w:rPr>
          <w:b w:val="0"/>
          <w:bCs w:val="0"/>
        </w:rPr>
      </w:pPr>
      <w:r>
        <w:rPr>
          <w:b w:val="0"/>
          <w:bCs w:val="0"/>
        </w:rPr>
        <w:br w:type="page"/>
      </w:r>
      <w:r>
        <w:rPr>
          <w:rFonts w:ascii="Verdana" w:hAnsi="Verdana"/>
          <w:sz w:val="20"/>
        </w:rPr>
        <w:t xml:space="preserve">DATOS DE </w:t>
      </w:r>
      <w:smartTag w:uri="urn:schemas-microsoft-com:office:smarttags" w:element="PersonName">
        <w:smartTagPr>
          <w:attr w:name="ProductID" w:val="LA TABLA DOCTOR"/>
        </w:smartTagPr>
        <w:r>
          <w:rPr>
            <w:rFonts w:ascii="Verdana" w:hAnsi="Verdana"/>
            <w:sz w:val="20"/>
          </w:rPr>
          <w:t>LA TABLA DOCTOR</w:t>
        </w:r>
      </w:smartTag>
    </w:p>
    <w:p xmlns:wp14="http://schemas.microsoft.com/office/word/2010/wordml" w:rsidR="001C1778" w:rsidP="001C1778" w:rsidRDefault="001C1778" w14:paraId="110FFD37" wp14:textId="77777777"/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75"/>
        <w:gridCol w:w="1415"/>
        <w:gridCol w:w="1955"/>
        <w:gridCol w:w="2615"/>
      </w:tblGrid>
      <w:tr xmlns:wp14="http://schemas.microsoft.com/office/word/2010/wordml" w:rsidR="001C1778" w:rsidTr="001056FE" w14:paraId="6A34EA4B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26061739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HOSPITAL_COD</w:t>
            </w:r>
          </w:p>
        </w:tc>
        <w:tc>
          <w:tcPr>
            <w:tcW w:w="1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325187B5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DOCTOR_NO</w:t>
            </w:r>
          </w:p>
        </w:tc>
        <w:tc>
          <w:tcPr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3DC42D22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APELLIDO</w:t>
            </w:r>
          </w:p>
        </w:tc>
        <w:tc>
          <w:tcPr>
            <w:tcW w:w="26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554BA267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ESPECIALIDAD</w:t>
            </w:r>
          </w:p>
        </w:tc>
      </w:tr>
      <w:tr xmlns:wp14="http://schemas.microsoft.com/office/word/2010/wordml" w:rsidR="001C1778" w:rsidTr="001056FE" w14:paraId="3570431A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7581EC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9C283A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3AA1D8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Cabeza D.</w:t>
            </w:r>
          </w:p>
        </w:tc>
        <w:tc>
          <w:tcPr>
            <w:tcW w:w="26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21A57C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Psiquiatría</w:t>
            </w:r>
          </w:p>
        </w:tc>
      </w:tr>
      <w:tr xmlns:wp14="http://schemas.microsoft.com/office/word/2010/wordml" w:rsidR="001C1778" w:rsidTr="001056FE" w14:paraId="155B0FB9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3538BBD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8597B5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1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EB1D59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Best D.</w:t>
            </w:r>
          </w:p>
        </w:tc>
        <w:tc>
          <w:tcPr>
            <w:tcW w:w="26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EE5D2F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Urología</w:t>
            </w:r>
          </w:p>
        </w:tc>
      </w:tr>
      <w:tr xmlns:wp14="http://schemas.microsoft.com/office/word/2010/wordml" w:rsidR="001C1778" w:rsidTr="001056FE" w14:paraId="71E7EB8B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C14D38D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AB3BD3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4320C3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López A.</w:t>
            </w:r>
          </w:p>
        </w:tc>
        <w:tc>
          <w:tcPr>
            <w:tcW w:w="26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F7108C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Cardiología</w:t>
            </w:r>
          </w:p>
        </w:tc>
      </w:tr>
      <w:tr xmlns:wp14="http://schemas.microsoft.com/office/word/2010/wordml" w:rsidR="001C1778" w:rsidTr="001056FE" w14:paraId="546CC3CE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728750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1ED1FF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1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7A2D03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Galo D.</w:t>
            </w:r>
          </w:p>
        </w:tc>
        <w:tc>
          <w:tcPr>
            <w:tcW w:w="26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A6D01D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Pediatría</w:t>
            </w:r>
          </w:p>
        </w:tc>
      </w:tr>
      <w:tr xmlns:wp14="http://schemas.microsoft.com/office/word/2010/wordml" w:rsidR="001C1778" w:rsidTr="001056FE" w14:paraId="23A52FD8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DED4AF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CB9E67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522</w:t>
            </w:r>
          </w:p>
        </w:tc>
        <w:tc>
          <w:tcPr>
            <w:tcW w:w="1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745EEF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Adams C.</w:t>
            </w:r>
          </w:p>
        </w:tc>
        <w:tc>
          <w:tcPr>
            <w:tcW w:w="26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F0410C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Neurología</w:t>
            </w:r>
          </w:p>
        </w:tc>
      </w:tr>
      <w:tr xmlns:wp14="http://schemas.microsoft.com/office/word/2010/wordml" w:rsidR="001C1778" w:rsidTr="001056FE" w14:paraId="39E03A54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D9857E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730002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1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7500A8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Miller G.</w:t>
            </w:r>
          </w:p>
        </w:tc>
        <w:tc>
          <w:tcPr>
            <w:tcW w:w="26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314966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Ginecología</w:t>
            </w:r>
          </w:p>
        </w:tc>
      </w:tr>
      <w:tr xmlns:wp14="http://schemas.microsoft.com/office/word/2010/wordml" w:rsidR="001C1778" w:rsidTr="001056FE" w14:paraId="459445D1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AB2778B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B9882E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607</w:t>
            </w:r>
          </w:p>
        </w:tc>
        <w:tc>
          <w:tcPr>
            <w:tcW w:w="1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897642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Chuki P.</w:t>
            </w:r>
          </w:p>
        </w:tc>
        <w:tc>
          <w:tcPr>
            <w:tcW w:w="26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293B3D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Pediatría</w:t>
            </w:r>
          </w:p>
        </w:tc>
      </w:tr>
      <w:tr xmlns:wp14="http://schemas.microsoft.com/office/word/2010/wordml" w:rsidR="001C1778" w:rsidTr="001056FE" w14:paraId="3025A0D4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818E51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E1E951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982</w:t>
            </w:r>
          </w:p>
        </w:tc>
        <w:tc>
          <w:tcPr>
            <w:tcW w:w="1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F20310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Cajal R.</w:t>
            </w:r>
          </w:p>
        </w:tc>
        <w:tc>
          <w:tcPr>
            <w:tcW w:w="26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9019F5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Cardiología</w:t>
            </w:r>
          </w:p>
        </w:tc>
      </w:tr>
    </w:tbl>
    <w:p xmlns:wp14="http://schemas.microsoft.com/office/word/2010/wordml" w:rsidR="001C1778" w:rsidP="001C1778" w:rsidRDefault="001C1778" w14:paraId="6B699379" wp14:textId="77777777"/>
    <w:p xmlns:wp14="http://schemas.microsoft.com/office/word/2010/wordml" w:rsidR="001C1778" w:rsidP="001C1778" w:rsidRDefault="001C1778" w14:paraId="3FE9F23F" wp14:textId="77777777"/>
    <w:p xmlns:wp14="http://schemas.microsoft.com/office/word/2010/wordml" w:rsidR="001C1778" w:rsidP="001C1778" w:rsidRDefault="001C1778" w14:paraId="1F72F646" wp14:textId="77777777"/>
    <w:p xmlns:wp14="http://schemas.microsoft.com/office/word/2010/wordml" w:rsidR="001C1778" w:rsidP="001C1778" w:rsidRDefault="001C1778" w14:paraId="49D2A193" wp14:textId="77777777">
      <w:pPr>
        <w:pStyle w:val="Ttulo1"/>
        <w:jc w:val="center"/>
      </w:pPr>
      <w:r>
        <w:rPr>
          <w:rFonts w:ascii="Verdana" w:hAnsi="Verdana"/>
          <w:sz w:val="20"/>
        </w:rPr>
        <w:t xml:space="preserve">DATOS DE </w:t>
      </w:r>
      <w:smartTag w:uri="urn:schemas-microsoft-com:office:smarttags" w:element="PersonName">
        <w:smartTagPr>
          <w:attr w:name="ProductID" w:val="LA TABLA PLANTILLA"/>
        </w:smartTagPr>
        <w:r>
          <w:rPr>
            <w:rFonts w:ascii="Verdana" w:hAnsi="Verdana"/>
            <w:sz w:val="20"/>
          </w:rPr>
          <w:t>LA TABLA PLANTILLA</w:t>
        </w:r>
      </w:smartTag>
    </w:p>
    <w:p xmlns:wp14="http://schemas.microsoft.com/office/word/2010/wordml" w:rsidR="001C1778" w:rsidP="001C1778" w:rsidRDefault="001C1778" w14:paraId="08CE6F91" wp14:textId="77777777"/>
    <w:tbl>
      <w:tblPr>
        <w:tblW w:w="8868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00"/>
        <w:gridCol w:w="1260"/>
        <w:gridCol w:w="1800"/>
        <w:gridCol w:w="1260"/>
        <w:gridCol w:w="1260"/>
        <w:gridCol w:w="360"/>
        <w:gridCol w:w="1128"/>
      </w:tblGrid>
      <w:tr xmlns:wp14="http://schemas.microsoft.com/office/word/2010/wordml" w:rsidR="001C1778" w:rsidTr="001056FE" w14:paraId="331FB693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626A7A0F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HOSPITAL_COD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1DF01CD1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SALA_COD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54685970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EMPLEADO_NO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09474D7D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APELLIDO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0C13EDE2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1086CAE5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1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2B7CDE39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SALARIO</w:t>
            </w:r>
          </w:p>
        </w:tc>
      </w:tr>
      <w:tr xmlns:wp14="http://schemas.microsoft.com/office/word/2010/wordml" w:rsidR="001C1778" w:rsidTr="001056FE" w14:paraId="184783B4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C89F63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9B4EA1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C66529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1009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655CA1D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Higueras D.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C8A47E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Enfermera</w:t>
            </w:r>
          </w:p>
        </w:tc>
        <w:tc>
          <w:tcPr>
            <w:tcW w:w="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68FC2B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T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83F5F2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200500</w:t>
            </w:r>
          </w:p>
        </w:tc>
      </w:tr>
      <w:tr xmlns:wp14="http://schemas.microsoft.com/office/word/2010/wordml" w:rsidR="001C1778" w:rsidTr="001056FE" w14:paraId="3B9AE3AC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E2A15C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45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598DEE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4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E890EF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1280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2C0D38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Amigo R.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728048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Interino</w:t>
            </w:r>
          </w:p>
        </w:tc>
        <w:tc>
          <w:tcPr>
            <w:tcW w:w="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50C21B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D39D86D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221000</w:t>
            </w:r>
          </w:p>
        </w:tc>
      </w:tr>
      <w:tr xmlns:wp14="http://schemas.microsoft.com/office/word/2010/wordml" w:rsidR="001C1778" w:rsidTr="001056FE" w14:paraId="7168472B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65B2BC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B87E3D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B6B424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3106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3B00FF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Hernández J.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1DB6B6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Enfermero</w:t>
            </w:r>
          </w:p>
        </w:tc>
        <w:tc>
          <w:tcPr>
            <w:tcW w:w="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2AF8DF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T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4059CE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275000</w:t>
            </w:r>
          </w:p>
        </w:tc>
      </w:tr>
      <w:tr xmlns:wp14="http://schemas.microsoft.com/office/word/2010/wordml" w:rsidR="001C1778" w:rsidTr="001056FE" w14:paraId="2172D5C0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C8C1C6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19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946A7A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6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5F0011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3754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591BC8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Díaz B.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12ED41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Enfermera</w:t>
            </w:r>
          </w:p>
        </w:tc>
        <w:tc>
          <w:tcPr>
            <w:tcW w:w="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40D15B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T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C1CED5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226200</w:t>
            </w:r>
          </w:p>
        </w:tc>
      </w:tr>
      <w:tr xmlns:wp14="http://schemas.microsoft.com/office/word/2010/wordml" w:rsidR="001C1778" w:rsidTr="001056FE" w14:paraId="5B48B93F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214D53D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49841B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70B521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6065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8B0DCB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Rivera G.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7D6B7C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Enfermera</w:t>
            </w:r>
          </w:p>
        </w:tc>
        <w:tc>
          <w:tcPr>
            <w:tcW w:w="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3F9A87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53C4B3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162600</w:t>
            </w:r>
          </w:p>
        </w:tc>
      </w:tr>
      <w:tr xmlns:wp14="http://schemas.microsoft.com/office/word/2010/wordml" w:rsidR="001C1778" w:rsidTr="001056FE" w14:paraId="38A3C3EA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D34F29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79935F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AF7FD4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6357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D7BAA5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Karplus W.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7C9CEF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Interino</w:t>
            </w:r>
          </w:p>
        </w:tc>
        <w:tc>
          <w:tcPr>
            <w:tcW w:w="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977503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T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D7561A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337900</w:t>
            </w:r>
          </w:p>
        </w:tc>
      </w:tr>
      <w:tr xmlns:wp14="http://schemas.microsoft.com/office/word/2010/wordml" w:rsidR="001C1778" w:rsidTr="001056FE" w14:paraId="3C02FDDF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7E2DF8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22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6B20A0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1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2EEA95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7379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9E8BB9B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Carlos R.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FE8095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Enfermera</w:t>
            </w:r>
          </w:p>
        </w:tc>
        <w:tc>
          <w:tcPr>
            <w:tcW w:w="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0BFBDE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T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DB7638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211900</w:t>
            </w:r>
          </w:p>
        </w:tc>
      </w:tr>
      <w:tr xmlns:wp14="http://schemas.microsoft.com/office/word/2010/wordml" w:rsidR="001C1778" w:rsidTr="001056FE" w14:paraId="63D158BE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B0F123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DDB914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25DF0B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8422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8C21B6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Bocina G.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851684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Enfermero</w:t>
            </w:r>
          </w:p>
        </w:tc>
        <w:tc>
          <w:tcPr>
            <w:tcW w:w="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369563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M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1F7FB0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183800</w:t>
            </w:r>
          </w:p>
        </w:tc>
      </w:tr>
      <w:tr xmlns:wp14="http://schemas.microsoft.com/office/word/2010/wordml" w:rsidR="001C1778" w:rsidTr="001056FE" w14:paraId="0F210669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486D3A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45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49FAAB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1515E2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8526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C8BBEA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Frank H.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FAC747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Enfermera</w:t>
            </w:r>
          </w:p>
        </w:tc>
        <w:tc>
          <w:tcPr>
            <w:tcW w:w="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91184C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T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C70EAD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252200</w:t>
            </w:r>
          </w:p>
        </w:tc>
      </w:tr>
      <w:tr xmlns:wp14="http://schemas.microsoft.com/office/word/2010/wordml" w:rsidR="001C1778" w:rsidTr="001056FE" w14:paraId="3A326C0C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6DB770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22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8F999B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2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6D7F57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9901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549CE0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Núñez C.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D3BCEC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Interino</w:t>
            </w:r>
          </w:p>
        </w:tc>
        <w:tc>
          <w:tcPr>
            <w:tcW w:w="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911F61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1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4B8C53B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221000</w:t>
            </w:r>
          </w:p>
        </w:tc>
      </w:tr>
    </w:tbl>
    <w:p xmlns:wp14="http://schemas.microsoft.com/office/word/2010/wordml" w:rsidR="001C1778" w:rsidP="001C1778" w:rsidRDefault="001C1778" w14:paraId="61CDCEAD" wp14:textId="77777777"/>
    <w:p xmlns:wp14="http://schemas.microsoft.com/office/word/2010/wordml" w:rsidR="001C1778" w:rsidP="001C1778" w:rsidRDefault="001C1778" w14:paraId="6BB9E253" wp14:textId="77777777"/>
    <w:p xmlns:wp14="http://schemas.microsoft.com/office/word/2010/wordml" w:rsidR="001C1778" w:rsidP="001C1778" w:rsidRDefault="001C1778" w14:paraId="1DF349C0" wp14:textId="77777777">
      <w:pPr>
        <w:pStyle w:val="Ttulo1"/>
        <w:jc w:val="center"/>
      </w:pPr>
      <w:r>
        <w:rPr>
          <w:rFonts w:ascii="Verdana" w:hAnsi="Verdana"/>
          <w:sz w:val="20"/>
        </w:rPr>
        <w:t xml:space="preserve">DATOS DE </w:t>
      </w:r>
      <w:smartTag w:uri="urn:schemas-microsoft-com:office:smarttags" w:element="PersonName">
        <w:smartTagPr>
          <w:attr w:name="ProductID" w:val="LA TABLA ENFERMO"/>
        </w:smartTagPr>
        <w:r>
          <w:rPr>
            <w:rFonts w:ascii="Verdana" w:hAnsi="Verdana"/>
            <w:sz w:val="20"/>
          </w:rPr>
          <w:t>LA TABLA ENFERMO</w:t>
        </w:r>
      </w:smartTag>
    </w:p>
    <w:p xmlns:wp14="http://schemas.microsoft.com/office/word/2010/wordml" w:rsidR="001C1778" w:rsidP="001C1778" w:rsidRDefault="001C1778" w14:paraId="23DE523C" wp14:textId="77777777"/>
    <w:tbl>
      <w:tblPr>
        <w:tblW w:w="882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1437"/>
        <w:gridCol w:w="2210"/>
        <w:gridCol w:w="1437"/>
        <w:gridCol w:w="859"/>
        <w:gridCol w:w="1440"/>
      </w:tblGrid>
      <w:tr xmlns:wp14="http://schemas.microsoft.com/office/word/2010/wordml" w:rsidR="001C1778" w:rsidTr="001056FE" w14:paraId="14954301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638AD6C4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INSCRIPCION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6B99C2A8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APELLIDO</w:t>
            </w:r>
          </w:p>
        </w:tc>
        <w:tc>
          <w:tcPr>
            <w:tcW w:w="22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7F70AD78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DIRECCION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7F41647B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FECHA_NAC</w:t>
            </w:r>
          </w:p>
        </w:tc>
        <w:tc>
          <w:tcPr>
            <w:tcW w:w="8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066DDAA3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1F93FE6A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NSS</w:t>
            </w:r>
          </w:p>
        </w:tc>
      </w:tr>
      <w:tr xmlns:wp14="http://schemas.microsoft.com/office/word/2010/wordml" w:rsidR="001C1778" w:rsidTr="001056FE" w14:paraId="2DEFA6C2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F278DF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10995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16B561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Laguía M.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00052A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Goya 20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B7F2623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16-may-56</w:t>
            </w:r>
          </w:p>
        </w:tc>
        <w:tc>
          <w:tcPr>
            <w:tcW w:w="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92C34A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M</w:t>
            </w:r>
          </w:p>
        </w:tc>
        <w:tc>
          <w:tcPr>
            <w:tcW w:w="14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1237C0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280862422</w:t>
            </w:r>
          </w:p>
        </w:tc>
      </w:tr>
      <w:tr xmlns:wp14="http://schemas.microsoft.com/office/word/2010/wordml" w:rsidR="001C1778" w:rsidTr="001056FE" w14:paraId="30C027B0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2C21C6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14024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506F32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Fernández M.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941F49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Recoletos 50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38609BD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21-may-60</w:t>
            </w:r>
          </w:p>
        </w:tc>
        <w:tc>
          <w:tcPr>
            <w:tcW w:w="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32692E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F</w:t>
            </w:r>
          </w:p>
        </w:tc>
        <w:tc>
          <w:tcPr>
            <w:tcW w:w="14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585A73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284991452</w:t>
            </w:r>
          </w:p>
        </w:tc>
      </w:tr>
      <w:tr xmlns:wp14="http://schemas.microsoft.com/office/word/2010/wordml" w:rsidR="001C1778" w:rsidTr="001056FE" w14:paraId="0733AA9F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DCF626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18004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9D44C7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Serrano V.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63AEF1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Alcalá 12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85A9250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23-jun-67</w:t>
            </w:r>
          </w:p>
        </w:tc>
        <w:tc>
          <w:tcPr>
            <w:tcW w:w="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BEC0FE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77157F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321790059</w:t>
            </w:r>
          </w:p>
        </w:tc>
      </w:tr>
      <w:tr xmlns:wp14="http://schemas.microsoft.com/office/word/2010/wordml" w:rsidR="001C1778" w:rsidTr="001056FE" w14:paraId="1A5375DB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1185CB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36658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7D77D3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Domin S.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013542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Mayor 71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4BE1450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01-ene-42</w:t>
            </w:r>
          </w:p>
        </w:tc>
        <w:tc>
          <w:tcPr>
            <w:tcW w:w="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DB2965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M</w:t>
            </w:r>
          </w:p>
        </w:tc>
        <w:tc>
          <w:tcPr>
            <w:tcW w:w="14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53259BD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160654471</w:t>
            </w:r>
          </w:p>
        </w:tc>
      </w:tr>
      <w:tr xmlns:wp14="http://schemas.microsoft.com/office/word/2010/wordml" w:rsidR="001C1778" w:rsidTr="001056FE" w14:paraId="6EB73350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20B1D9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38702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49BD0F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Neal R.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ABBEE9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Orense 11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C950B13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18-jun-40</w:t>
            </w:r>
          </w:p>
        </w:tc>
        <w:tc>
          <w:tcPr>
            <w:tcW w:w="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ED6266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1A4454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380010217</w:t>
            </w:r>
          </w:p>
        </w:tc>
      </w:tr>
      <w:tr xmlns:wp14="http://schemas.microsoft.com/office/word/2010/wordml" w:rsidR="001C1778" w:rsidTr="001056FE" w14:paraId="058FB84D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EC03A1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39217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7C4F16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Cervantes M.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ACE1C5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Perón 38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0C5CB5D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29-feb-52</w:t>
            </w:r>
          </w:p>
        </w:tc>
        <w:tc>
          <w:tcPr>
            <w:tcW w:w="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F0E4D6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M</w:t>
            </w:r>
          </w:p>
        </w:tc>
        <w:tc>
          <w:tcPr>
            <w:tcW w:w="14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787671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440294390</w:t>
            </w:r>
          </w:p>
        </w:tc>
      </w:tr>
      <w:tr xmlns:wp14="http://schemas.microsoft.com/office/word/2010/wordml" w:rsidR="001C1778" w:rsidTr="001056FE" w14:paraId="48B7959B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E7CA42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59076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1608E8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Miller B.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965663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López de Hoyos 2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E30D7A8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16-sep-45</w:t>
            </w:r>
          </w:p>
        </w:tc>
        <w:tc>
          <w:tcPr>
            <w:tcW w:w="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3371C2B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F</w:t>
            </w:r>
          </w:p>
        </w:tc>
        <w:tc>
          <w:tcPr>
            <w:tcW w:w="14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3FEDC8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311969044</w:t>
            </w:r>
          </w:p>
        </w:tc>
      </w:tr>
      <w:tr xmlns:wp14="http://schemas.microsoft.com/office/word/2010/wordml" w:rsidR="001C1778" w:rsidTr="001056FE" w14:paraId="284E3545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39C70F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63827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6EB8AA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Ruiz P.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58B309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Ezquerdo 103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82395CF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26-dic-80</w:t>
            </w:r>
          </w:p>
        </w:tc>
        <w:tc>
          <w:tcPr>
            <w:tcW w:w="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56F2A3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4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F4BC01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100973253</w:t>
            </w:r>
          </w:p>
        </w:tc>
      </w:tr>
      <w:tr xmlns:wp14="http://schemas.microsoft.com/office/word/2010/wordml" w:rsidR="001C1778" w:rsidTr="001056FE" w14:paraId="3CC1B7FF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7032F7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64823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409E72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Fraiser A.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1ACA3D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Soto 3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756A312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10-jul-80</w:t>
            </w:r>
          </w:p>
        </w:tc>
        <w:tc>
          <w:tcPr>
            <w:tcW w:w="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E86122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F</w:t>
            </w:r>
          </w:p>
        </w:tc>
        <w:tc>
          <w:tcPr>
            <w:tcW w:w="14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F7AB91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285201776</w:t>
            </w:r>
          </w:p>
        </w:tc>
      </w:tr>
      <w:tr xmlns:wp14="http://schemas.microsoft.com/office/word/2010/wordml" w:rsidR="001C1778" w:rsidTr="001056FE" w14:paraId="3199711C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jc w:val="center"/>
        </w:trPr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23E9B6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74835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0CA508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Benítez E.</w:t>
            </w:r>
          </w:p>
        </w:tc>
        <w:tc>
          <w:tcPr>
            <w:tcW w:w="2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6D19E1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DCAE0DF" wp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05-oct-57</w:t>
            </w:r>
          </w:p>
        </w:tc>
        <w:tc>
          <w:tcPr>
            <w:tcW w:w="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E261B8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M</w:t>
            </w:r>
          </w:p>
        </w:tc>
        <w:tc>
          <w:tcPr>
            <w:tcW w:w="14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77F1B8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154811767</w:t>
            </w:r>
          </w:p>
        </w:tc>
      </w:tr>
    </w:tbl>
    <w:p xmlns:wp14="http://schemas.microsoft.com/office/word/2010/wordml" w:rsidR="001C1778" w:rsidP="001C1778" w:rsidRDefault="001C1778" w14:paraId="52E56223" wp14:textId="77777777">
      <w:pPr>
        <w:rPr>
          <w:lang w:val="es-ES_tradnl"/>
        </w:rPr>
      </w:pPr>
    </w:p>
    <w:p xmlns:wp14="http://schemas.microsoft.com/office/word/2010/wordml" w:rsidR="001C1778" w:rsidP="001C1778" w:rsidRDefault="001C1778" w14:paraId="315846D8" wp14:textId="77777777">
      <w:pPr>
        <w:pStyle w:val="Ttulo1"/>
        <w:jc w:val="center"/>
        <w:rPr>
          <w:b w:val="0"/>
          <w:bCs w:val="0"/>
        </w:rPr>
      </w:pPr>
      <w:r>
        <w:br w:type="page"/>
      </w:r>
      <w:r>
        <w:rPr>
          <w:rFonts w:ascii="Verdana" w:hAnsi="Verdana"/>
          <w:sz w:val="20"/>
        </w:rPr>
        <w:t xml:space="preserve">DATOS DE </w:t>
      </w:r>
      <w:smartTag w:uri="urn:schemas-microsoft-com:office:smarttags" w:element="PersonName">
        <w:smartTagPr>
          <w:attr w:name="ProductID" w:val="LA TABLA SALA"/>
        </w:smartTagPr>
        <w:r>
          <w:rPr>
            <w:rFonts w:ascii="Verdana" w:hAnsi="Verdana"/>
            <w:sz w:val="20"/>
          </w:rPr>
          <w:t>LA TABLA SALA</w:t>
        </w:r>
      </w:smartTag>
    </w:p>
    <w:p xmlns:wp14="http://schemas.microsoft.com/office/word/2010/wordml" w:rsidR="001C1778" w:rsidP="001C1778" w:rsidRDefault="001C1778" w14:paraId="07547A01" wp14:textId="77777777"/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5"/>
        <w:gridCol w:w="1437"/>
        <w:gridCol w:w="2900"/>
        <w:gridCol w:w="2450"/>
      </w:tblGrid>
      <w:tr xmlns:wp14="http://schemas.microsoft.com/office/word/2010/wordml" w:rsidR="001C1778" w:rsidTr="001056FE" w14:paraId="35D9E171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469B22FC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HOSPITAL_COD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2ECAD362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SALA_COD</w:t>
            </w:r>
          </w:p>
        </w:tc>
        <w:tc>
          <w:tcPr>
            <w:tcW w:w="2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41DDF46C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2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C0C0C0" w:fill="auto"/>
          </w:tcPr>
          <w:p w:rsidR="001C1778" w:rsidP="001056FE" w:rsidRDefault="001C1778" w14:paraId="2AE5925A" wp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NUM_CAMA</w:t>
            </w:r>
          </w:p>
        </w:tc>
      </w:tr>
      <w:tr xmlns:wp14="http://schemas.microsoft.com/office/word/2010/wordml" w:rsidR="001C1778" w:rsidTr="001056FE" w14:paraId="52BFEE93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CD11F8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9F14E3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206067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Recuperación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46DE71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xmlns:wp14="http://schemas.microsoft.com/office/word/2010/wordml" w:rsidR="001C1778" w:rsidTr="001056FE" w14:paraId="754E6872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CCBD88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65D241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74C16F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Recuperación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3CFEC6B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xmlns:wp14="http://schemas.microsoft.com/office/word/2010/wordml" w:rsidR="001C1778" w:rsidTr="001056FE" w14:paraId="16087280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A945D5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144751B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6F712A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Maternidad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848D7E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</w:tr>
      <w:tr xmlns:wp14="http://schemas.microsoft.com/office/word/2010/wordml" w:rsidR="001C1778" w:rsidTr="001056FE" w14:paraId="53C710B2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DF90F1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8E884C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65552D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Maternidad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D8EB8E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</w:tr>
      <w:tr xmlns:wp14="http://schemas.microsoft.com/office/word/2010/wordml" w:rsidR="001C1778" w:rsidTr="001056FE" w14:paraId="6D6EFF8C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AE9101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FCD5EC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5930EE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Cuidados Intensivos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B56821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xmlns:wp14="http://schemas.microsoft.com/office/word/2010/wordml" w:rsidR="001C1778" w:rsidTr="001056FE" w14:paraId="73577B7F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B4C6DB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B77815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0F8E9E7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Cuidados Intensivos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E1FE5D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xmlns:wp14="http://schemas.microsoft.com/office/word/2010/wordml" w:rsidR="001C1778" w:rsidTr="001056FE" w14:paraId="0D792D70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08A69A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7C964D7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4995B7C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Cardiología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F6FB1E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</w:tr>
      <w:tr xmlns:wp14="http://schemas.microsoft.com/office/word/2010/wordml" w:rsidR="001C1778" w:rsidTr="001056FE" w14:paraId="4844CD28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F9ECE6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7310F6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1664C4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Cardiología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FE3165D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</w:tr>
      <w:tr xmlns:wp14="http://schemas.microsoft.com/office/word/2010/wordml" w:rsidR="001C1778" w:rsidTr="001056FE" w14:paraId="5E983C76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62372F5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5D9A48C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2FAB73D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Psiquiátricos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CB76B5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</w:tr>
      <w:tr xmlns:wp14="http://schemas.microsoft.com/office/word/2010/wordml" w:rsidR="001C1778" w:rsidTr="001056FE" w14:paraId="76789920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7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98B468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1AA1B77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6DA6A46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Psiquiátricos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solid" w:color="FFFFFF" w:fill="auto"/>
          </w:tcPr>
          <w:p w:rsidR="001C1778" w:rsidP="001056FE" w:rsidRDefault="001C1778" w14:paraId="3D8C1C9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</w:t>
            </w:r>
          </w:p>
        </w:tc>
      </w:tr>
    </w:tbl>
    <w:p xmlns:wp14="http://schemas.microsoft.com/office/word/2010/wordml" w:rsidR="001C1778" w:rsidP="001C1778" w:rsidRDefault="001C1778" w14:paraId="5043CB0F" wp14:textId="77777777"/>
    <w:p xmlns:wp14="http://schemas.microsoft.com/office/word/2010/wordml" w:rsidR="001C1778" w:rsidP="001C1778" w:rsidRDefault="001C1778" w14:paraId="07459315" wp14:textId="77777777"/>
    <w:p xmlns:wp14="http://schemas.microsoft.com/office/word/2010/wordml" w:rsidR="001C1778" w:rsidP="001C1778" w:rsidRDefault="001C1778" w14:paraId="6537F28F" wp14:textId="77777777"/>
    <w:p xmlns:wp14="http://schemas.microsoft.com/office/word/2010/wordml" w:rsidR="001C1778" w:rsidP="001C1778" w:rsidRDefault="001C1778" w14:paraId="6DFB9E20" wp14:textId="77777777"/>
    <w:p xmlns:wp14="http://schemas.microsoft.com/office/word/2010/wordml" w:rsidR="001C1778" w:rsidP="001C1778" w:rsidRDefault="001C1778" w14:paraId="70DF9E56" wp14:textId="77777777"/>
    <w:p xmlns:wp14="http://schemas.microsoft.com/office/word/2010/wordml" w:rsidRPr="001C1778" w:rsidR="001F5BFE" w:rsidP="001C1778" w:rsidRDefault="001F5BFE" w14:paraId="44E871BC" wp14:textId="77777777">
      <w:pPr>
        <w:rPr>
          <w:szCs w:val="20"/>
        </w:rPr>
      </w:pPr>
    </w:p>
    <w:sectPr w:rsidRPr="001C1778" w:rsidR="001F5BFE">
      <w:headerReference w:type="default" r:id="rId16"/>
      <w:footerReference w:type="default" r:id="rId1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056FE" w:rsidRDefault="001056FE" w14:paraId="637805D2" wp14:textId="77777777">
      <w:r>
        <w:separator/>
      </w:r>
    </w:p>
  </w:endnote>
  <w:endnote w:type="continuationSeparator" w:id="0">
    <w:p xmlns:wp14="http://schemas.microsoft.com/office/word/2010/wordml" w:rsidR="001056FE" w:rsidRDefault="001056FE" w14:paraId="463F29E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40611" w:rsidP="00137EDB" w:rsidRDefault="00140611" w14:paraId="4590CB77" wp14:textId="77777777">
    <w:pPr>
      <w:pStyle w:val="Piedepgina"/>
      <w:pBdr>
        <w:top w:val="single" w:color="auto" w:sz="4" w:space="1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C1778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056FE" w:rsidRDefault="001056FE" w14:paraId="3B7B4B86" wp14:textId="77777777">
      <w:r>
        <w:separator/>
      </w:r>
    </w:p>
  </w:footnote>
  <w:footnote w:type="continuationSeparator" w:id="0">
    <w:p xmlns:wp14="http://schemas.microsoft.com/office/word/2010/wordml" w:rsidR="001056FE" w:rsidRDefault="001056FE" w14:paraId="3A0FF5F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xmlns:wp14="http://schemas.microsoft.com/office/word/2010/wordml" w:rsidRPr="00897A8E" w:rsidR="00140611" w:rsidP="00897A8E" w:rsidRDefault="00BF6376" w14:paraId="13F6E80A" wp14:textId="77777777">
    <w:pPr>
      <w:pStyle w:val="Encabezado"/>
      <w:pBdr>
        <w:bottom w:val="single" w:color="auto" w:sz="4" w:space="1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4E9E446F" wp14:editId="7777777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897A8E" w:rsidP="00897A8E" w:rsidRDefault="00BF6376" w14:paraId="144A5D23" wp14:textId="77777777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xmlns:wp14="http://schemas.microsoft.com/office/word/2010/wordprocessingDrawing" distT="0" distB="0" distL="0" distR="0" wp14:anchorId="09732646" wp14:editId="7777777">
                                <wp:extent cx="1143000" cy="228600"/>
                                <wp:effectExtent l="0" t="0" r="0" b="0"/>
                                <wp:docPr id="10" name="Imagen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3000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DF052F7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">
              <v:textbox style="mso-fit-shape-to-text:t">
                <w:txbxContent>
                  <w:p w:rsidR="00897A8E" w:rsidP="00897A8E" w:rsidRDefault="00BF6376" w14:paraId="738610EB" wp14:textId="77777777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xmlns:wp14="http://schemas.microsoft.com/office/word/2010/wordprocessingDrawing" distT="0" distB="0" distL="0" distR="0" wp14:anchorId="29937ABF" wp14:editId="7777777">
                          <wp:extent cx="1143000" cy="228600"/>
                          <wp:effectExtent l="0" t="0" r="0" b="0"/>
                          <wp:docPr id="906429832" name="Imagen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30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 w:rsidRPr="00897A8E" w:rsidR="00897A8E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A5DBF"/>
    <w:multiLevelType w:val="hybridMultilevel"/>
    <w:tmpl w:val="8E68D79E"/>
    <w:lvl w:ilvl="0" w:tplc="0C0A000B">
      <w:start w:val="3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hint="default" w:ascii="Wingdings" w:hAnsi="Wingdings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1" w15:restartNumberingAfterBreak="0">
    <w:nsid w:val="7B095450"/>
    <w:multiLevelType w:val="hybridMultilevel"/>
    <w:tmpl w:val="B18A7D50"/>
    <w:lvl w:ilvl="0" w:tplc="9E9428A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584FF08">
      <w:start w:val="1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307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F5"/>
    <w:rsid w:val="000B5C37"/>
    <w:rsid w:val="001003B1"/>
    <w:rsid w:val="001056FE"/>
    <w:rsid w:val="00137EDB"/>
    <w:rsid w:val="00140611"/>
    <w:rsid w:val="001C1778"/>
    <w:rsid w:val="001F571B"/>
    <w:rsid w:val="001F5BFE"/>
    <w:rsid w:val="002D240B"/>
    <w:rsid w:val="00303C07"/>
    <w:rsid w:val="004C444E"/>
    <w:rsid w:val="00737C34"/>
    <w:rsid w:val="00897A8E"/>
    <w:rsid w:val="00A32D16"/>
    <w:rsid w:val="00AE5334"/>
    <w:rsid w:val="00AF5FC6"/>
    <w:rsid w:val="00BF6376"/>
    <w:rsid w:val="00DD6859"/>
    <w:rsid w:val="00E02FF5"/>
    <w:rsid w:val="05A61D6C"/>
    <w:rsid w:val="44636BC0"/>
    <w:rsid w:val="605A1D19"/>
    <w:rsid w:val="66E9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>
      <o:colormenu v:ext="edit" fillcolor="none"/>
    </o:shapedefaults>
    <o:shapelayout v:ext="edit">
      <o:idmap v:ext="edit" data="2"/>
    </o:shapelayout>
  </w:shapeDefaults>
  <w:decimalSymbol w:val=","/>
  <w:listSeparator w:val=";"/>
  <w14:docId w14:val="0A5989A5"/>
  <w15:chartTrackingRefBased/>
  <w15:docId w15:val="{CE375E4F-317A-4575-9376-3D8714F010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5BFE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1C1778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1C1778"/>
    <w:pPr>
      <w:keepNext/>
      <w:ind w:left="708"/>
      <w:jc w:val="center"/>
      <w:outlineLvl w:val="1"/>
    </w:pPr>
    <w:rPr>
      <w:b/>
      <w:bCs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independiente">
    <w:name w:val="Body Text"/>
    <w:basedOn w:val="Normal"/>
    <w:link w:val="TextoindependienteCar"/>
    <w:rsid w:val="001F5BFE"/>
    <w:rPr>
      <w:color w:val="99CC00"/>
    </w:rPr>
  </w:style>
  <w:style w:type="character" w:styleId="TextoindependienteCar" w:customStyle="1">
    <w:name w:val="Texto independiente Car"/>
    <w:basedOn w:val="Fuentedeprrafopredeter"/>
    <w:link w:val="Textoindependiente"/>
    <w:rsid w:val="001F5BFE"/>
    <w:rPr>
      <w:color w:val="99CC00"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1F5BFE"/>
    <w:pPr>
      <w:ind w:left="708" w:firstLine="708"/>
    </w:pPr>
  </w:style>
  <w:style w:type="character" w:styleId="SangradetextonormalCar" w:customStyle="1">
    <w:name w:val="Sangría de texto normal Car"/>
    <w:basedOn w:val="Fuentedeprrafopredeter"/>
    <w:link w:val="Sangradetextonormal"/>
    <w:rsid w:val="001F5BFE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1F571B"/>
    <w:pPr>
      <w:ind w:left="708"/>
    </w:pPr>
  </w:style>
  <w:style w:type="character" w:styleId="Ttulo1Car" w:customStyle="1">
    <w:name w:val="Título 1 Car"/>
    <w:basedOn w:val="Fuentedeprrafopredeter"/>
    <w:link w:val="Ttulo1"/>
    <w:rsid w:val="001C1778"/>
    <w:rPr>
      <w:b/>
      <w:bCs/>
      <w:sz w:val="24"/>
      <w:szCs w:val="24"/>
    </w:rPr>
  </w:style>
  <w:style w:type="character" w:styleId="Ttulo2Car" w:customStyle="1">
    <w:name w:val="Título 2 Car"/>
    <w:basedOn w:val="Fuentedeprrafopredeter"/>
    <w:link w:val="Ttulo2"/>
    <w:rsid w:val="001C1778"/>
    <w:rPr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1C1778"/>
    <w:pPr>
      <w:jc w:val="center"/>
    </w:pPr>
    <w:rPr>
      <w:b/>
      <w:bCs/>
    </w:rPr>
  </w:style>
  <w:style w:type="character" w:styleId="TtuloCar" w:customStyle="1">
    <w:name w:val="Título Car"/>
    <w:basedOn w:val="Fuentedeprrafopredeter"/>
    <w:link w:val="Ttulo"/>
    <w:rsid w:val="001C1778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6.png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a.png" Id="Re838734c47484e9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ORACLE10G.dot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Paco Garcia;Alejandro Galindo</dc:creator>
  <keywords/>
  <dc:description/>
  <lastModifiedBy>Talento Oracle</lastModifiedBy>
  <revision>6</revision>
  <lastPrinted>1601-01-01T00:00:00.0000000Z</lastPrinted>
  <dcterms:created xsi:type="dcterms:W3CDTF">2020-09-28T11:57:00.0000000Z</dcterms:created>
  <dcterms:modified xsi:type="dcterms:W3CDTF">2025-03-27T18:42:08.8243239Z</dcterms:modified>
</coreProperties>
</file>