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E7CE8" w:rsidP="008E7CE8" w:rsidRDefault="008E7CE8" w14:paraId="547831B8" w14:textId="77777777">
      <w:pPr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:rsidR="008E7CE8" w:rsidP="008E7CE8" w:rsidRDefault="008E7CE8" w14:paraId="221843BA" w14:textId="77777777">
      <w:pPr>
        <w:jc w:val="center"/>
        <w:rPr>
          <w:rFonts w:ascii="Verdana" w:hAnsi="Verdana"/>
          <w:b/>
          <w:sz w:val="18"/>
          <w:szCs w:val="18"/>
          <w:u w:val="single"/>
        </w:rPr>
      </w:pPr>
    </w:p>
    <w:p w:rsidR="008E7CE8" w:rsidP="008E7CE8" w:rsidRDefault="008E7CE8" w14:paraId="17EAEEEB" w14:textId="435BC1B8">
      <w:pPr>
        <w:rPr>
          <w:rFonts w:ascii="Verdana" w:hAnsi="Verdana"/>
          <w:sz w:val="18"/>
          <w:szCs w:val="18"/>
        </w:rPr>
      </w:pPr>
      <w:r w:rsidRPr="4D54CA58" w:rsidR="4D54CA58">
        <w:rPr>
          <w:rFonts w:ascii="Verdana" w:hAnsi="Verdana"/>
          <w:sz w:val="18"/>
          <w:szCs w:val="18"/>
        </w:rPr>
        <w:t xml:space="preserve">Pedir una fecha al usuario para calcular el </w:t>
      </w:r>
      <w:r w:rsidRPr="4D54CA58" w:rsidR="4D54CA58">
        <w:rPr>
          <w:rFonts w:ascii="Verdana" w:hAnsi="Verdana"/>
          <w:sz w:val="18"/>
          <w:szCs w:val="18"/>
        </w:rPr>
        <w:t>dí</w:t>
      </w:r>
      <w:r w:rsidRPr="4D54CA58" w:rsidR="4D54CA58">
        <w:rPr>
          <w:rFonts w:ascii="Verdana" w:hAnsi="Verdana"/>
          <w:sz w:val="18"/>
          <w:szCs w:val="18"/>
        </w:rPr>
        <w:t>a de la semana que nació.  Tenemos que tener la tabla de días de la semana para la correspondencia comenzando en sábado:</w:t>
      </w:r>
    </w:p>
    <w:p w:rsidR="008E7CE8" w:rsidP="008E7CE8" w:rsidRDefault="008E7CE8" w14:paraId="2ADC77A0" w14:textId="77777777">
      <w:pPr>
        <w:rPr>
          <w:rFonts w:ascii="Verdana" w:hAnsi="Verdana"/>
          <w:sz w:val="18"/>
          <w:szCs w:val="18"/>
        </w:rPr>
      </w:pPr>
    </w:p>
    <w:tbl>
      <w:tblPr>
        <w:tblW w:w="2610" w:type="dxa"/>
        <w:jc w:val="center"/>
        <w:tblBorders>
          <w:top w:val="single" w:color="008000" w:sz="12" w:space="0"/>
          <w:left w:val="single" w:color="008000" w:sz="6" w:space="0"/>
          <w:bottom w:val="single" w:color="008000" w:sz="12" w:space="0"/>
          <w:right w:val="single" w:color="008000" w:sz="6" w:space="0"/>
          <w:insideH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1175"/>
        <w:gridCol w:w="1435"/>
      </w:tblGrid>
      <w:tr w:rsidR="008E7CE8" w:rsidTr="2C9EE291" w14:paraId="419EE57B" w14:textId="77777777">
        <w:trPr>
          <w:trHeight w:val="170"/>
        </w:trPr>
        <w:tc>
          <w:tcPr>
            <w:tcW w:w="1175" w:type="dxa"/>
            <w:tcBorders>
              <w:top w:val="single" w:color="008000" w:sz="12" w:space="0"/>
              <w:left w:val="single" w:color="008000" w:sz="6" w:space="0"/>
              <w:bottom w:val="single" w:color="008000" w:sz="12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66E60F30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435" w:type="dxa"/>
            <w:tcBorders>
              <w:top w:val="single" w:color="008000" w:sz="12" w:space="0"/>
              <w:left w:val="nil"/>
              <w:bottom w:val="single" w:color="008000" w:sz="12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22E18B04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8E7CE8" w:rsidTr="2C9EE291" w14:paraId="4F69FC64" w14:textId="77777777">
        <w:trPr>
          <w:trHeight w:val="362"/>
        </w:trPr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07D66F09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486E6D7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8E7CE8" w:rsidTr="2C9EE291" w14:paraId="27504729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30046ED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351CA770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8E7CE8" w:rsidTr="2C9EE291" w14:paraId="793E9600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4DC6B0B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5A75EE2A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8E7CE8" w:rsidTr="2C9EE291" w14:paraId="3EED3D1E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710D688C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2A70A817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8E7CE8" w:rsidTr="2C9EE291" w14:paraId="3FFC7220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2E4E7BAB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13EB2BCF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8E7CE8" w:rsidTr="2C9EE291" w14:paraId="266BB18F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52B30BDE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39DB201C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8E7CE8" w:rsidTr="2C9EE291" w14:paraId="13321EAB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8000" w:sz="12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0C877732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8000" w:sz="12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43F46E23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:rsidR="008E7CE8" w:rsidP="008E7CE8" w:rsidRDefault="008E7CE8" w14:paraId="04CF3375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1BF5BEDC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Debemos tener el día, el número de mes y el año que el usuario haya nacido.</w:t>
      </w:r>
    </w:p>
    <w:p w:rsidR="008E7CE8" w:rsidP="008E7CE8" w:rsidRDefault="008E7CE8" w14:paraId="3DA7CFF8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A partir de esto datos hay que calcular lo siguiente para averiguar el día de la semana de nacimiento:</w:t>
      </w:r>
    </w:p>
    <w:p w:rsidR="008E7CE8" w:rsidP="008E7CE8" w:rsidRDefault="008E7CE8" w14:paraId="69E232F6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5C9E75A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Ejemplo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22/06/1983</w:t>
      </w:r>
    </w:p>
    <w:p w:rsidR="008E7CE8" w:rsidP="008E7CE8" w:rsidRDefault="008E7CE8" w14:paraId="4DBD355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6EB36B85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Hay que tener en cuenta el mes para realizar el cálculo, si el mes es Enero, el Mes será 13 y restaremos uno al año. Si el Mes es Febrero, el Mes será 14 y restaremos uno al año.</w:t>
      </w:r>
    </w:p>
    <w:p w:rsidR="008E7CE8" w:rsidP="008E7CE8" w:rsidRDefault="008E7CE8" w14:paraId="7430BA4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0C667A61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Para poder calcular el número final de la semana debemos seguir los siguientes pasos:</w:t>
      </w:r>
    </w:p>
    <w:p w:rsidR="008E7CE8" w:rsidP="008E7CE8" w:rsidRDefault="008E7CE8" w14:paraId="52718D37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694356BD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Multiplicar el Mes más 1 por 3 y dividirlo entre 5</w:t>
      </w:r>
    </w:p>
    <w:p w:rsidR="008E7CE8" w:rsidP="008E7CE8" w:rsidRDefault="008E7CE8" w14:paraId="57636FBE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1CC2B91F" w14:textId="77777777">
      <w:pPr>
        <w:autoSpaceDE w:val="0"/>
        <w:autoSpaceDN w:val="0"/>
        <w:adjustRightInd w:val="0"/>
        <w:ind w:firstLine="708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</w:rPr>
        <w:t xml:space="preserve"> ((6 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+ 1) * 3) / 5 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8E7CE8" w:rsidP="008E7CE8" w:rsidRDefault="008E7CE8" w14:paraId="75449FB8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64B03E4B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</w:t>
      </w:r>
    </w:p>
    <w:p w:rsidR="008E7CE8" w:rsidP="008E7CE8" w:rsidRDefault="008E7CE8" w14:paraId="5852A52D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 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495</w:t>
      </w:r>
    </w:p>
    <w:p w:rsidR="008E7CE8" w:rsidP="008E7CE8" w:rsidRDefault="008E7CE8" w14:paraId="759798B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53C9CD57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100</w:t>
      </w:r>
    </w:p>
    <w:p w:rsidR="008E7CE8" w:rsidP="008E7CE8" w:rsidRDefault="008E7CE8" w14:paraId="7FD75300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2982363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100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19</w:t>
      </w:r>
    </w:p>
    <w:p w:rsidR="008E7CE8" w:rsidP="008E7CE8" w:rsidRDefault="008E7CE8" w14:paraId="21922E29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001A049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400</w:t>
      </w:r>
    </w:p>
    <w:p w:rsidR="008E7CE8" w:rsidP="008E7CE8" w:rsidRDefault="008E7CE8" w14:paraId="596EBC47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839CCA2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400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8E7CE8" w:rsidP="008E7CE8" w:rsidRDefault="008E7CE8" w14:paraId="2C6C2637" w14:textId="77777777">
      <w:pPr>
        <w:autoSpaceDE w:val="0"/>
        <w:autoSpaceDN w:val="0"/>
        <w:adjustRightInd w:val="0"/>
        <w:ind w:left="708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4C02CAC5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:rsidR="008E7CE8" w:rsidP="008E7CE8" w:rsidRDefault="008E7CE8" w14:paraId="2229C9A6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3829B63A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22 + (6 * 2) + 1983 + 4 + 495 - 19 + 4 + 2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2503</w:t>
      </w:r>
    </w:p>
    <w:p w:rsidR="008E7CE8" w:rsidP="008E7CE8" w:rsidRDefault="008E7CE8" w14:paraId="3340AF81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5399B8EF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Dividir el resultado anterior entre 7.</w:t>
      </w:r>
    </w:p>
    <w:p w:rsidR="008E7CE8" w:rsidP="008E7CE8" w:rsidRDefault="008E7CE8" w14:paraId="4B589731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0AD21FF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2503 / 7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357</w:t>
      </w:r>
    </w:p>
    <w:p w:rsidR="008E7CE8" w:rsidP="008E7CE8" w:rsidRDefault="008E7CE8" w14:paraId="2CFDFC65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6C8707B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Restar el número del paso 5 con el número del paso 6 por 7.</w:t>
      </w:r>
    </w:p>
    <w:p w:rsidR="008E7CE8" w:rsidP="008E7CE8" w:rsidRDefault="008E7CE8" w14:paraId="728FE497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Pr="008E7CE8" w:rsidR="008E7CE8" w:rsidP="008E7CE8" w:rsidRDefault="008E7CE8" w14:paraId="154160C1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</w:t>
      </w:r>
      <w:r>
        <w:rPr>
          <w:rFonts w:ascii="Verdana" w:hAnsi="Verdana" w:cs="Courier New"/>
          <w:noProof/>
          <w:sz w:val="18"/>
          <w:szCs w:val="18"/>
        </w:rPr>
        <w:tab/>
      </w:r>
      <w:r>
        <w:rPr>
          <w:rFonts w:ascii="Verdana" w:hAnsi="Verdana" w:cs="Courier New"/>
          <w:noProof/>
          <w:sz w:val="18"/>
          <w:szCs w:val="18"/>
        </w:rPr>
        <w:t xml:space="preserve">  </w:t>
      </w:r>
      <w:r w:rsidRPr="008E7CE8">
        <w:rPr>
          <w:rFonts w:ascii="Verdana" w:hAnsi="Verdana" w:cs="Courier New"/>
          <w:noProof/>
          <w:sz w:val="18"/>
          <w:szCs w:val="18"/>
        </w:rPr>
        <w:t xml:space="preserve">2503 – (357 * 7)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 w:rsidRPr="008E7CE8">
        <w:rPr>
          <w:rFonts w:ascii="Verdana" w:hAnsi="Verdana" w:cs="Courier New"/>
          <w:noProof/>
          <w:sz w:val="18"/>
          <w:szCs w:val="18"/>
        </w:rPr>
        <w:t xml:space="preserve"> 4</w:t>
      </w:r>
    </w:p>
    <w:p w:rsidRPr="008E7CE8" w:rsidR="00244D78" w:rsidP="008E7CE8" w:rsidRDefault="008E7CE8" w14:paraId="0829952C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Miramos la tabla y vemos que el número 4 corresponde a Miércoles</w:t>
      </w:r>
    </w:p>
    <w:p w:rsidR="00A619EA" w:rsidP="000A7397" w:rsidRDefault="00A619EA" w14:paraId="3E4C7048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8E7CE8" w:rsidP="000A7397" w:rsidRDefault="008E7CE8" w14:paraId="157C55F2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8E7CE8" w:rsidP="000A7397" w:rsidRDefault="008E7CE8" w14:paraId="5DF9EBF2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lang w:val="es-ES_tradnl"/>
        </w:rPr>
        <w:t>Ejecución:</w:t>
      </w:r>
    </w:p>
    <w:p w:rsidR="008E7CE8" w:rsidP="000A7397" w:rsidRDefault="008E7CE8" w14:paraId="57DD843F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6F0581" w:rsidP="008E7CE8" w:rsidRDefault="00DB2316" w14:paraId="68273CDA" w14:textId="1CB096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noProof/>
          <w:lang w:val="es-ES_tradnl"/>
        </w:rPr>
        <w:drawing>
          <wp:inline distT="0" distB="0" distL="0" distR="0" wp14:anchorId="0F81A284" wp14:editId="086EC60D">
            <wp:extent cx="2769870" cy="145859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81" w:rsidP="00DB2316" w:rsidRDefault="00950271" w14:paraId="5DCE8780" w14:textId="322534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6033B" w:rsidP="00DB2316" w:rsidRDefault="0016033B" w14:paraId="14D58A1A" w14:textId="777777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16033B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27FA" w:rsidRDefault="002427FA" w14:paraId="6F8AEFBD" w14:textId="77777777">
      <w:r>
        <w:separator/>
      </w:r>
    </w:p>
  </w:endnote>
  <w:endnote w:type="continuationSeparator" w:id="0">
    <w:p w:rsidR="002427FA" w:rsidRDefault="002427FA" w14:paraId="0EE60F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225E4" w:rsidR="006225E4" w:rsidP="006225E4" w:rsidRDefault="006225E4" w14:paraId="6C024C8E" w14:textId="77777777">
    <w:pPr>
      <w:pStyle w:val="Piedepgina"/>
      <w:pBdr>
        <w:top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240A30">
      <w:rPr>
        <w:rStyle w:val="Nmerodepgina"/>
        <w:rFonts w:ascii="Verdana" w:hAnsi="Verdana"/>
        <w:noProof/>
        <w:sz w:val="20"/>
        <w:szCs w:val="20"/>
      </w:rPr>
      <w:t>3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27FA" w:rsidRDefault="002427FA" w14:paraId="4E502507" w14:textId="77777777">
      <w:r>
        <w:separator/>
      </w:r>
    </w:p>
  </w:footnote>
  <w:footnote w:type="continuationSeparator" w:id="0">
    <w:p w:rsidR="002427FA" w:rsidRDefault="002427FA" w14:paraId="40BB511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6225E4" w:rsidR="006225E4" w:rsidP="006225E4" w:rsidRDefault="00DB2316" w14:paraId="54EF7BE6" w14:textId="6185FEA8">
    <w:pPr>
      <w:pStyle w:val="Encabezado"/>
      <w:pBdr>
        <w:bottom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51498" wp14:editId="75232D19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882650" cy="449580"/>
              <wp:effectExtent l="0" t="2540" r="3175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449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5E4" w:rsidP="006225E4" w:rsidRDefault="00DB2316" w14:paraId="60C3D1B9" w14:textId="78F7821A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1659D8" wp14:editId="60A0194D">
                                <wp:extent cx="697865" cy="35941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7865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D493F19">
            <v:shapetype id="_x0000_t202" coordsize="21600,21600" o:spt="202" path="m,l,21600r21600,l21600,xe" w14:anchorId="41151498">
              <v:stroke joinstyle="miter"/>
              <v:path gradientshapeok="t" o:connecttype="rect"/>
            </v:shapetype>
            <v:shape id="Text Box 1" style="position:absolute;left:0;text-align:left;margin-left:-9pt;margin-top:-9.55pt;width:69.5pt;height:3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">
              <v:textbox style="mso-fit-shape-to-text:t">
                <w:txbxContent>
                  <w:p w:rsidR="006225E4" w:rsidP="006225E4" w:rsidRDefault="00DB2316" w14:paraId="672A6659" w14:textId="78F7821A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EC8638" wp14:editId="60A0194D">
                          <wp:extent cx="697865" cy="359410"/>
                          <wp:effectExtent l="0" t="0" r="0" b="0"/>
                          <wp:docPr id="1674373169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7865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Pr="006225E4" w:rsidR="006225E4" w:rsidP="006225E4" w:rsidRDefault="006225E4" w14:paraId="02710BC9" w14:textId="77777777">
    <w:pPr>
      <w:pStyle w:val="Encabezado"/>
      <w:pBdr>
        <w:bottom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ahoma" w:hAnsi="Tahoma" w:eastAsia="Times New Roman" w:cs="Tahoma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C941E7"/>
    <w:multiLevelType w:val="hybridMultilevel"/>
    <w:tmpl w:val="C046E96E"/>
    <w:lvl w:ilvl="0" w:tplc="1540AE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051DF9"/>
    <w:multiLevelType w:val="hybridMultilevel"/>
    <w:tmpl w:val="DE9E0E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23264158">
    <w:abstractNumId w:val="0"/>
  </w:num>
  <w:num w:numId="2" w16cid:durableId="622540104">
    <w:abstractNumId w:val="4"/>
  </w:num>
  <w:num w:numId="3" w16cid:durableId="1591162846">
    <w:abstractNumId w:val="3"/>
  </w:num>
  <w:num w:numId="4" w16cid:durableId="673531971">
    <w:abstractNumId w:val="1"/>
  </w:num>
  <w:num w:numId="5" w16cid:durableId="1465736116">
    <w:abstractNumId w:val="2"/>
  </w:num>
  <w:num w:numId="6" w16cid:durableId="16458867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F"/>
    <w:rsid w:val="00074FE8"/>
    <w:rsid w:val="000A7397"/>
    <w:rsid w:val="00155099"/>
    <w:rsid w:val="0016033B"/>
    <w:rsid w:val="00175B07"/>
    <w:rsid w:val="00240A30"/>
    <w:rsid w:val="002427FA"/>
    <w:rsid w:val="00244D78"/>
    <w:rsid w:val="00257ACA"/>
    <w:rsid w:val="002A74C8"/>
    <w:rsid w:val="003325AC"/>
    <w:rsid w:val="00354EFA"/>
    <w:rsid w:val="003C0C37"/>
    <w:rsid w:val="004A2394"/>
    <w:rsid w:val="006225E4"/>
    <w:rsid w:val="0068427D"/>
    <w:rsid w:val="006F0581"/>
    <w:rsid w:val="00727B74"/>
    <w:rsid w:val="007C5920"/>
    <w:rsid w:val="007F419B"/>
    <w:rsid w:val="008E7CE8"/>
    <w:rsid w:val="00950271"/>
    <w:rsid w:val="0097745B"/>
    <w:rsid w:val="009E3A44"/>
    <w:rsid w:val="009E56C7"/>
    <w:rsid w:val="00A202A1"/>
    <w:rsid w:val="00A619EA"/>
    <w:rsid w:val="00B972BC"/>
    <w:rsid w:val="00C07600"/>
    <w:rsid w:val="00C568B5"/>
    <w:rsid w:val="00D4786F"/>
    <w:rsid w:val="00DB2316"/>
    <w:rsid w:val="00E530FF"/>
    <w:rsid w:val="2C9EE291"/>
    <w:rsid w:val="4D54C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B24BE4"/>
  <w15:chartTrackingRefBased/>
  <w15:docId w15:val="{A447242B-37BC-409B-9F3A-EF67E33FF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225E4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table" w:styleId="Tablaclsica3">
    <w:name w:val="Table Classic 3"/>
    <w:basedOn w:val="Tablanormal"/>
    <w:rsid w:val="00244D7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244D7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uadrcula8">
    <w:name w:val="Table Grid 8"/>
    <w:basedOn w:val="Tablanormal"/>
    <w:rsid w:val="00244D7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st" w:customStyle="1">
    <w:name w:val="st"/>
    <w:rsid w:val="00257ACA"/>
  </w:style>
  <w:style w:type="paragraph" w:styleId="Prrafodelista">
    <w:name w:val="List Paragraph"/>
    <w:basedOn w:val="Normal"/>
    <w:uiPriority w:val="34"/>
    <w:qFormat/>
    <w:rsid w:val="008E7CE8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rra\Datos%20de%20programa\Microsoft\Plantillas\Ja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Java.dot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Analizar Caracteres</dc:title>
  <dc:subject/>
  <dc:creator>Francisco García</dc:creator>
  <keywords/>
  <lastModifiedBy>Talento Oracle</lastModifiedBy>
  <revision>4</revision>
  <lastPrinted>2010-05-11T06:50:00.0000000Z</lastPrinted>
  <dcterms:created xsi:type="dcterms:W3CDTF">2025-04-10T18:04:00.0000000Z</dcterms:created>
  <dcterms:modified xsi:type="dcterms:W3CDTF">2025-04-10T18:18:00.4483004Z</dcterms:modified>
</coreProperties>
</file>