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FB031" w14:textId="77777777" w:rsidR="00564F34" w:rsidRDefault="00A50297" w:rsidP="00564F34">
      <w:pPr>
        <w:pStyle w:val="Ttulo1"/>
      </w:pPr>
      <w:r>
        <w:t>CONSULTAS DE AGRUPACION</w:t>
      </w:r>
    </w:p>
    <w:p w14:paraId="72C729A8" w14:textId="77777777" w:rsidR="00564F34" w:rsidRDefault="00564F34" w:rsidP="00564F34"/>
    <w:p w14:paraId="5D95F469" w14:textId="77777777" w:rsidR="00A50297" w:rsidRDefault="00A50297" w:rsidP="00A50297">
      <w:pPr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Encontrar el salario medio de los analistas, mostrando el número de los empleados con oficio analista.</w:t>
      </w:r>
    </w:p>
    <w:p w14:paraId="5CCE4D04" w14:textId="77777777" w:rsidR="00A50297" w:rsidRDefault="00A50297" w:rsidP="00A50297">
      <w:pPr>
        <w:rPr>
          <w:color w:val="0000FF"/>
        </w:rPr>
      </w:pPr>
    </w:p>
    <w:p w14:paraId="716D695E" w14:textId="77777777" w:rsidR="00A50297" w:rsidRPr="0003038D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count</w:t>
      </w:r>
      <w:proofErr w:type="spellEnd"/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*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NUMEROEMPLEADOS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oficio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</w:p>
    <w:p w14:paraId="0D702FF7" w14:textId="77777777" w:rsidR="00A50297" w:rsidRPr="0003038D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avg</w:t>
      </w:r>
      <w:proofErr w:type="spellEnd"/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SALARIOMEDIO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3ECD11A" w14:textId="77777777" w:rsidR="00A50297" w:rsidRDefault="00A50297" w:rsidP="00A50297">
      <w:pPr>
        <w:ind w:firstLine="360"/>
        <w:rPr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emp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oficio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oficio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'ANALISTA'</w:t>
      </w:r>
      <w:r>
        <w:rPr>
          <w:lang w:val="en-GB"/>
        </w:rPr>
        <w:tab/>
      </w:r>
    </w:p>
    <w:p w14:paraId="4F1E9907" w14:textId="77777777" w:rsidR="00A50297" w:rsidRDefault="00A50297" w:rsidP="00A50297">
      <w:pPr>
        <w:ind w:left="360"/>
        <w:rPr>
          <w:lang w:val="en-GB"/>
        </w:rPr>
      </w:pPr>
    </w:p>
    <w:p w14:paraId="63E17F6D" w14:textId="67C473D4" w:rsidR="00A50297" w:rsidRPr="00663E1F" w:rsidRDefault="00A50297" w:rsidP="00A50297">
      <w:pPr>
        <w:numPr>
          <w:ilvl w:val="0"/>
          <w:numId w:val="1"/>
        </w:numPr>
        <w:rPr>
          <w:b/>
          <w:bCs/>
        </w:rPr>
      </w:pPr>
      <w:r w:rsidRPr="00663E1F">
        <w:rPr>
          <w:rFonts w:ascii="Verdana" w:hAnsi="Verdana"/>
          <w:b/>
          <w:bCs/>
          <w:sz w:val="20"/>
        </w:rPr>
        <w:t>Encontrar el salario más alto, m</w:t>
      </w:r>
      <w:r w:rsidR="007A3AEE">
        <w:rPr>
          <w:rFonts w:ascii="Verdana" w:hAnsi="Verdana"/>
          <w:b/>
          <w:bCs/>
          <w:sz w:val="20"/>
        </w:rPr>
        <w:t>á</w:t>
      </w:r>
      <w:r w:rsidRPr="00663E1F">
        <w:rPr>
          <w:rFonts w:ascii="Verdana" w:hAnsi="Verdana"/>
          <w:b/>
          <w:bCs/>
          <w:sz w:val="20"/>
        </w:rPr>
        <w:t>s bajo y la diferencia entre ambos de todos los empleados con oficio EMPLEADO.</w:t>
      </w:r>
    </w:p>
    <w:p w14:paraId="5CE2694A" w14:textId="77777777" w:rsidR="00A50297" w:rsidRDefault="00A50297" w:rsidP="00A50297">
      <w:pPr>
        <w:rPr>
          <w:color w:val="0000FF"/>
        </w:rPr>
      </w:pPr>
    </w:p>
    <w:p w14:paraId="76D8198D" w14:textId="77777777" w:rsidR="007A3AEE" w:rsidRPr="007A3AEE" w:rsidRDefault="007A3AEE" w:rsidP="007A3AEE">
      <w:pPr>
        <w:rPr>
          <w:rFonts w:ascii="Verdana" w:hAnsi="Verdana"/>
          <w:sz w:val="20"/>
          <w:szCs w:val="20"/>
        </w:rPr>
      </w:pPr>
      <w:r w:rsidRPr="007A3AEE">
        <w:rPr>
          <w:rFonts w:ascii="Verdana" w:hAnsi="Verdana"/>
          <w:sz w:val="20"/>
          <w:szCs w:val="20"/>
        </w:rPr>
        <w:t xml:space="preserve">select </w:t>
      </w:r>
      <w:proofErr w:type="gramStart"/>
      <w:r w:rsidRPr="007A3AEE">
        <w:rPr>
          <w:rFonts w:ascii="Verdana" w:hAnsi="Verdana"/>
          <w:sz w:val="20"/>
          <w:szCs w:val="20"/>
        </w:rPr>
        <w:t>max(</w:t>
      </w:r>
      <w:proofErr w:type="gramEnd"/>
      <w:r w:rsidRPr="007A3AEE">
        <w:rPr>
          <w:rFonts w:ascii="Verdana" w:hAnsi="Verdana"/>
          <w:sz w:val="20"/>
          <w:szCs w:val="20"/>
        </w:rPr>
        <w:t>SALARIO) as MAXIMO, min(SALARIO) as MINIMO</w:t>
      </w:r>
    </w:p>
    <w:p w14:paraId="5B5932C1" w14:textId="77777777" w:rsidR="007A3AEE" w:rsidRPr="007A3AEE" w:rsidRDefault="007A3AEE" w:rsidP="007A3AEE">
      <w:pPr>
        <w:rPr>
          <w:rFonts w:ascii="Verdana" w:hAnsi="Verdana"/>
          <w:sz w:val="20"/>
          <w:szCs w:val="20"/>
        </w:rPr>
      </w:pPr>
      <w:r w:rsidRPr="007A3AEE">
        <w:rPr>
          <w:rFonts w:ascii="Verdana" w:hAnsi="Verdana"/>
          <w:sz w:val="20"/>
          <w:szCs w:val="20"/>
        </w:rPr>
        <w:t xml:space="preserve">, </w:t>
      </w:r>
      <w:proofErr w:type="gramStart"/>
      <w:r w:rsidRPr="007A3AEE">
        <w:rPr>
          <w:rFonts w:ascii="Verdana" w:hAnsi="Verdana"/>
          <w:sz w:val="20"/>
          <w:szCs w:val="20"/>
        </w:rPr>
        <w:t>max(</w:t>
      </w:r>
      <w:proofErr w:type="gramEnd"/>
      <w:r w:rsidRPr="007A3AEE">
        <w:rPr>
          <w:rFonts w:ascii="Verdana" w:hAnsi="Verdana"/>
          <w:sz w:val="20"/>
          <w:szCs w:val="20"/>
        </w:rPr>
        <w:t>SALARIO) - min(SALARIO) as DIFERENCIA, OFICIO</w:t>
      </w:r>
    </w:p>
    <w:p w14:paraId="07FCEBC3" w14:textId="77777777" w:rsidR="007A3AEE" w:rsidRPr="007A3AEE" w:rsidRDefault="007A3AEE" w:rsidP="007A3AEE">
      <w:pPr>
        <w:rPr>
          <w:rFonts w:ascii="Verdana" w:hAnsi="Verdana"/>
          <w:sz w:val="20"/>
          <w:szCs w:val="20"/>
        </w:rPr>
      </w:pPr>
      <w:r w:rsidRPr="007A3AEE">
        <w:rPr>
          <w:rFonts w:ascii="Verdana" w:hAnsi="Verdana"/>
          <w:sz w:val="20"/>
          <w:szCs w:val="20"/>
        </w:rPr>
        <w:t>from EMP</w:t>
      </w:r>
    </w:p>
    <w:p w14:paraId="0CED3C8F" w14:textId="77777777" w:rsidR="007A3AEE" w:rsidRPr="007A3AEE" w:rsidRDefault="007A3AEE" w:rsidP="007A3AEE">
      <w:pPr>
        <w:rPr>
          <w:rFonts w:ascii="Verdana" w:hAnsi="Verdana"/>
          <w:sz w:val="20"/>
          <w:szCs w:val="20"/>
        </w:rPr>
      </w:pPr>
      <w:r w:rsidRPr="007A3AEE">
        <w:rPr>
          <w:rFonts w:ascii="Verdana" w:hAnsi="Verdana"/>
          <w:sz w:val="20"/>
          <w:szCs w:val="20"/>
        </w:rPr>
        <w:t>group by OFICIO</w:t>
      </w:r>
    </w:p>
    <w:p w14:paraId="48B7A921" w14:textId="0438ED94" w:rsidR="007A3AEE" w:rsidRPr="007A3AEE" w:rsidRDefault="007A3AEE" w:rsidP="007A3AEE">
      <w:pPr>
        <w:rPr>
          <w:rFonts w:ascii="Verdana" w:hAnsi="Verdana"/>
          <w:sz w:val="20"/>
          <w:szCs w:val="20"/>
        </w:rPr>
      </w:pPr>
      <w:proofErr w:type="spellStart"/>
      <w:r w:rsidRPr="007A3AEE">
        <w:rPr>
          <w:rFonts w:ascii="Verdana" w:hAnsi="Verdana"/>
          <w:sz w:val="20"/>
          <w:szCs w:val="20"/>
        </w:rPr>
        <w:t>having</w:t>
      </w:r>
      <w:proofErr w:type="spellEnd"/>
      <w:r w:rsidRPr="007A3AEE">
        <w:rPr>
          <w:rFonts w:ascii="Verdana" w:hAnsi="Verdana"/>
          <w:sz w:val="20"/>
          <w:szCs w:val="20"/>
        </w:rPr>
        <w:t xml:space="preserve"> OFICIO='EMPLEADO';</w:t>
      </w:r>
    </w:p>
    <w:p w14:paraId="59933FA5" w14:textId="77777777" w:rsidR="007A3AEE" w:rsidRDefault="007A3AEE" w:rsidP="00A50297">
      <w:pPr>
        <w:rPr>
          <w:color w:val="0000FF"/>
        </w:rPr>
      </w:pPr>
    </w:p>
    <w:p w14:paraId="4DB00EBD" w14:textId="77777777" w:rsidR="00A50297" w:rsidRDefault="00A50297" w:rsidP="00A50297">
      <w:pPr>
        <w:numPr>
          <w:ilvl w:val="0"/>
          <w:numId w:val="1"/>
        </w:numPr>
      </w:pPr>
      <w:r>
        <w:rPr>
          <w:rFonts w:ascii="Verdana" w:hAnsi="Verdana"/>
          <w:sz w:val="20"/>
        </w:rPr>
        <w:t>Visualizar los salarios mayores para cada oficio.</w:t>
      </w:r>
    </w:p>
    <w:p w14:paraId="763244D2" w14:textId="77777777" w:rsidR="00A50297" w:rsidRDefault="00A50297" w:rsidP="00A50297">
      <w:pPr>
        <w:tabs>
          <w:tab w:val="left" w:pos="6956"/>
        </w:tabs>
        <w:rPr>
          <w:color w:val="0000FF"/>
        </w:rPr>
      </w:pPr>
      <w:r>
        <w:rPr>
          <w:color w:val="0000FF"/>
        </w:rPr>
        <w:tab/>
      </w:r>
    </w:p>
    <w:p w14:paraId="0187162B" w14:textId="77777777" w:rsidR="00A50297" w:rsidRDefault="00A50297" w:rsidP="00A50297">
      <w:pPr>
        <w:ind w:left="360"/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oficio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SALARIOMAXIMO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oficio</w:t>
      </w:r>
      <w:proofErr w:type="spellEnd"/>
    </w:p>
    <w:p w14:paraId="366A160F" w14:textId="77777777" w:rsidR="00A50297" w:rsidRDefault="00A50297" w:rsidP="00A50297">
      <w:pPr>
        <w:ind w:left="360"/>
      </w:pPr>
    </w:p>
    <w:p w14:paraId="1EDD1E43" w14:textId="3207ACF2" w:rsidR="00A50297" w:rsidRPr="00663E1F" w:rsidRDefault="00A50297" w:rsidP="00A50297">
      <w:pPr>
        <w:numPr>
          <w:ilvl w:val="0"/>
          <w:numId w:val="1"/>
        </w:numPr>
        <w:rPr>
          <w:b/>
          <w:bCs/>
        </w:rPr>
      </w:pPr>
      <w:r w:rsidRPr="00663E1F">
        <w:rPr>
          <w:rFonts w:ascii="Verdana" w:hAnsi="Verdana"/>
          <w:b/>
          <w:bCs/>
          <w:sz w:val="20"/>
        </w:rPr>
        <w:t>Visualizar el número de personas que realizan cada oficio en cada departamento</w:t>
      </w:r>
      <w:r w:rsidR="00324136" w:rsidRPr="00663E1F">
        <w:rPr>
          <w:rFonts w:ascii="Verdana" w:hAnsi="Verdana"/>
          <w:b/>
          <w:bCs/>
          <w:sz w:val="20"/>
        </w:rPr>
        <w:t xml:space="preserve"> ordenado por departamento</w:t>
      </w:r>
      <w:r w:rsidRPr="00663E1F">
        <w:rPr>
          <w:rFonts w:ascii="Verdana" w:hAnsi="Verdana"/>
          <w:b/>
          <w:bCs/>
          <w:sz w:val="20"/>
        </w:rPr>
        <w:t>.</w:t>
      </w:r>
    </w:p>
    <w:p w14:paraId="23DEA2FE" w14:textId="77777777" w:rsidR="00A50297" w:rsidRDefault="00A50297" w:rsidP="00A50297">
      <w:pPr>
        <w:rPr>
          <w:b/>
          <w:bCs/>
          <w:color w:val="0000FF"/>
        </w:rPr>
      </w:pPr>
    </w:p>
    <w:p w14:paraId="629F3688" w14:textId="77777777" w:rsidR="005B27E6" w:rsidRPr="005B27E6" w:rsidRDefault="005B27E6" w:rsidP="005B27E6">
      <w:pPr>
        <w:rPr>
          <w:rFonts w:ascii="Verdana" w:hAnsi="Verdana"/>
          <w:sz w:val="20"/>
          <w:szCs w:val="20"/>
        </w:rPr>
      </w:pPr>
      <w:r w:rsidRPr="005B27E6">
        <w:rPr>
          <w:rFonts w:ascii="Verdana" w:hAnsi="Verdana"/>
          <w:sz w:val="20"/>
          <w:szCs w:val="20"/>
        </w:rPr>
        <w:t xml:space="preserve">select </w:t>
      </w:r>
      <w:proofErr w:type="spellStart"/>
      <w:proofErr w:type="gramStart"/>
      <w:r w:rsidRPr="005B27E6">
        <w:rPr>
          <w:rFonts w:ascii="Verdana" w:hAnsi="Verdana"/>
          <w:sz w:val="20"/>
          <w:szCs w:val="20"/>
        </w:rPr>
        <w:t>count</w:t>
      </w:r>
      <w:proofErr w:type="spellEnd"/>
      <w:r w:rsidRPr="005B27E6">
        <w:rPr>
          <w:rFonts w:ascii="Verdana" w:hAnsi="Verdana"/>
          <w:sz w:val="20"/>
          <w:szCs w:val="20"/>
        </w:rPr>
        <w:t>(</w:t>
      </w:r>
      <w:proofErr w:type="gramEnd"/>
      <w:r w:rsidRPr="005B27E6">
        <w:rPr>
          <w:rFonts w:ascii="Verdana" w:hAnsi="Verdana"/>
          <w:sz w:val="20"/>
          <w:szCs w:val="20"/>
        </w:rPr>
        <w:t>*) as PERSONAS, OFICIO, DEPT_NO</w:t>
      </w:r>
    </w:p>
    <w:p w14:paraId="10FBF6B2" w14:textId="77777777" w:rsidR="005B27E6" w:rsidRPr="005B27E6" w:rsidRDefault="005B27E6" w:rsidP="005B27E6">
      <w:pPr>
        <w:rPr>
          <w:rFonts w:ascii="Verdana" w:hAnsi="Verdana"/>
          <w:sz w:val="20"/>
          <w:szCs w:val="20"/>
        </w:rPr>
      </w:pPr>
      <w:r w:rsidRPr="005B27E6">
        <w:rPr>
          <w:rFonts w:ascii="Verdana" w:hAnsi="Verdana"/>
          <w:sz w:val="20"/>
          <w:szCs w:val="20"/>
        </w:rPr>
        <w:t>from EMP</w:t>
      </w:r>
    </w:p>
    <w:p w14:paraId="2D33C4BC" w14:textId="77777777" w:rsidR="005B27E6" w:rsidRPr="005B27E6" w:rsidRDefault="005B27E6" w:rsidP="005B27E6">
      <w:pPr>
        <w:rPr>
          <w:rFonts w:ascii="Verdana" w:hAnsi="Verdana"/>
          <w:sz w:val="20"/>
          <w:szCs w:val="20"/>
        </w:rPr>
      </w:pPr>
      <w:r w:rsidRPr="005B27E6">
        <w:rPr>
          <w:rFonts w:ascii="Verdana" w:hAnsi="Verdana"/>
          <w:sz w:val="20"/>
          <w:szCs w:val="20"/>
        </w:rPr>
        <w:t>group by OFICIO, DEPT_NO</w:t>
      </w:r>
    </w:p>
    <w:p w14:paraId="41700828" w14:textId="360F315F" w:rsidR="007A3AEE" w:rsidRPr="005B27E6" w:rsidRDefault="005B27E6" w:rsidP="005B27E6">
      <w:pPr>
        <w:rPr>
          <w:rFonts w:ascii="Verdana" w:hAnsi="Verdana"/>
          <w:sz w:val="20"/>
          <w:szCs w:val="20"/>
        </w:rPr>
      </w:pPr>
      <w:r w:rsidRPr="005B27E6">
        <w:rPr>
          <w:rFonts w:ascii="Verdana" w:hAnsi="Verdana"/>
          <w:sz w:val="20"/>
          <w:szCs w:val="20"/>
        </w:rPr>
        <w:t>order by 3;</w:t>
      </w:r>
    </w:p>
    <w:p w14:paraId="4AC25B1E" w14:textId="77777777" w:rsidR="007A3AEE" w:rsidRPr="00663E1F" w:rsidRDefault="007A3AEE" w:rsidP="00A50297">
      <w:pPr>
        <w:rPr>
          <w:b/>
          <w:bCs/>
          <w:color w:val="0000FF"/>
        </w:rPr>
      </w:pPr>
    </w:p>
    <w:p w14:paraId="5DA1FFD9" w14:textId="77777777" w:rsidR="00A50297" w:rsidRPr="00663E1F" w:rsidRDefault="00A50297" w:rsidP="00A50297">
      <w:pPr>
        <w:numPr>
          <w:ilvl w:val="0"/>
          <w:numId w:val="1"/>
        </w:numPr>
        <w:rPr>
          <w:b/>
          <w:bCs/>
        </w:rPr>
      </w:pPr>
      <w:r w:rsidRPr="00663E1F">
        <w:rPr>
          <w:rFonts w:ascii="Verdana" w:hAnsi="Verdana"/>
          <w:b/>
          <w:bCs/>
          <w:sz w:val="20"/>
        </w:rPr>
        <w:t>Buscar aquellos departamentos con cuatro o más personas trabajando.</w:t>
      </w:r>
    </w:p>
    <w:p w14:paraId="2AE0FE9A" w14:textId="77777777" w:rsidR="00A50297" w:rsidRDefault="00A50297" w:rsidP="005B27E6">
      <w:pPr>
        <w:pStyle w:val="Sangra2detindependiente"/>
        <w:ind w:left="0"/>
        <w:rPr>
          <w:color w:val="0000FF"/>
          <w:lang w:val="es-ES_tradnl"/>
        </w:rPr>
      </w:pPr>
    </w:p>
    <w:p w14:paraId="356E3883" w14:textId="77777777" w:rsidR="005B27E6" w:rsidRPr="005B27E6" w:rsidRDefault="005B27E6" w:rsidP="005B27E6">
      <w:pPr>
        <w:rPr>
          <w:rFonts w:ascii="Verdana" w:hAnsi="Verdana"/>
          <w:sz w:val="20"/>
          <w:szCs w:val="20"/>
        </w:rPr>
      </w:pPr>
      <w:r w:rsidRPr="005B27E6">
        <w:rPr>
          <w:rFonts w:ascii="Verdana" w:hAnsi="Verdana"/>
          <w:sz w:val="20"/>
          <w:szCs w:val="20"/>
        </w:rPr>
        <w:t xml:space="preserve">select </w:t>
      </w:r>
      <w:proofErr w:type="spellStart"/>
      <w:proofErr w:type="gramStart"/>
      <w:r w:rsidRPr="005B27E6">
        <w:rPr>
          <w:rFonts w:ascii="Verdana" w:hAnsi="Verdana"/>
          <w:sz w:val="20"/>
          <w:szCs w:val="20"/>
        </w:rPr>
        <w:t>count</w:t>
      </w:r>
      <w:proofErr w:type="spellEnd"/>
      <w:r w:rsidRPr="005B27E6">
        <w:rPr>
          <w:rFonts w:ascii="Verdana" w:hAnsi="Verdana"/>
          <w:sz w:val="20"/>
          <w:szCs w:val="20"/>
        </w:rPr>
        <w:t>(</w:t>
      </w:r>
      <w:proofErr w:type="gramEnd"/>
      <w:r w:rsidRPr="005B27E6">
        <w:rPr>
          <w:rFonts w:ascii="Verdana" w:hAnsi="Verdana"/>
          <w:sz w:val="20"/>
          <w:szCs w:val="20"/>
        </w:rPr>
        <w:t>*) as PERSONAS, DEPT_NO</w:t>
      </w:r>
    </w:p>
    <w:p w14:paraId="607ABDD9" w14:textId="77777777" w:rsidR="005B27E6" w:rsidRPr="005B27E6" w:rsidRDefault="005B27E6" w:rsidP="005B27E6">
      <w:pPr>
        <w:rPr>
          <w:rFonts w:ascii="Verdana" w:hAnsi="Verdana"/>
          <w:sz w:val="20"/>
          <w:szCs w:val="20"/>
        </w:rPr>
      </w:pPr>
      <w:r w:rsidRPr="005B27E6">
        <w:rPr>
          <w:rFonts w:ascii="Verdana" w:hAnsi="Verdana"/>
          <w:sz w:val="20"/>
          <w:szCs w:val="20"/>
        </w:rPr>
        <w:t>from EMP</w:t>
      </w:r>
    </w:p>
    <w:p w14:paraId="5FD219E1" w14:textId="77777777" w:rsidR="005B27E6" w:rsidRPr="005B27E6" w:rsidRDefault="005B27E6" w:rsidP="005B27E6">
      <w:pPr>
        <w:rPr>
          <w:rFonts w:ascii="Verdana" w:hAnsi="Verdana"/>
          <w:sz w:val="20"/>
          <w:szCs w:val="20"/>
        </w:rPr>
      </w:pPr>
      <w:r w:rsidRPr="005B27E6">
        <w:rPr>
          <w:rFonts w:ascii="Verdana" w:hAnsi="Verdana"/>
          <w:sz w:val="20"/>
          <w:szCs w:val="20"/>
        </w:rPr>
        <w:t>group by DEPT_NO</w:t>
      </w:r>
    </w:p>
    <w:p w14:paraId="430A6401" w14:textId="1A37A3BC" w:rsidR="005B27E6" w:rsidRPr="005B27E6" w:rsidRDefault="005B27E6" w:rsidP="005B27E6">
      <w:pPr>
        <w:rPr>
          <w:rFonts w:ascii="Verdana" w:hAnsi="Verdana"/>
          <w:sz w:val="20"/>
          <w:szCs w:val="20"/>
        </w:rPr>
      </w:pPr>
      <w:proofErr w:type="spellStart"/>
      <w:r w:rsidRPr="005B27E6">
        <w:rPr>
          <w:rFonts w:ascii="Verdana" w:hAnsi="Verdana"/>
          <w:sz w:val="20"/>
          <w:szCs w:val="20"/>
        </w:rPr>
        <w:t>having</w:t>
      </w:r>
      <w:proofErr w:type="spellEnd"/>
      <w:r w:rsidRPr="005B27E6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5B27E6">
        <w:rPr>
          <w:rFonts w:ascii="Verdana" w:hAnsi="Verdana"/>
          <w:sz w:val="20"/>
          <w:szCs w:val="20"/>
        </w:rPr>
        <w:t>count</w:t>
      </w:r>
      <w:proofErr w:type="spellEnd"/>
      <w:r w:rsidRPr="005B27E6">
        <w:rPr>
          <w:rFonts w:ascii="Verdana" w:hAnsi="Verdana"/>
          <w:sz w:val="20"/>
          <w:szCs w:val="20"/>
        </w:rPr>
        <w:t>(</w:t>
      </w:r>
      <w:proofErr w:type="gramEnd"/>
      <w:r w:rsidRPr="005B27E6">
        <w:rPr>
          <w:rFonts w:ascii="Verdana" w:hAnsi="Verdana"/>
          <w:sz w:val="20"/>
          <w:szCs w:val="20"/>
        </w:rPr>
        <w:t>*) &gt;= 4;</w:t>
      </w:r>
    </w:p>
    <w:p w14:paraId="4690CEA9" w14:textId="77777777" w:rsidR="005B27E6" w:rsidRDefault="005B27E6" w:rsidP="005B27E6">
      <w:pPr>
        <w:pStyle w:val="Sangra2detindependiente"/>
        <w:ind w:left="0"/>
        <w:rPr>
          <w:color w:val="0000FF"/>
          <w:lang w:val="es-ES_tradnl"/>
        </w:rPr>
      </w:pPr>
    </w:p>
    <w:p w14:paraId="036C1A14" w14:textId="77777777" w:rsidR="00564F34" w:rsidRDefault="00564F34" w:rsidP="00564F34">
      <w:pPr>
        <w:numPr>
          <w:ilvl w:val="0"/>
          <w:numId w:val="1"/>
        </w:numPr>
      </w:pPr>
      <w:r>
        <w:rPr>
          <w:rFonts w:ascii="Verdana" w:hAnsi="Verdana"/>
          <w:sz w:val="20"/>
        </w:rPr>
        <w:t>Mostrar el número de directores que existen por departamento.</w:t>
      </w:r>
    </w:p>
    <w:p w14:paraId="65312BB5" w14:textId="77777777" w:rsidR="00564F34" w:rsidRDefault="00564F34" w:rsidP="00564F34"/>
    <w:p w14:paraId="2A66B2AB" w14:textId="77777777" w:rsidR="00A50297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count(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NUMEROEMPLEADOS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dept_no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40E123E3" w14:textId="77777777" w:rsidR="00564F34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</w:t>
      </w:r>
    </w:p>
    <w:p w14:paraId="182A862C" w14:textId="77777777" w:rsidR="00564F34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oficio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'DIRECTOR'</w:t>
      </w:r>
    </w:p>
    <w:p w14:paraId="3269FD22" w14:textId="77777777" w:rsidR="00564F34" w:rsidRDefault="00564F34" w:rsidP="00564F34">
      <w:pPr>
        <w:ind w:left="360"/>
        <w:rPr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dept_no</w:t>
      </w:r>
      <w:proofErr w:type="spellEnd"/>
    </w:p>
    <w:p w14:paraId="2720CF34" w14:textId="77777777" w:rsidR="00564F34" w:rsidRDefault="00564F34" w:rsidP="00564F34">
      <w:pPr>
        <w:pStyle w:val="Encabezado"/>
        <w:tabs>
          <w:tab w:val="clear" w:pos="4252"/>
          <w:tab w:val="clear" w:pos="8504"/>
        </w:tabs>
        <w:rPr>
          <w:lang w:val="en-GB"/>
        </w:rPr>
      </w:pPr>
    </w:p>
    <w:p w14:paraId="30B9CD2B" w14:textId="77777777" w:rsidR="00564F34" w:rsidRPr="00663E1F" w:rsidRDefault="00564F34" w:rsidP="00564F34">
      <w:pPr>
        <w:numPr>
          <w:ilvl w:val="0"/>
          <w:numId w:val="1"/>
        </w:numPr>
        <w:rPr>
          <w:b/>
          <w:bCs/>
        </w:rPr>
      </w:pPr>
      <w:r w:rsidRPr="00663E1F">
        <w:rPr>
          <w:rFonts w:ascii="Verdana" w:hAnsi="Verdana"/>
          <w:b/>
          <w:bCs/>
          <w:sz w:val="20"/>
        </w:rPr>
        <w:t>Visualizar el número de enfermeros, enfermeras e interinos que hay en la plantilla, ordenados por la función.</w:t>
      </w:r>
    </w:p>
    <w:p w14:paraId="6300A4D7" w14:textId="77777777" w:rsidR="00564F34" w:rsidRDefault="00564F34" w:rsidP="00564F34">
      <w:pPr>
        <w:rPr>
          <w:b/>
          <w:bCs/>
          <w:color w:val="0000FF"/>
        </w:rPr>
      </w:pPr>
    </w:p>
    <w:p w14:paraId="7E7C6AD7" w14:textId="77777777" w:rsidR="002E6B60" w:rsidRPr="002E6B60" w:rsidRDefault="002E6B60" w:rsidP="002E6B60">
      <w:pPr>
        <w:rPr>
          <w:rFonts w:ascii="Verdana" w:hAnsi="Verdana"/>
          <w:sz w:val="20"/>
          <w:szCs w:val="20"/>
        </w:rPr>
      </w:pPr>
      <w:r w:rsidRPr="002E6B60">
        <w:rPr>
          <w:rFonts w:ascii="Verdana" w:hAnsi="Verdana"/>
          <w:sz w:val="20"/>
          <w:szCs w:val="20"/>
        </w:rPr>
        <w:t xml:space="preserve">select </w:t>
      </w:r>
      <w:proofErr w:type="spellStart"/>
      <w:proofErr w:type="gramStart"/>
      <w:r w:rsidRPr="002E6B60">
        <w:rPr>
          <w:rFonts w:ascii="Verdana" w:hAnsi="Verdana"/>
          <w:sz w:val="20"/>
          <w:szCs w:val="20"/>
        </w:rPr>
        <w:t>count</w:t>
      </w:r>
      <w:proofErr w:type="spellEnd"/>
      <w:r w:rsidRPr="002E6B60">
        <w:rPr>
          <w:rFonts w:ascii="Verdana" w:hAnsi="Verdana"/>
          <w:sz w:val="20"/>
          <w:szCs w:val="20"/>
        </w:rPr>
        <w:t>(</w:t>
      </w:r>
      <w:proofErr w:type="gramEnd"/>
      <w:r w:rsidRPr="002E6B60">
        <w:rPr>
          <w:rFonts w:ascii="Verdana" w:hAnsi="Verdana"/>
          <w:sz w:val="20"/>
          <w:szCs w:val="20"/>
        </w:rPr>
        <w:t>*) as TRABAJADORES, FUNCION</w:t>
      </w:r>
    </w:p>
    <w:p w14:paraId="061BB3B8" w14:textId="77777777" w:rsidR="002E6B60" w:rsidRPr="002E6B60" w:rsidRDefault="002E6B60" w:rsidP="002E6B60">
      <w:pPr>
        <w:rPr>
          <w:rFonts w:ascii="Verdana" w:hAnsi="Verdana"/>
          <w:sz w:val="20"/>
          <w:szCs w:val="20"/>
        </w:rPr>
      </w:pPr>
      <w:r w:rsidRPr="002E6B60">
        <w:rPr>
          <w:rFonts w:ascii="Verdana" w:hAnsi="Verdana"/>
          <w:sz w:val="20"/>
          <w:szCs w:val="20"/>
        </w:rPr>
        <w:t>from PLANTILLA</w:t>
      </w:r>
    </w:p>
    <w:p w14:paraId="6FCA45D3" w14:textId="77777777" w:rsidR="002E6B60" w:rsidRPr="002E6B60" w:rsidRDefault="002E6B60" w:rsidP="002E6B60">
      <w:pPr>
        <w:rPr>
          <w:rFonts w:ascii="Verdana" w:hAnsi="Verdana"/>
          <w:sz w:val="20"/>
          <w:szCs w:val="20"/>
        </w:rPr>
      </w:pPr>
      <w:r w:rsidRPr="002E6B60">
        <w:rPr>
          <w:rFonts w:ascii="Verdana" w:hAnsi="Verdana"/>
          <w:sz w:val="20"/>
          <w:szCs w:val="20"/>
        </w:rPr>
        <w:t>group by FUNCION</w:t>
      </w:r>
    </w:p>
    <w:p w14:paraId="3DE5A165" w14:textId="77777777" w:rsidR="002E6B60" w:rsidRPr="002E6B60" w:rsidRDefault="002E6B60" w:rsidP="002E6B60">
      <w:pPr>
        <w:rPr>
          <w:rFonts w:ascii="Verdana" w:hAnsi="Verdana"/>
          <w:sz w:val="20"/>
          <w:szCs w:val="20"/>
        </w:rPr>
      </w:pPr>
      <w:proofErr w:type="spellStart"/>
      <w:r w:rsidRPr="002E6B60">
        <w:rPr>
          <w:rFonts w:ascii="Verdana" w:hAnsi="Verdana"/>
          <w:sz w:val="20"/>
          <w:szCs w:val="20"/>
        </w:rPr>
        <w:t>having</w:t>
      </w:r>
      <w:proofErr w:type="spellEnd"/>
      <w:r w:rsidRPr="002E6B60">
        <w:rPr>
          <w:rFonts w:ascii="Verdana" w:hAnsi="Verdana"/>
          <w:sz w:val="20"/>
          <w:szCs w:val="20"/>
        </w:rPr>
        <w:t xml:space="preserve"> FUNCION in ('ENFERMERO', 'ENFERMERA', 'INTERINO')</w:t>
      </w:r>
    </w:p>
    <w:p w14:paraId="64C06D21" w14:textId="2D6D6F57" w:rsidR="002E6B60" w:rsidRPr="002E6B60" w:rsidRDefault="002E6B60" w:rsidP="002E6B60">
      <w:pPr>
        <w:rPr>
          <w:rFonts w:ascii="Verdana" w:hAnsi="Verdana"/>
          <w:sz w:val="20"/>
          <w:szCs w:val="20"/>
        </w:rPr>
      </w:pPr>
      <w:r w:rsidRPr="002E6B60">
        <w:rPr>
          <w:rFonts w:ascii="Verdana" w:hAnsi="Verdana"/>
          <w:sz w:val="20"/>
          <w:szCs w:val="20"/>
        </w:rPr>
        <w:t>order by FUNCION;</w:t>
      </w:r>
    </w:p>
    <w:p w14:paraId="14EEF832" w14:textId="77777777" w:rsidR="002E6B60" w:rsidRPr="00663E1F" w:rsidRDefault="002E6B60" w:rsidP="00564F34">
      <w:pPr>
        <w:rPr>
          <w:b/>
          <w:bCs/>
          <w:color w:val="0000FF"/>
        </w:rPr>
      </w:pPr>
    </w:p>
    <w:p w14:paraId="2B9F5697" w14:textId="6B828811" w:rsidR="00564F34" w:rsidRPr="00663E1F" w:rsidRDefault="00564F34" w:rsidP="00564F34">
      <w:pPr>
        <w:numPr>
          <w:ilvl w:val="0"/>
          <w:numId w:val="1"/>
        </w:numPr>
        <w:rPr>
          <w:rFonts w:ascii="Verdana" w:hAnsi="Verdana"/>
          <w:b/>
          <w:bCs/>
          <w:sz w:val="20"/>
        </w:rPr>
      </w:pPr>
      <w:r w:rsidRPr="00663E1F">
        <w:rPr>
          <w:rFonts w:ascii="Verdana" w:hAnsi="Verdana"/>
          <w:b/>
          <w:bCs/>
          <w:sz w:val="20"/>
        </w:rPr>
        <w:lastRenderedPageBreak/>
        <w:t>Visualizar departamentos, oficios y número de personas, para aquellos departamentos que tengan dos o más personas trabajando en el mismo oficio.</w:t>
      </w:r>
    </w:p>
    <w:p w14:paraId="1AC9A78A" w14:textId="77777777" w:rsidR="00564F34" w:rsidRDefault="00564F34" w:rsidP="00564F34"/>
    <w:p w14:paraId="49B38259" w14:textId="77777777" w:rsidR="002E6B60" w:rsidRPr="002E6B60" w:rsidRDefault="002E6B60" w:rsidP="002E6B60">
      <w:pPr>
        <w:rPr>
          <w:rFonts w:ascii="Verdana" w:hAnsi="Verdana"/>
          <w:sz w:val="20"/>
          <w:szCs w:val="20"/>
        </w:rPr>
      </w:pPr>
      <w:r w:rsidRPr="002E6B60">
        <w:rPr>
          <w:rFonts w:ascii="Verdana" w:hAnsi="Verdana"/>
          <w:sz w:val="20"/>
          <w:szCs w:val="20"/>
        </w:rPr>
        <w:t xml:space="preserve">select DEPT_NO, OFICIO, </w:t>
      </w:r>
      <w:proofErr w:type="spellStart"/>
      <w:proofErr w:type="gramStart"/>
      <w:r w:rsidRPr="002E6B60">
        <w:rPr>
          <w:rFonts w:ascii="Verdana" w:hAnsi="Verdana"/>
          <w:sz w:val="20"/>
          <w:szCs w:val="20"/>
        </w:rPr>
        <w:t>count</w:t>
      </w:r>
      <w:proofErr w:type="spellEnd"/>
      <w:r w:rsidRPr="002E6B60">
        <w:rPr>
          <w:rFonts w:ascii="Verdana" w:hAnsi="Verdana"/>
          <w:sz w:val="20"/>
          <w:szCs w:val="20"/>
        </w:rPr>
        <w:t>(</w:t>
      </w:r>
      <w:proofErr w:type="gramEnd"/>
      <w:r w:rsidRPr="002E6B60">
        <w:rPr>
          <w:rFonts w:ascii="Verdana" w:hAnsi="Verdana"/>
          <w:sz w:val="20"/>
          <w:szCs w:val="20"/>
        </w:rPr>
        <w:t>*) as PERSONAS</w:t>
      </w:r>
    </w:p>
    <w:p w14:paraId="069C65D4" w14:textId="77777777" w:rsidR="002E6B60" w:rsidRPr="002E6B60" w:rsidRDefault="002E6B60" w:rsidP="002E6B60">
      <w:pPr>
        <w:rPr>
          <w:rFonts w:ascii="Verdana" w:hAnsi="Verdana"/>
          <w:sz w:val="20"/>
          <w:szCs w:val="20"/>
        </w:rPr>
      </w:pPr>
      <w:r w:rsidRPr="002E6B60">
        <w:rPr>
          <w:rFonts w:ascii="Verdana" w:hAnsi="Verdana"/>
          <w:sz w:val="20"/>
          <w:szCs w:val="20"/>
        </w:rPr>
        <w:t>from EMP</w:t>
      </w:r>
    </w:p>
    <w:p w14:paraId="38FB3328" w14:textId="77777777" w:rsidR="002E6B60" w:rsidRPr="002E6B60" w:rsidRDefault="002E6B60" w:rsidP="002E6B60">
      <w:pPr>
        <w:rPr>
          <w:rFonts w:ascii="Verdana" w:hAnsi="Verdana"/>
          <w:sz w:val="20"/>
          <w:szCs w:val="20"/>
        </w:rPr>
      </w:pPr>
      <w:r w:rsidRPr="002E6B60">
        <w:rPr>
          <w:rFonts w:ascii="Verdana" w:hAnsi="Verdana"/>
          <w:sz w:val="20"/>
          <w:szCs w:val="20"/>
        </w:rPr>
        <w:t>group by DEPT_NO, OFICIO</w:t>
      </w:r>
    </w:p>
    <w:p w14:paraId="01EC921B" w14:textId="17E667C4" w:rsidR="002E6B60" w:rsidRPr="002E6B60" w:rsidRDefault="002E6B60" w:rsidP="002E6B60">
      <w:pPr>
        <w:rPr>
          <w:rFonts w:ascii="Verdana" w:hAnsi="Verdana"/>
          <w:sz w:val="20"/>
          <w:szCs w:val="20"/>
        </w:rPr>
      </w:pPr>
      <w:proofErr w:type="spellStart"/>
      <w:r w:rsidRPr="002E6B60">
        <w:rPr>
          <w:rFonts w:ascii="Verdana" w:hAnsi="Verdana"/>
          <w:sz w:val="20"/>
          <w:szCs w:val="20"/>
        </w:rPr>
        <w:t>having</w:t>
      </w:r>
      <w:proofErr w:type="spellEnd"/>
      <w:r w:rsidRPr="002E6B60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2E6B60">
        <w:rPr>
          <w:rFonts w:ascii="Verdana" w:hAnsi="Verdana"/>
          <w:sz w:val="20"/>
          <w:szCs w:val="20"/>
        </w:rPr>
        <w:t>count</w:t>
      </w:r>
      <w:proofErr w:type="spellEnd"/>
      <w:r w:rsidRPr="002E6B60">
        <w:rPr>
          <w:rFonts w:ascii="Verdana" w:hAnsi="Verdana"/>
          <w:sz w:val="20"/>
          <w:szCs w:val="20"/>
        </w:rPr>
        <w:t>(</w:t>
      </w:r>
      <w:proofErr w:type="gramEnd"/>
      <w:r w:rsidRPr="002E6B60">
        <w:rPr>
          <w:rFonts w:ascii="Verdana" w:hAnsi="Verdana"/>
          <w:sz w:val="20"/>
          <w:szCs w:val="20"/>
        </w:rPr>
        <w:t>*) &gt;= 2;</w:t>
      </w:r>
    </w:p>
    <w:p w14:paraId="06ECF1BB" w14:textId="77777777" w:rsidR="002E6B60" w:rsidRDefault="002E6B60" w:rsidP="00564F34"/>
    <w:p w14:paraId="50C73826" w14:textId="77777777" w:rsidR="00564F34" w:rsidRDefault="00564F34" w:rsidP="00564F34">
      <w:pPr>
        <w:numPr>
          <w:ilvl w:val="0"/>
          <w:numId w:val="1"/>
        </w:numPr>
      </w:pPr>
      <w:r>
        <w:rPr>
          <w:rFonts w:ascii="Verdana" w:hAnsi="Verdana"/>
          <w:sz w:val="20"/>
        </w:rPr>
        <w:t>Calcular el salario medio, Diferencia, Máximo y Mínimo de cada oficio. Indicando el oficio y el número de empleados de cada oficio.</w:t>
      </w:r>
    </w:p>
    <w:p w14:paraId="05C1E2D3" w14:textId="77777777" w:rsidR="00564F34" w:rsidRDefault="00564F34" w:rsidP="00564F34">
      <w:pPr>
        <w:ind w:left="360"/>
      </w:pPr>
    </w:p>
    <w:p w14:paraId="7A276408" w14:textId="77777777" w:rsidR="00564F34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oficio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count</w:t>
      </w:r>
      <w:proofErr w:type="spellEnd"/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proofErr w:type="gramEnd"/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*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</w:rPr>
        <w:t>EMPLEADOS</w:t>
      </w:r>
    </w:p>
    <w:p w14:paraId="54358DA0" w14:textId="77777777" w:rsidR="00564F34" w:rsidRPr="0003038D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min(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</w:rPr>
        <w:t>SALARIOMAXIMO</w:t>
      </w:r>
    </w:p>
    <w:p w14:paraId="258723BF" w14:textId="77777777" w:rsidR="00564F34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max(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</w:rPr>
        <w:t>SALARIOMINIMO</w:t>
      </w:r>
    </w:p>
    <w:p w14:paraId="4C730A16" w14:textId="77777777" w:rsidR="00564F34" w:rsidRPr="0003038D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max(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-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min(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</w:rPr>
        <w:t>DIFERENCIA</w:t>
      </w:r>
    </w:p>
    <w:p w14:paraId="7456D491" w14:textId="77777777" w:rsidR="00A50297" w:rsidRDefault="00564F34" w:rsidP="00564F34">
      <w:pPr>
        <w:pStyle w:val="Sangra2detindependiente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avg(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MEDIA</w:t>
      </w:r>
    </w:p>
    <w:p w14:paraId="4225B211" w14:textId="77777777" w:rsidR="00564F34" w:rsidRDefault="00564F34" w:rsidP="00564F34">
      <w:pPr>
        <w:pStyle w:val="Sangra2detindependiente"/>
        <w:ind w:left="360"/>
        <w:rPr>
          <w:b/>
          <w:bCs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oficio</w:t>
      </w:r>
      <w:proofErr w:type="spellEnd"/>
      <w:proofErr w:type="gramEnd"/>
    </w:p>
    <w:p w14:paraId="3B2D0587" w14:textId="77777777" w:rsidR="00564F34" w:rsidRDefault="00564F34" w:rsidP="00564F34">
      <w:pPr>
        <w:ind w:left="360"/>
        <w:jc w:val="center"/>
        <w:rPr>
          <w:lang w:val="en-GB"/>
        </w:rPr>
      </w:pPr>
    </w:p>
    <w:p w14:paraId="4939CD3B" w14:textId="77777777" w:rsidR="00A50297" w:rsidRPr="00663E1F" w:rsidRDefault="00A50297" w:rsidP="00A50297">
      <w:pPr>
        <w:numPr>
          <w:ilvl w:val="0"/>
          <w:numId w:val="1"/>
        </w:numPr>
        <w:rPr>
          <w:b/>
          <w:bCs/>
        </w:rPr>
      </w:pPr>
      <w:r w:rsidRPr="00663E1F">
        <w:rPr>
          <w:rFonts w:ascii="Verdana" w:hAnsi="Verdana"/>
          <w:b/>
          <w:bCs/>
          <w:sz w:val="20"/>
        </w:rPr>
        <w:t>Calcular el valor medio de las camas que existen para cada nombre de sala. Indicar el nombre de cada sala y el número de cada una de ellas.</w:t>
      </w:r>
    </w:p>
    <w:p w14:paraId="49832B52" w14:textId="77777777" w:rsidR="00A50297" w:rsidRDefault="00A50297" w:rsidP="00A50297">
      <w:pPr>
        <w:rPr>
          <w:b/>
          <w:bCs/>
          <w:color w:val="0000FF"/>
        </w:rPr>
      </w:pPr>
    </w:p>
    <w:p w14:paraId="53980003" w14:textId="77777777" w:rsidR="002E6B60" w:rsidRPr="002E6B60" w:rsidRDefault="002E6B60" w:rsidP="002E6B60">
      <w:pPr>
        <w:rPr>
          <w:rFonts w:ascii="Verdana" w:hAnsi="Verdana"/>
          <w:sz w:val="20"/>
          <w:szCs w:val="20"/>
        </w:rPr>
      </w:pPr>
      <w:r w:rsidRPr="002E6B60">
        <w:rPr>
          <w:rFonts w:ascii="Verdana" w:hAnsi="Verdana"/>
          <w:sz w:val="20"/>
          <w:szCs w:val="20"/>
        </w:rPr>
        <w:t xml:space="preserve">select </w:t>
      </w:r>
      <w:proofErr w:type="spellStart"/>
      <w:proofErr w:type="gramStart"/>
      <w:r w:rsidRPr="002E6B60">
        <w:rPr>
          <w:rFonts w:ascii="Verdana" w:hAnsi="Verdana"/>
          <w:sz w:val="20"/>
          <w:szCs w:val="20"/>
        </w:rPr>
        <w:t>avg</w:t>
      </w:r>
      <w:proofErr w:type="spellEnd"/>
      <w:r w:rsidRPr="002E6B60">
        <w:rPr>
          <w:rFonts w:ascii="Verdana" w:hAnsi="Verdana"/>
          <w:sz w:val="20"/>
          <w:szCs w:val="20"/>
        </w:rPr>
        <w:t>(</w:t>
      </w:r>
      <w:proofErr w:type="gramEnd"/>
      <w:r w:rsidRPr="002E6B60">
        <w:rPr>
          <w:rFonts w:ascii="Verdana" w:hAnsi="Verdana"/>
          <w:sz w:val="20"/>
          <w:szCs w:val="20"/>
        </w:rPr>
        <w:t xml:space="preserve">NUM_CAMA) as MEDIA_CAMAS, </w:t>
      </w:r>
      <w:proofErr w:type="spellStart"/>
      <w:r w:rsidRPr="002E6B60">
        <w:rPr>
          <w:rFonts w:ascii="Verdana" w:hAnsi="Verdana"/>
          <w:sz w:val="20"/>
          <w:szCs w:val="20"/>
        </w:rPr>
        <w:t>count</w:t>
      </w:r>
      <w:proofErr w:type="spellEnd"/>
      <w:r w:rsidRPr="002E6B60">
        <w:rPr>
          <w:rFonts w:ascii="Verdana" w:hAnsi="Verdana"/>
          <w:sz w:val="20"/>
          <w:szCs w:val="20"/>
        </w:rPr>
        <w:t>(*) as NUMERO</w:t>
      </w:r>
    </w:p>
    <w:p w14:paraId="09455E51" w14:textId="77777777" w:rsidR="002E6B60" w:rsidRPr="002E6B60" w:rsidRDefault="002E6B60" w:rsidP="002E6B60">
      <w:pPr>
        <w:rPr>
          <w:rFonts w:ascii="Verdana" w:hAnsi="Verdana"/>
          <w:sz w:val="20"/>
          <w:szCs w:val="20"/>
        </w:rPr>
      </w:pPr>
      <w:r w:rsidRPr="002E6B60">
        <w:rPr>
          <w:rFonts w:ascii="Verdana" w:hAnsi="Verdana"/>
          <w:sz w:val="20"/>
          <w:szCs w:val="20"/>
        </w:rPr>
        <w:t>, NOMBRE</w:t>
      </w:r>
    </w:p>
    <w:p w14:paraId="453FFA21" w14:textId="77777777" w:rsidR="002E6B60" w:rsidRPr="002E6B60" w:rsidRDefault="002E6B60" w:rsidP="002E6B60">
      <w:pPr>
        <w:rPr>
          <w:rFonts w:ascii="Verdana" w:hAnsi="Verdana"/>
          <w:sz w:val="20"/>
          <w:szCs w:val="20"/>
        </w:rPr>
      </w:pPr>
      <w:r w:rsidRPr="002E6B60">
        <w:rPr>
          <w:rFonts w:ascii="Verdana" w:hAnsi="Verdana"/>
          <w:sz w:val="20"/>
          <w:szCs w:val="20"/>
        </w:rPr>
        <w:t>from SALA</w:t>
      </w:r>
    </w:p>
    <w:p w14:paraId="77178ACD" w14:textId="426BA060" w:rsidR="002E6B60" w:rsidRPr="002E6B60" w:rsidRDefault="002E6B60" w:rsidP="002E6B60">
      <w:pPr>
        <w:rPr>
          <w:rFonts w:ascii="Verdana" w:hAnsi="Verdana"/>
          <w:sz w:val="20"/>
          <w:szCs w:val="20"/>
        </w:rPr>
      </w:pPr>
      <w:r w:rsidRPr="002E6B60">
        <w:rPr>
          <w:rFonts w:ascii="Verdana" w:hAnsi="Verdana"/>
          <w:sz w:val="20"/>
          <w:szCs w:val="20"/>
        </w:rPr>
        <w:t>group by NOMBRE;</w:t>
      </w:r>
    </w:p>
    <w:p w14:paraId="4CAAF391" w14:textId="77777777" w:rsidR="002E6B60" w:rsidRPr="00663E1F" w:rsidRDefault="002E6B60" w:rsidP="00A50297">
      <w:pPr>
        <w:rPr>
          <w:b/>
          <w:bCs/>
          <w:color w:val="0000FF"/>
        </w:rPr>
      </w:pPr>
    </w:p>
    <w:p w14:paraId="36012880" w14:textId="77777777" w:rsidR="00564F34" w:rsidRPr="00663E1F" w:rsidRDefault="00564F34" w:rsidP="00564F34">
      <w:pPr>
        <w:numPr>
          <w:ilvl w:val="0"/>
          <w:numId w:val="1"/>
        </w:numPr>
        <w:rPr>
          <w:b/>
          <w:bCs/>
        </w:rPr>
      </w:pPr>
      <w:r w:rsidRPr="00663E1F">
        <w:rPr>
          <w:rFonts w:ascii="Verdana" w:hAnsi="Verdana"/>
          <w:b/>
          <w:bCs/>
          <w:sz w:val="20"/>
        </w:rPr>
        <w:t>Calcular el salario medio de la plantilla de la sala 6, según la función que realizan. Indicar la función y el número de empleados.</w:t>
      </w:r>
    </w:p>
    <w:p w14:paraId="657B8B3E" w14:textId="77777777" w:rsidR="00564F34" w:rsidRPr="00663E1F" w:rsidRDefault="00564F34" w:rsidP="00564F34">
      <w:pPr>
        <w:rPr>
          <w:b/>
          <w:bCs/>
          <w:color w:val="0000FF"/>
        </w:rPr>
      </w:pPr>
    </w:p>
    <w:p w14:paraId="228D823B" w14:textId="77777777" w:rsidR="000E58E3" w:rsidRPr="000E58E3" w:rsidRDefault="000E58E3" w:rsidP="000E58E3">
      <w:pPr>
        <w:rPr>
          <w:rFonts w:ascii="Verdana" w:hAnsi="Verdana"/>
          <w:sz w:val="20"/>
          <w:szCs w:val="20"/>
        </w:rPr>
      </w:pPr>
      <w:proofErr w:type="gramStart"/>
      <w:r w:rsidRPr="000E58E3">
        <w:rPr>
          <w:rFonts w:ascii="Verdana" w:hAnsi="Verdana"/>
          <w:sz w:val="20"/>
          <w:szCs w:val="20"/>
        </w:rPr>
        <w:t>select  FUNCION</w:t>
      </w:r>
      <w:proofErr w:type="gramEnd"/>
    </w:p>
    <w:p w14:paraId="29C9E91A" w14:textId="77777777" w:rsidR="000E58E3" w:rsidRPr="000E58E3" w:rsidRDefault="000E58E3" w:rsidP="000E58E3">
      <w:pPr>
        <w:rPr>
          <w:rFonts w:ascii="Verdana" w:hAnsi="Verdana"/>
          <w:sz w:val="20"/>
          <w:szCs w:val="20"/>
        </w:rPr>
      </w:pPr>
      <w:r w:rsidRPr="000E58E3">
        <w:rPr>
          <w:rFonts w:ascii="Verdana" w:hAnsi="Verdana"/>
          <w:sz w:val="20"/>
          <w:szCs w:val="20"/>
        </w:rPr>
        <w:t xml:space="preserve">, </w:t>
      </w:r>
      <w:proofErr w:type="spellStart"/>
      <w:proofErr w:type="gramStart"/>
      <w:r w:rsidRPr="000E58E3">
        <w:rPr>
          <w:rFonts w:ascii="Verdana" w:hAnsi="Verdana"/>
          <w:sz w:val="20"/>
          <w:szCs w:val="20"/>
        </w:rPr>
        <w:t>count</w:t>
      </w:r>
      <w:proofErr w:type="spellEnd"/>
      <w:r w:rsidRPr="000E58E3">
        <w:rPr>
          <w:rFonts w:ascii="Verdana" w:hAnsi="Verdana"/>
          <w:sz w:val="20"/>
          <w:szCs w:val="20"/>
        </w:rPr>
        <w:t>(</w:t>
      </w:r>
      <w:proofErr w:type="gramEnd"/>
      <w:r w:rsidRPr="000E58E3">
        <w:rPr>
          <w:rFonts w:ascii="Verdana" w:hAnsi="Verdana"/>
          <w:sz w:val="20"/>
          <w:szCs w:val="20"/>
        </w:rPr>
        <w:t>*) as PERSONAS</w:t>
      </w:r>
    </w:p>
    <w:p w14:paraId="420051DA" w14:textId="77777777" w:rsidR="000E58E3" w:rsidRPr="000E58E3" w:rsidRDefault="000E58E3" w:rsidP="000E58E3">
      <w:pPr>
        <w:rPr>
          <w:rFonts w:ascii="Verdana" w:hAnsi="Verdana"/>
          <w:sz w:val="20"/>
          <w:szCs w:val="20"/>
        </w:rPr>
      </w:pPr>
      <w:r w:rsidRPr="000E58E3">
        <w:rPr>
          <w:rFonts w:ascii="Verdana" w:hAnsi="Verdana"/>
          <w:sz w:val="20"/>
          <w:szCs w:val="20"/>
        </w:rPr>
        <w:t xml:space="preserve">, </w:t>
      </w:r>
      <w:proofErr w:type="spellStart"/>
      <w:proofErr w:type="gramStart"/>
      <w:r w:rsidRPr="000E58E3">
        <w:rPr>
          <w:rFonts w:ascii="Verdana" w:hAnsi="Verdana"/>
          <w:sz w:val="20"/>
          <w:szCs w:val="20"/>
        </w:rPr>
        <w:t>avg</w:t>
      </w:r>
      <w:proofErr w:type="spellEnd"/>
      <w:r w:rsidRPr="000E58E3">
        <w:rPr>
          <w:rFonts w:ascii="Verdana" w:hAnsi="Verdana"/>
          <w:sz w:val="20"/>
          <w:szCs w:val="20"/>
        </w:rPr>
        <w:t>(</w:t>
      </w:r>
      <w:proofErr w:type="gramEnd"/>
      <w:r w:rsidRPr="000E58E3">
        <w:rPr>
          <w:rFonts w:ascii="Verdana" w:hAnsi="Verdana"/>
          <w:sz w:val="20"/>
          <w:szCs w:val="20"/>
        </w:rPr>
        <w:t>SALARIO) as MEDIA</w:t>
      </w:r>
    </w:p>
    <w:p w14:paraId="2150F602" w14:textId="77777777" w:rsidR="000E58E3" w:rsidRPr="000E58E3" w:rsidRDefault="000E58E3" w:rsidP="000E58E3">
      <w:pPr>
        <w:rPr>
          <w:rFonts w:ascii="Verdana" w:hAnsi="Verdana"/>
          <w:sz w:val="20"/>
          <w:szCs w:val="20"/>
        </w:rPr>
      </w:pPr>
      <w:r w:rsidRPr="000E58E3">
        <w:rPr>
          <w:rFonts w:ascii="Verdana" w:hAnsi="Verdana"/>
          <w:sz w:val="20"/>
          <w:szCs w:val="20"/>
        </w:rPr>
        <w:t>from PLANTILLA</w:t>
      </w:r>
    </w:p>
    <w:p w14:paraId="39FA6E16" w14:textId="77777777" w:rsidR="000E58E3" w:rsidRPr="000E58E3" w:rsidRDefault="000E58E3" w:rsidP="000E58E3">
      <w:pPr>
        <w:rPr>
          <w:rFonts w:ascii="Verdana" w:hAnsi="Verdana"/>
          <w:sz w:val="20"/>
          <w:szCs w:val="20"/>
        </w:rPr>
      </w:pPr>
      <w:r w:rsidRPr="000E58E3">
        <w:rPr>
          <w:rFonts w:ascii="Verdana" w:hAnsi="Verdana"/>
          <w:sz w:val="20"/>
          <w:szCs w:val="20"/>
        </w:rPr>
        <w:t>where SALA_COD = 6</w:t>
      </w:r>
    </w:p>
    <w:p w14:paraId="05B8B3EA" w14:textId="575E2725" w:rsidR="00564F34" w:rsidRPr="000E58E3" w:rsidRDefault="000E58E3" w:rsidP="000E58E3">
      <w:pPr>
        <w:rPr>
          <w:rFonts w:ascii="Verdana" w:hAnsi="Verdana"/>
          <w:sz w:val="20"/>
          <w:szCs w:val="20"/>
        </w:rPr>
      </w:pPr>
      <w:r w:rsidRPr="000E58E3">
        <w:rPr>
          <w:rFonts w:ascii="Verdana" w:hAnsi="Verdana"/>
          <w:sz w:val="20"/>
          <w:szCs w:val="20"/>
        </w:rPr>
        <w:t>group by FUNCION;</w:t>
      </w:r>
    </w:p>
    <w:p w14:paraId="36775076" w14:textId="77777777" w:rsidR="000E58E3" w:rsidRPr="00663E1F" w:rsidRDefault="000E58E3" w:rsidP="00564F34">
      <w:pPr>
        <w:rPr>
          <w:b/>
          <w:bCs/>
        </w:rPr>
      </w:pPr>
    </w:p>
    <w:p w14:paraId="19DAC63E" w14:textId="77777777" w:rsidR="00A50297" w:rsidRPr="00663E1F" w:rsidRDefault="00A50297" w:rsidP="00A50297">
      <w:pPr>
        <w:numPr>
          <w:ilvl w:val="0"/>
          <w:numId w:val="1"/>
        </w:numPr>
        <w:rPr>
          <w:b/>
          <w:bCs/>
        </w:rPr>
      </w:pPr>
      <w:r w:rsidRPr="00663E1F">
        <w:rPr>
          <w:rFonts w:ascii="Verdana" w:hAnsi="Verdana"/>
          <w:b/>
          <w:bCs/>
          <w:sz w:val="20"/>
        </w:rPr>
        <w:t>Averiguar los últimos empleados que se dieron de alta en la empresa en cada uno de los oficios, ordenados por la fecha.</w:t>
      </w:r>
    </w:p>
    <w:p w14:paraId="78F3EEC5" w14:textId="77777777" w:rsidR="00A50297" w:rsidRDefault="00A50297" w:rsidP="00A50297"/>
    <w:p w14:paraId="411BE8E3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fecha_alt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)</w:t>
      </w:r>
      <w:r w:rsidR="00E0545A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AS FECHAMAXIMA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66C226E7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Oficio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</w:t>
      </w:r>
    </w:p>
    <w:p w14:paraId="415B4EF9" w14:textId="77777777" w:rsidR="00A50297" w:rsidRDefault="00A50297" w:rsidP="00A50297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oficio</w:t>
      </w:r>
      <w:proofErr w:type="spellEnd"/>
    </w:p>
    <w:p w14:paraId="66F1853D" w14:textId="77777777" w:rsidR="00A50297" w:rsidRDefault="00A50297" w:rsidP="00A50297">
      <w:pPr>
        <w:ind w:left="360"/>
        <w:rPr>
          <w:b/>
          <w:bCs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1</w:t>
      </w:r>
    </w:p>
    <w:p w14:paraId="5A916CBF" w14:textId="77777777" w:rsidR="00A50297" w:rsidRDefault="00A50297" w:rsidP="00A50297">
      <w:pPr>
        <w:pStyle w:val="Encabezado"/>
        <w:tabs>
          <w:tab w:val="clear" w:pos="4252"/>
          <w:tab w:val="clear" w:pos="8504"/>
        </w:tabs>
        <w:rPr>
          <w:lang w:val="en-GB"/>
        </w:rPr>
      </w:pPr>
    </w:p>
    <w:p w14:paraId="1805B155" w14:textId="77777777" w:rsidR="00A50297" w:rsidRPr="00663E1F" w:rsidRDefault="00A50297" w:rsidP="00A50297">
      <w:pPr>
        <w:numPr>
          <w:ilvl w:val="0"/>
          <w:numId w:val="1"/>
        </w:numPr>
        <w:rPr>
          <w:b/>
          <w:bCs/>
        </w:rPr>
      </w:pPr>
      <w:r w:rsidRPr="00663E1F">
        <w:rPr>
          <w:rFonts w:ascii="Verdana" w:hAnsi="Verdana"/>
          <w:b/>
          <w:bCs/>
          <w:sz w:val="20"/>
        </w:rPr>
        <w:t>Mostrar el número de hombres y el número de mujeres que hay entre los enfermos.</w:t>
      </w:r>
    </w:p>
    <w:p w14:paraId="2F2CCB31" w14:textId="77777777" w:rsidR="00564F34" w:rsidRDefault="00564F34" w:rsidP="000E58E3">
      <w:pPr>
        <w:rPr>
          <w:lang w:val="en-GB"/>
        </w:rPr>
      </w:pPr>
    </w:p>
    <w:p w14:paraId="59074866" w14:textId="77777777" w:rsidR="000E58E3" w:rsidRPr="000E58E3" w:rsidRDefault="000E58E3" w:rsidP="000E58E3">
      <w:pPr>
        <w:rPr>
          <w:rFonts w:ascii="Verdana" w:hAnsi="Verdana"/>
          <w:sz w:val="20"/>
          <w:szCs w:val="20"/>
        </w:rPr>
      </w:pPr>
      <w:r w:rsidRPr="000E58E3">
        <w:rPr>
          <w:rFonts w:ascii="Verdana" w:hAnsi="Verdana"/>
          <w:sz w:val="20"/>
          <w:szCs w:val="20"/>
        </w:rPr>
        <w:t xml:space="preserve">select </w:t>
      </w:r>
      <w:proofErr w:type="gramStart"/>
      <w:r w:rsidRPr="000E58E3">
        <w:rPr>
          <w:rFonts w:ascii="Verdana" w:hAnsi="Verdana"/>
          <w:sz w:val="20"/>
          <w:szCs w:val="20"/>
        </w:rPr>
        <w:t>count(</w:t>
      </w:r>
      <w:proofErr w:type="gramEnd"/>
      <w:r w:rsidRPr="000E58E3">
        <w:rPr>
          <w:rFonts w:ascii="Verdana" w:hAnsi="Verdana"/>
          <w:sz w:val="20"/>
          <w:szCs w:val="20"/>
        </w:rPr>
        <w:t>*) as ENFERMOS</w:t>
      </w:r>
    </w:p>
    <w:p w14:paraId="07714581" w14:textId="77777777" w:rsidR="000E58E3" w:rsidRPr="000E58E3" w:rsidRDefault="000E58E3" w:rsidP="000E58E3">
      <w:pPr>
        <w:rPr>
          <w:rFonts w:ascii="Verdana" w:hAnsi="Verdana"/>
          <w:sz w:val="20"/>
          <w:szCs w:val="20"/>
        </w:rPr>
      </w:pPr>
      <w:r w:rsidRPr="000E58E3">
        <w:rPr>
          <w:rFonts w:ascii="Verdana" w:hAnsi="Verdana"/>
          <w:sz w:val="20"/>
          <w:szCs w:val="20"/>
        </w:rPr>
        <w:t>, SEXO</w:t>
      </w:r>
    </w:p>
    <w:p w14:paraId="1F840E2D" w14:textId="77777777" w:rsidR="000E58E3" w:rsidRPr="000E58E3" w:rsidRDefault="000E58E3" w:rsidP="000E58E3">
      <w:pPr>
        <w:rPr>
          <w:rFonts w:ascii="Verdana" w:hAnsi="Verdana"/>
          <w:sz w:val="20"/>
          <w:szCs w:val="20"/>
        </w:rPr>
      </w:pPr>
      <w:r w:rsidRPr="000E58E3">
        <w:rPr>
          <w:rFonts w:ascii="Verdana" w:hAnsi="Verdana"/>
          <w:sz w:val="20"/>
          <w:szCs w:val="20"/>
        </w:rPr>
        <w:t>from ENFERMO</w:t>
      </w:r>
    </w:p>
    <w:p w14:paraId="25272956" w14:textId="2820A38C" w:rsidR="000E58E3" w:rsidRPr="000E58E3" w:rsidRDefault="000E58E3" w:rsidP="000E58E3">
      <w:pPr>
        <w:rPr>
          <w:rFonts w:ascii="Verdana" w:hAnsi="Verdana"/>
          <w:sz w:val="20"/>
          <w:szCs w:val="20"/>
        </w:rPr>
      </w:pPr>
      <w:r w:rsidRPr="000E58E3">
        <w:rPr>
          <w:rFonts w:ascii="Verdana" w:hAnsi="Verdana"/>
          <w:sz w:val="20"/>
          <w:szCs w:val="20"/>
        </w:rPr>
        <w:t xml:space="preserve">group by </w:t>
      </w:r>
      <w:proofErr w:type="gramStart"/>
      <w:r w:rsidRPr="000E58E3">
        <w:rPr>
          <w:rFonts w:ascii="Verdana" w:hAnsi="Verdana"/>
          <w:sz w:val="20"/>
          <w:szCs w:val="20"/>
        </w:rPr>
        <w:t>SEXO;</w:t>
      </w:r>
      <w:proofErr w:type="gramEnd"/>
    </w:p>
    <w:p w14:paraId="6E7C53D4" w14:textId="77777777" w:rsidR="000E58E3" w:rsidRDefault="000E58E3" w:rsidP="000E58E3">
      <w:pPr>
        <w:rPr>
          <w:lang w:val="en-GB"/>
        </w:rPr>
      </w:pPr>
    </w:p>
    <w:p w14:paraId="647BD9DC" w14:textId="77777777" w:rsidR="00564F34" w:rsidRDefault="00564F34" w:rsidP="00564F34">
      <w:pPr>
        <w:numPr>
          <w:ilvl w:val="0"/>
          <w:numId w:val="1"/>
        </w:numPr>
      </w:pPr>
      <w:r>
        <w:rPr>
          <w:rFonts w:ascii="Verdana" w:hAnsi="Verdana"/>
          <w:sz w:val="20"/>
        </w:rPr>
        <w:t>Mostrar la suma total del salario que cobran los empleados de la plantilla para cada función y turno.</w:t>
      </w:r>
    </w:p>
    <w:p w14:paraId="7E61BC90" w14:textId="77777777" w:rsidR="00564F34" w:rsidRDefault="00564F34" w:rsidP="00564F34"/>
    <w:p w14:paraId="068BD2E2" w14:textId="77777777" w:rsidR="00564F34" w:rsidRPr="0003038D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funcion</w:t>
      </w:r>
      <w:proofErr w:type="spellEnd"/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Turno</w:t>
      </w:r>
    </w:p>
    <w:p w14:paraId="3D25D13D" w14:textId="77777777" w:rsidR="00564F34" w:rsidRPr="0003038D" w:rsidRDefault="00564F34" w:rsidP="00564F34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sum(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03038D"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A50297">
        <w:rPr>
          <w:rFonts w:ascii="Courier New" w:hAnsi="Courier New" w:cs="Courier New"/>
          <w:color w:val="000000"/>
          <w:sz w:val="20"/>
          <w:szCs w:val="20"/>
          <w:highlight w:val="white"/>
        </w:rPr>
        <w:t>SUMASALARIAL</w:t>
      </w:r>
      <w:r w:rsidRPr="0003038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ED8E048" w14:textId="77777777" w:rsidR="00564F34" w:rsidRDefault="00564F34" w:rsidP="00564F34">
      <w:pPr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plantilla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funcion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Turno</w:t>
      </w:r>
      <w:proofErr w:type="spellEnd"/>
    </w:p>
    <w:p w14:paraId="1121232B" w14:textId="77777777" w:rsidR="00564F34" w:rsidRPr="0003038D" w:rsidRDefault="00564F34" w:rsidP="00564F34">
      <w:pPr>
        <w:ind w:left="360"/>
        <w:rPr>
          <w:lang w:val="en-GB"/>
        </w:rPr>
      </w:pPr>
    </w:p>
    <w:p w14:paraId="3F4EE996" w14:textId="77777777" w:rsidR="00A50297" w:rsidRPr="00663E1F" w:rsidRDefault="00A50297" w:rsidP="00A50297">
      <w:pPr>
        <w:numPr>
          <w:ilvl w:val="0"/>
          <w:numId w:val="1"/>
        </w:numPr>
        <w:rPr>
          <w:b/>
          <w:bCs/>
        </w:rPr>
      </w:pPr>
      <w:r w:rsidRPr="00663E1F">
        <w:rPr>
          <w:rFonts w:ascii="Verdana" w:hAnsi="Verdana"/>
          <w:b/>
          <w:bCs/>
          <w:sz w:val="20"/>
        </w:rPr>
        <w:t>Calcular el número de salas que existen en cada hospital.</w:t>
      </w:r>
    </w:p>
    <w:p w14:paraId="5163E579" w14:textId="77777777" w:rsidR="00A50297" w:rsidRDefault="00A50297" w:rsidP="00A50297"/>
    <w:p w14:paraId="0EF4FD0A" w14:textId="77777777" w:rsidR="000E58E3" w:rsidRPr="000E58E3" w:rsidRDefault="000E58E3" w:rsidP="000E58E3">
      <w:pPr>
        <w:rPr>
          <w:rFonts w:ascii="Verdana" w:hAnsi="Verdana"/>
          <w:sz w:val="20"/>
          <w:szCs w:val="20"/>
        </w:rPr>
      </w:pPr>
      <w:r w:rsidRPr="000E58E3">
        <w:rPr>
          <w:rFonts w:ascii="Verdana" w:hAnsi="Verdana"/>
          <w:sz w:val="20"/>
          <w:szCs w:val="20"/>
        </w:rPr>
        <w:t xml:space="preserve">select </w:t>
      </w:r>
      <w:proofErr w:type="spellStart"/>
      <w:proofErr w:type="gramStart"/>
      <w:r w:rsidRPr="000E58E3">
        <w:rPr>
          <w:rFonts w:ascii="Verdana" w:hAnsi="Verdana"/>
          <w:sz w:val="20"/>
          <w:szCs w:val="20"/>
        </w:rPr>
        <w:t>count</w:t>
      </w:r>
      <w:proofErr w:type="spellEnd"/>
      <w:r w:rsidRPr="000E58E3">
        <w:rPr>
          <w:rFonts w:ascii="Verdana" w:hAnsi="Verdana"/>
          <w:sz w:val="20"/>
          <w:szCs w:val="20"/>
        </w:rPr>
        <w:t>(</w:t>
      </w:r>
      <w:proofErr w:type="gramEnd"/>
      <w:r w:rsidRPr="000E58E3">
        <w:rPr>
          <w:rFonts w:ascii="Verdana" w:hAnsi="Verdana"/>
          <w:sz w:val="20"/>
          <w:szCs w:val="20"/>
        </w:rPr>
        <w:t>*) as NUMERO_SALAS</w:t>
      </w:r>
    </w:p>
    <w:p w14:paraId="679C1118" w14:textId="77777777" w:rsidR="000E58E3" w:rsidRPr="000E58E3" w:rsidRDefault="000E58E3" w:rsidP="000E58E3">
      <w:pPr>
        <w:rPr>
          <w:rFonts w:ascii="Verdana" w:hAnsi="Verdana"/>
          <w:sz w:val="20"/>
          <w:szCs w:val="20"/>
        </w:rPr>
      </w:pPr>
      <w:r w:rsidRPr="000E58E3">
        <w:rPr>
          <w:rFonts w:ascii="Verdana" w:hAnsi="Verdana"/>
          <w:sz w:val="20"/>
          <w:szCs w:val="20"/>
        </w:rPr>
        <w:t>, HOSPITAL_COD</w:t>
      </w:r>
    </w:p>
    <w:p w14:paraId="6948A2DA" w14:textId="77777777" w:rsidR="000E58E3" w:rsidRPr="000E58E3" w:rsidRDefault="000E58E3" w:rsidP="000E58E3">
      <w:pPr>
        <w:rPr>
          <w:rFonts w:ascii="Verdana" w:hAnsi="Verdana"/>
          <w:sz w:val="20"/>
          <w:szCs w:val="20"/>
        </w:rPr>
      </w:pPr>
      <w:r w:rsidRPr="000E58E3">
        <w:rPr>
          <w:rFonts w:ascii="Verdana" w:hAnsi="Verdana"/>
          <w:sz w:val="20"/>
          <w:szCs w:val="20"/>
        </w:rPr>
        <w:t>from SALA</w:t>
      </w:r>
    </w:p>
    <w:p w14:paraId="18BC3932" w14:textId="229C7CEF" w:rsidR="000E58E3" w:rsidRPr="000E58E3" w:rsidRDefault="000E58E3" w:rsidP="000E58E3">
      <w:pPr>
        <w:rPr>
          <w:rFonts w:ascii="Verdana" w:hAnsi="Verdana"/>
          <w:sz w:val="20"/>
          <w:szCs w:val="20"/>
        </w:rPr>
      </w:pPr>
      <w:r w:rsidRPr="000E58E3">
        <w:rPr>
          <w:rFonts w:ascii="Verdana" w:hAnsi="Verdana"/>
          <w:sz w:val="20"/>
          <w:szCs w:val="20"/>
        </w:rPr>
        <w:t>group by HOSPITAL_COD;</w:t>
      </w:r>
    </w:p>
    <w:p w14:paraId="58B33DDA" w14:textId="77777777" w:rsidR="000E58E3" w:rsidRDefault="000E58E3" w:rsidP="00A50297"/>
    <w:p w14:paraId="3F1621B6" w14:textId="77777777" w:rsidR="00A50297" w:rsidRPr="00663E1F" w:rsidRDefault="00A50297" w:rsidP="00A50297">
      <w:pPr>
        <w:numPr>
          <w:ilvl w:val="0"/>
          <w:numId w:val="1"/>
        </w:numPr>
        <w:rPr>
          <w:b/>
          <w:bCs/>
        </w:rPr>
      </w:pPr>
      <w:r w:rsidRPr="00663E1F">
        <w:rPr>
          <w:rFonts w:ascii="Verdana" w:hAnsi="Verdana"/>
          <w:b/>
          <w:bCs/>
          <w:sz w:val="20"/>
        </w:rPr>
        <w:t>Mostrar el número de enfermeras que existan por cada sala.</w:t>
      </w:r>
    </w:p>
    <w:p w14:paraId="4F18111E" w14:textId="77777777" w:rsidR="00A50297" w:rsidRDefault="00A50297" w:rsidP="00A50297">
      <w:pPr>
        <w:pStyle w:val="Encabezado"/>
        <w:tabs>
          <w:tab w:val="clear" w:pos="4252"/>
          <w:tab w:val="clear" w:pos="8504"/>
        </w:tabs>
      </w:pPr>
    </w:p>
    <w:p w14:paraId="201AD88B" w14:textId="77777777" w:rsidR="00FA64E9" w:rsidRPr="00FA64E9" w:rsidRDefault="00FA64E9" w:rsidP="00FA64E9">
      <w:pPr>
        <w:rPr>
          <w:rFonts w:ascii="Verdana" w:hAnsi="Verdana"/>
          <w:sz w:val="20"/>
          <w:szCs w:val="20"/>
        </w:rPr>
      </w:pPr>
      <w:r w:rsidRPr="00FA64E9">
        <w:rPr>
          <w:rFonts w:ascii="Verdana" w:hAnsi="Verdana"/>
          <w:sz w:val="20"/>
          <w:szCs w:val="20"/>
        </w:rPr>
        <w:t xml:space="preserve">select </w:t>
      </w:r>
      <w:proofErr w:type="spellStart"/>
      <w:proofErr w:type="gramStart"/>
      <w:r w:rsidRPr="00FA64E9">
        <w:rPr>
          <w:rFonts w:ascii="Verdana" w:hAnsi="Verdana"/>
          <w:sz w:val="20"/>
          <w:szCs w:val="20"/>
        </w:rPr>
        <w:t>count</w:t>
      </w:r>
      <w:proofErr w:type="spellEnd"/>
      <w:r w:rsidRPr="00FA64E9">
        <w:rPr>
          <w:rFonts w:ascii="Verdana" w:hAnsi="Verdana"/>
          <w:sz w:val="20"/>
          <w:szCs w:val="20"/>
        </w:rPr>
        <w:t>(</w:t>
      </w:r>
      <w:proofErr w:type="gramEnd"/>
      <w:r w:rsidRPr="00FA64E9">
        <w:rPr>
          <w:rFonts w:ascii="Verdana" w:hAnsi="Verdana"/>
          <w:sz w:val="20"/>
          <w:szCs w:val="20"/>
        </w:rPr>
        <w:t>*) as ENFERMERAS</w:t>
      </w:r>
    </w:p>
    <w:p w14:paraId="40F21793" w14:textId="77777777" w:rsidR="00FA64E9" w:rsidRPr="00FA64E9" w:rsidRDefault="00FA64E9" w:rsidP="00FA64E9">
      <w:pPr>
        <w:rPr>
          <w:rFonts w:ascii="Verdana" w:hAnsi="Verdana"/>
          <w:sz w:val="20"/>
          <w:szCs w:val="20"/>
        </w:rPr>
      </w:pPr>
      <w:r w:rsidRPr="00FA64E9">
        <w:rPr>
          <w:rFonts w:ascii="Verdana" w:hAnsi="Verdana"/>
          <w:sz w:val="20"/>
          <w:szCs w:val="20"/>
        </w:rPr>
        <w:t>, SALA_COD</w:t>
      </w:r>
    </w:p>
    <w:p w14:paraId="227F3C65" w14:textId="77777777" w:rsidR="00FA64E9" w:rsidRPr="00FA64E9" w:rsidRDefault="00FA64E9" w:rsidP="00FA64E9">
      <w:pPr>
        <w:rPr>
          <w:rFonts w:ascii="Verdana" w:hAnsi="Verdana"/>
          <w:sz w:val="20"/>
          <w:szCs w:val="20"/>
        </w:rPr>
      </w:pPr>
      <w:r w:rsidRPr="00FA64E9">
        <w:rPr>
          <w:rFonts w:ascii="Verdana" w:hAnsi="Verdana"/>
          <w:sz w:val="20"/>
          <w:szCs w:val="20"/>
        </w:rPr>
        <w:t>from PLANTILLA</w:t>
      </w:r>
    </w:p>
    <w:p w14:paraId="063CA7F1" w14:textId="77777777" w:rsidR="00FA64E9" w:rsidRPr="00FA64E9" w:rsidRDefault="00FA64E9" w:rsidP="00FA64E9">
      <w:pPr>
        <w:rPr>
          <w:rFonts w:ascii="Verdana" w:hAnsi="Verdana"/>
          <w:sz w:val="20"/>
          <w:szCs w:val="20"/>
        </w:rPr>
      </w:pPr>
      <w:r w:rsidRPr="00FA64E9">
        <w:rPr>
          <w:rFonts w:ascii="Verdana" w:hAnsi="Verdana"/>
          <w:sz w:val="20"/>
          <w:szCs w:val="20"/>
        </w:rPr>
        <w:t>where FUNCION = 'ENFERMERA'</w:t>
      </w:r>
    </w:p>
    <w:p w14:paraId="005B649C" w14:textId="60037355" w:rsidR="00A50297" w:rsidRPr="00140611" w:rsidRDefault="00FA64E9" w:rsidP="00FA64E9">
      <w:pPr>
        <w:rPr>
          <w:rFonts w:ascii="Verdana" w:hAnsi="Verdana"/>
          <w:sz w:val="20"/>
          <w:szCs w:val="20"/>
        </w:rPr>
      </w:pPr>
      <w:r w:rsidRPr="00FA64E9">
        <w:rPr>
          <w:rFonts w:ascii="Verdana" w:hAnsi="Verdana"/>
          <w:sz w:val="20"/>
          <w:szCs w:val="20"/>
        </w:rPr>
        <w:t>group by SALA_COD;</w:t>
      </w:r>
    </w:p>
    <w:p w14:paraId="4D2F53C4" w14:textId="77777777" w:rsidR="00564F34" w:rsidRDefault="00564F34" w:rsidP="00564F34">
      <w:pPr>
        <w:ind w:left="360"/>
        <w:rPr>
          <w:lang w:val="en-GB"/>
        </w:rPr>
      </w:pPr>
    </w:p>
    <w:p w14:paraId="2BAD6EA8" w14:textId="77777777" w:rsidR="00140611" w:rsidRPr="00140611" w:rsidRDefault="00140611" w:rsidP="00140611">
      <w:pPr>
        <w:tabs>
          <w:tab w:val="left" w:pos="6660"/>
        </w:tabs>
        <w:rPr>
          <w:rFonts w:ascii="Verdana" w:hAnsi="Verdana"/>
          <w:sz w:val="20"/>
          <w:szCs w:val="20"/>
        </w:rPr>
      </w:pPr>
    </w:p>
    <w:sectPr w:rsidR="00140611" w:rsidRPr="0014061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EC6707" w14:textId="77777777" w:rsidR="006853D1" w:rsidRDefault="006853D1">
      <w:r>
        <w:separator/>
      </w:r>
    </w:p>
  </w:endnote>
  <w:endnote w:type="continuationSeparator" w:id="0">
    <w:p w14:paraId="26A39D68" w14:textId="77777777" w:rsidR="006853D1" w:rsidRDefault="0068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536D0" w14:textId="77777777" w:rsidR="00140611" w:rsidRDefault="00140611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0545A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F8BFA" w14:textId="77777777" w:rsidR="006853D1" w:rsidRDefault="006853D1">
      <w:r>
        <w:separator/>
      </w:r>
    </w:p>
  </w:footnote>
  <w:footnote w:type="continuationSeparator" w:id="0">
    <w:p w14:paraId="7DF51F0C" w14:textId="77777777" w:rsidR="006853D1" w:rsidRDefault="00685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BAEB5" w14:textId="77777777" w:rsidR="00140611" w:rsidRPr="00897A8E" w:rsidRDefault="00A50297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047304" wp14:editId="70BD1E57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1F129" w14:textId="77777777" w:rsidR="00897A8E" w:rsidRDefault="00A50297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A11B030" wp14:editId="63A0D489">
                                <wp:extent cx="1145540" cy="23114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5540" cy="231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04730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" stroked="f">
              <v:textbox style="mso-fit-shape-to-text:t">
                <w:txbxContent>
                  <w:p w14:paraId="2241F129" w14:textId="77777777" w:rsidR="00897A8E" w:rsidRDefault="00A50297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A11B030" wp14:editId="63A0D489">
                          <wp:extent cx="1145540" cy="231140"/>
                          <wp:effectExtent l="0" t="0" r="0" b="0"/>
                          <wp:docPr id="2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5540" cy="231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30D46"/>
    <w:multiLevelType w:val="hybridMultilevel"/>
    <w:tmpl w:val="B83EA48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7219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297"/>
    <w:rsid w:val="000E58E3"/>
    <w:rsid w:val="001003B1"/>
    <w:rsid w:val="00137EDB"/>
    <w:rsid w:val="00140611"/>
    <w:rsid w:val="002D240B"/>
    <w:rsid w:val="002E6B60"/>
    <w:rsid w:val="002F3D71"/>
    <w:rsid w:val="00303C07"/>
    <w:rsid w:val="00324136"/>
    <w:rsid w:val="00564F34"/>
    <w:rsid w:val="005B27E6"/>
    <w:rsid w:val="00663E1F"/>
    <w:rsid w:val="006853D1"/>
    <w:rsid w:val="0077044B"/>
    <w:rsid w:val="007A3AEE"/>
    <w:rsid w:val="00897A8E"/>
    <w:rsid w:val="0092253D"/>
    <w:rsid w:val="00A32D16"/>
    <w:rsid w:val="00A4450A"/>
    <w:rsid w:val="00A50297"/>
    <w:rsid w:val="00C64194"/>
    <w:rsid w:val="00DD6859"/>
    <w:rsid w:val="00E0545A"/>
    <w:rsid w:val="00E05A4F"/>
    <w:rsid w:val="00E31DFB"/>
    <w:rsid w:val="00FA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826926"/>
  <w15:chartTrackingRefBased/>
  <w15:docId w15:val="{8A0327E3-E8CB-459D-92D2-7F271F4E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4F34"/>
    <w:rPr>
      <w:sz w:val="24"/>
      <w:szCs w:val="24"/>
    </w:rPr>
  </w:style>
  <w:style w:type="paragraph" w:styleId="Ttulo1">
    <w:name w:val="heading 1"/>
    <w:basedOn w:val="Normal"/>
    <w:next w:val="Normal"/>
    <w:qFormat/>
    <w:rsid w:val="00564F34"/>
    <w:pPr>
      <w:keepNext/>
      <w:ind w:left="2148" w:firstLine="684"/>
      <w:outlineLvl w:val="0"/>
    </w:pPr>
    <w:rPr>
      <w:rFonts w:ascii="Tahoma" w:hAnsi="Tahoma" w:cs="Tahoma"/>
      <w:b/>
      <w:bCs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Sangra2detindependiente">
    <w:name w:val="Body Text Indent 2"/>
    <w:basedOn w:val="Normal"/>
    <w:rsid w:val="00564F34"/>
    <w:pPr>
      <w:ind w:left="14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03B8F-47FD-45CC-9FE6-DB709B99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ORACLE10G.dot</Template>
  <TotalTime>0</TotalTime>
  <Pages>3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FUNCIONES DE AGRUPACIÓN</vt:lpstr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FUNCIONES DE AGRUPACIÓN</dc:title>
  <dc:subject/>
  <dc:creator>Francisco García</dc:creator>
  <cp:keywords/>
  <dc:description/>
  <cp:lastModifiedBy>Francisco García Serrano</cp:lastModifiedBy>
  <cp:revision>2</cp:revision>
  <cp:lastPrinted>1899-12-31T23:00:00Z</cp:lastPrinted>
  <dcterms:created xsi:type="dcterms:W3CDTF">2025-03-26T16:57:00Z</dcterms:created>
  <dcterms:modified xsi:type="dcterms:W3CDTF">2025-03-26T16:57:00Z</dcterms:modified>
</cp:coreProperties>
</file>