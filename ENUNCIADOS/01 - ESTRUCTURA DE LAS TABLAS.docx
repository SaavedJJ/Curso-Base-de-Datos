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A6129" w14:textId="77777777" w:rsidR="00C70658" w:rsidRDefault="00C70658" w:rsidP="00C70658">
      <w:pPr>
        <w:pStyle w:val="Puesto"/>
        <w:rPr>
          <w:rFonts w:ascii="Tahoma" w:hAnsi="Tahoma" w:cs="Tahoma"/>
          <w:sz w:val="22"/>
          <w:u w:val="single"/>
        </w:rPr>
      </w:pPr>
      <w:r>
        <w:rPr>
          <w:rFonts w:ascii="Tahoma" w:hAnsi="Tahoma" w:cs="Tahoma"/>
          <w:sz w:val="22"/>
          <w:u w:val="single"/>
        </w:rPr>
        <w:t>Estructuras de las Tablas</w:t>
      </w:r>
    </w:p>
    <w:p w14:paraId="780E6CE2" w14:textId="77777777" w:rsidR="00C70658" w:rsidRDefault="00C70658" w:rsidP="00C70658">
      <w:pPr>
        <w:rPr>
          <w:lang w:val="es-ES_tradnl"/>
        </w:rPr>
      </w:pPr>
    </w:p>
    <w:p w14:paraId="5C741834" w14:textId="77777777" w:rsidR="00C70658" w:rsidRDefault="00C70658" w:rsidP="00C70658">
      <w:pPr>
        <w:pStyle w:val="Textosinformato"/>
        <w:numPr>
          <w:ilvl w:val="1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Creación de Tablas:</w:t>
      </w:r>
    </w:p>
    <w:p w14:paraId="6CD177B4" w14:textId="77777777" w:rsidR="00C70658" w:rsidRDefault="00C70658" w:rsidP="00C70658">
      <w:pPr>
        <w:pStyle w:val="Textosinformato"/>
        <w:rPr>
          <w:rFonts w:ascii="Garamond" w:hAnsi="Garamond"/>
          <w:sz w:val="24"/>
        </w:rPr>
      </w:pPr>
    </w:p>
    <w:p w14:paraId="172A8B68" w14:textId="4E008BF4" w:rsidR="00373565" w:rsidRDefault="00373565" w:rsidP="00C70658">
      <w:pPr>
        <w:pStyle w:val="Textosinformato"/>
        <w:rPr>
          <w:rFonts w:ascii="Garamond" w:hAnsi="Garamond"/>
          <w:sz w:val="24"/>
        </w:rPr>
      </w:pPr>
      <w:r w:rsidRPr="001853AB">
        <w:rPr>
          <w:rFonts w:ascii="Verdana" w:hAnsi="Verdana"/>
          <w:noProof/>
        </w:rPr>
        <w:drawing>
          <wp:inline distT="0" distB="0" distL="0" distR="0" wp14:anchorId="0605DF25" wp14:editId="6C9AAE77">
            <wp:extent cx="5400040" cy="4360545"/>
            <wp:effectExtent l="0" t="0" r="0" b="1905"/>
            <wp:docPr id="3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42BF" w14:textId="77777777" w:rsidR="00373565" w:rsidRDefault="00373565" w:rsidP="00C70658">
      <w:pPr>
        <w:pStyle w:val="Textosinformato"/>
        <w:rPr>
          <w:rFonts w:ascii="Garamond" w:hAnsi="Garamond"/>
          <w:sz w:val="24"/>
        </w:rPr>
      </w:pPr>
    </w:p>
    <w:p w14:paraId="3AEA150C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Crear la tabla COLEGIOS con los siguientes campos:</w:t>
      </w:r>
    </w:p>
    <w:p w14:paraId="4136537D" w14:textId="77777777" w:rsidR="00C70658" w:rsidRDefault="00C70658" w:rsidP="00C70658">
      <w:pPr>
        <w:pStyle w:val="Textosinformato"/>
        <w:rPr>
          <w:rFonts w:ascii="Garamond" w:hAnsi="Garamond"/>
          <w:sz w:val="24"/>
        </w:rPr>
      </w:pPr>
    </w:p>
    <w:p w14:paraId="5C2DABFD" w14:textId="77777777" w:rsidR="00C70658" w:rsidRDefault="00C70658" w:rsidP="00C70658">
      <w:pPr>
        <w:pStyle w:val="Textosinformato"/>
        <w:ind w:left="360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t>Campos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Tipo de dato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Restricción</w:t>
      </w:r>
    </w:p>
    <w:p w14:paraId="5F2BF0FC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Cod_colegio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Numérico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Clave Principal e Identidad</w:t>
      </w:r>
    </w:p>
    <w:p w14:paraId="33C8D8DA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Nombre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  <w:r>
        <w:rPr>
          <w:rFonts w:ascii="Garamond" w:hAnsi="Garamond"/>
          <w:sz w:val="24"/>
          <w:lang w:val="es-ES_tradnl"/>
        </w:rPr>
        <w:tab/>
      </w:r>
      <w:r w:rsidR="00046C0B">
        <w:rPr>
          <w:rFonts w:ascii="Garamond" w:hAnsi="Garamond"/>
          <w:sz w:val="24"/>
          <w:lang w:val="es-ES_tradnl"/>
        </w:rPr>
        <w:t>20 letras</w:t>
      </w:r>
      <w:r>
        <w:rPr>
          <w:rFonts w:ascii="Garamond" w:hAnsi="Garamond"/>
          <w:sz w:val="24"/>
          <w:lang w:val="es-ES_tradnl"/>
        </w:rPr>
        <w:tab/>
        <w:t>No permite nulos.</w:t>
      </w:r>
    </w:p>
    <w:p w14:paraId="3B33ECDA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Localidad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  <w:r w:rsidR="00046C0B">
        <w:rPr>
          <w:rFonts w:ascii="Garamond" w:hAnsi="Garamond"/>
          <w:sz w:val="24"/>
          <w:lang w:val="es-ES_tradnl"/>
        </w:rPr>
        <w:t xml:space="preserve"> 15 letras</w:t>
      </w:r>
    </w:p>
    <w:p w14:paraId="52122FE0" w14:textId="77777777" w:rsidR="00C70658" w:rsidRDefault="00C70658" w:rsidP="00C70658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Provincia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Texto</w:t>
      </w:r>
      <w:r w:rsidR="00046C0B">
        <w:rPr>
          <w:rFonts w:ascii="Garamond" w:hAnsi="Garamond"/>
          <w:sz w:val="24"/>
        </w:rPr>
        <w:t xml:space="preserve"> 15 letras</w:t>
      </w:r>
    </w:p>
    <w:p w14:paraId="1EC3858F" w14:textId="77777777" w:rsidR="00C70658" w:rsidRDefault="00C70658" w:rsidP="00C70658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Año_Construcción</w:t>
      </w:r>
      <w:r>
        <w:rPr>
          <w:rFonts w:ascii="Garamond" w:hAnsi="Garamond"/>
          <w:sz w:val="24"/>
        </w:rPr>
        <w:tab/>
        <w:t>Fecha</w:t>
      </w:r>
    </w:p>
    <w:p w14:paraId="4DE788FA" w14:textId="77777777" w:rsidR="00C70658" w:rsidRDefault="00C70658" w:rsidP="00C70658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Coste_Construcción</w:t>
      </w:r>
      <w:r>
        <w:rPr>
          <w:rFonts w:ascii="Garamond" w:hAnsi="Garamond"/>
          <w:sz w:val="24"/>
        </w:rPr>
        <w:tab/>
      </w:r>
      <w:r w:rsidR="00E77836">
        <w:rPr>
          <w:rFonts w:ascii="Garamond" w:hAnsi="Garamond"/>
          <w:sz w:val="24"/>
        </w:rPr>
        <w:t>Numérico</w:t>
      </w:r>
    </w:p>
    <w:p w14:paraId="467ECA58" w14:textId="77777777" w:rsidR="00C70658" w:rsidRDefault="00C70658" w:rsidP="00C70658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Cod_Region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Numérico</w:t>
      </w:r>
    </w:p>
    <w:p w14:paraId="09255E8D" w14:textId="77777777" w:rsidR="00C70658" w:rsidRDefault="00C70658" w:rsidP="00C70658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Unico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="00042397">
        <w:rPr>
          <w:rFonts w:ascii="Garamond" w:hAnsi="Garamond"/>
          <w:sz w:val="24"/>
          <w:lang w:val="es-ES_tradnl"/>
        </w:rPr>
        <w:t>Numérico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Clave Unica</w:t>
      </w:r>
    </w:p>
    <w:p w14:paraId="79A8ECC2" w14:textId="77777777" w:rsidR="003B6A7E" w:rsidRDefault="003B6A7E" w:rsidP="00C70658">
      <w:pPr>
        <w:pStyle w:val="Textosinformato"/>
        <w:ind w:firstLine="360"/>
        <w:rPr>
          <w:rFonts w:ascii="Garamond" w:hAnsi="Garamond"/>
          <w:sz w:val="24"/>
        </w:rPr>
      </w:pPr>
    </w:p>
    <w:p w14:paraId="608FCEC1" w14:textId="77777777" w:rsidR="00CC40A2" w:rsidRDefault="001410D2" w:rsidP="00C70658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Utilizar una secuencia para insertar Colegios</w:t>
      </w:r>
    </w:p>
    <w:p w14:paraId="07FB9AC2" w14:textId="77777777" w:rsidR="001410D2" w:rsidRPr="004E2EB9" w:rsidRDefault="001410D2" w:rsidP="00C70658">
      <w:pPr>
        <w:pStyle w:val="Textosinformato"/>
        <w:ind w:firstLine="360"/>
        <w:rPr>
          <w:rFonts w:ascii="Garamond" w:hAnsi="Garamond"/>
          <w:sz w:val="24"/>
        </w:rPr>
      </w:pPr>
    </w:p>
    <w:p w14:paraId="5A6CB361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Crear la tabla PROFESORES con los siguientes campos:</w:t>
      </w:r>
    </w:p>
    <w:p w14:paraId="172A8534" w14:textId="77777777" w:rsidR="00C70658" w:rsidRDefault="00C70658" w:rsidP="00C70658">
      <w:pPr>
        <w:pStyle w:val="Textosinformato"/>
        <w:rPr>
          <w:rFonts w:ascii="Garamond" w:hAnsi="Garamond"/>
          <w:sz w:val="24"/>
        </w:rPr>
      </w:pPr>
    </w:p>
    <w:p w14:paraId="5544E41F" w14:textId="77777777" w:rsidR="00C70658" w:rsidRDefault="00C70658" w:rsidP="00C70658">
      <w:pPr>
        <w:pStyle w:val="Textosinformato"/>
        <w:ind w:left="360" w:right="-427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t>Campos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Tipo de dato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Restricción</w:t>
      </w:r>
    </w:p>
    <w:p w14:paraId="4EF056FF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Cod_Profe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Clave Principal y no permite nulos.</w:t>
      </w:r>
    </w:p>
    <w:p w14:paraId="75465764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Nombre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No permite nulos.</w:t>
      </w:r>
    </w:p>
    <w:p w14:paraId="2693809B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Apellido1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</w:p>
    <w:p w14:paraId="03B975BB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Apellido2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</w:p>
    <w:p w14:paraId="7CE63BFB" w14:textId="77777777" w:rsidR="001410D2" w:rsidRDefault="001410D2" w:rsidP="00C70658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lastRenderedPageBreak/>
        <w:t>DNI                      Texto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Clave Unica.  Verificar formato NIF</w:t>
      </w:r>
    </w:p>
    <w:p w14:paraId="2797FD1A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Edad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Numérico</w:t>
      </w:r>
    </w:p>
    <w:p w14:paraId="0CD59E19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Localidad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</w:p>
    <w:p w14:paraId="7A1EDBC7" w14:textId="77777777" w:rsidR="00C70658" w:rsidRDefault="00C70658" w:rsidP="00C70658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Provincia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Texto</w:t>
      </w:r>
    </w:p>
    <w:p w14:paraId="0CE25210" w14:textId="77777777" w:rsidR="00C70658" w:rsidRDefault="00C70658" w:rsidP="00C70658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Salario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="00042397">
        <w:rPr>
          <w:rFonts w:ascii="Garamond" w:hAnsi="Garamond"/>
          <w:sz w:val="24"/>
          <w:lang w:val="es-ES_tradnl"/>
        </w:rPr>
        <w:t>Numérico</w:t>
      </w:r>
    </w:p>
    <w:p w14:paraId="6172F186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Cod_Colegio   </w:t>
      </w:r>
      <w:r>
        <w:rPr>
          <w:rFonts w:ascii="Garamond" w:hAnsi="Garamond"/>
          <w:sz w:val="24"/>
        </w:rPr>
        <w:tab/>
        <w:t>Numérico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Clave ajena: COLEGIOS</w:t>
      </w:r>
    </w:p>
    <w:p w14:paraId="11A886FC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</w:p>
    <w:p w14:paraId="094F3B34" w14:textId="77777777" w:rsidR="00C70658" w:rsidRDefault="00C70658" w:rsidP="00C70658">
      <w:pPr>
        <w:pStyle w:val="Textosinformato"/>
        <w:rPr>
          <w:rFonts w:ascii="Garamond" w:hAnsi="Garamond"/>
          <w:sz w:val="24"/>
        </w:rPr>
      </w:pPr>
    </w:p>
    <w:p w14:paraId="3F9F0292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Crear la tabla REGIONES con los siguientes campos:</w:t>
      </w:r>
    </w:p>
    <w:p w14:paraId="52327C38" w14:textId="77777777" w:rsidR="00C70658" w:rsidRDefault="00C70658" w:rsidP="00C70658">
      <w:pPr>
        <w:pStyle w:val="Textosinformato"/>
        <w:rPr>
          <w:rFonts w:ascii="Garamond" w:hAnsi="Garamond"/>
          <w:sz w:val="24"/>
        </w:rPr>
      </w:pPr>
    </w:p>
    <w:p w14:paraId="75D460BC" w14:textId="77777777" w:rsidR="00C70658" w:rsidRDefault="00C70658" w:rsidP="00C70658">
      <w:pPr>
        <w:pStyle w:val="Textosinformato"/>
        <w:ind w:left="360" w:right="-427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t>Campos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Tipo de dato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Restricción</w:t>
      </w:r>
    </w:p>
    <w:p w14:paraId="6F8FF7D1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Cod_Region</w:t>
      </w:r>
      <w:r>
        <w:rPr>
          <w:rFonts w:ascii="Garamond" w:hAnsi="Garamond"/>
          <w:sz w:val="24"/>
          <w:lang w:val="es-ES_tradnl"/>
        </w:rPr>
        <w:tab/>
        <w:t>Numérico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Clave Principal e Identidad</w:t>
      </w:r>
    </w:p>
    <w:p w14:paraId="0122FFF2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Regiones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  <w:r w:rsidR="00BC7712">
        <w:rPr>
          <w:rFonts w:ascii="Garamond" w:hAnsi="Garamond"/>
          <w:sz w:val="24"/>
          <w:lang w:val="es-ES_tradnl"/>
        </w:rPr>
        <w:t>(20)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No permite nulos.</w:t>
      </w:r>
    </w:p>
    <w:p w14:paraId="36C1937F" w14:textId="77777777" w:rsidR="003B6A7E" w:rsidRDefault="003B6A7E" w:rsidP="00C70658">
      <w:pPr>
        <w:pStyle w:val="Textosinformato"/>
        <w:ind w:left="360"/>
        <w:rPr>
          <w:rFonts w:ascii="Garamond" w:hAnsi="Garamond"/>
          <w:sz w:val="24"/>
        </w:rPr>
      </w:pPr>
    </w:p>
    <w:p w14:paraId="3B444BE6" w14:textId="77777777" w:rsidR="00C70658" w:rsidRPr="003B6A7E" w:rsidRDefault="00C70658" w:rsidP="00C70658">
      <w:pPr>
        <w:pStyle w:val="Textosinformato"/>
        <w:ind w:left="360"/>
        <w:rPr>
          <w:rFonts w:ascii="Garamond" w:hAnsi="Garamond"/>
          <w:sz w:val="24"/>
          <w:lang w:val="en-GB"/>
        </w:rPr>
      </w:pPr>
    </w:p>
    <w:p w14:paraId="462096EA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Crear la tabla ALUMNOS con los siguientes campos:</w:t>
      </w:r>
    </w:p>
    <w:p w14:paraId="6B4A591C" w14:textId="77777777" w:rsidR="00C70658" w:rsidRDefault="00C70658" w:rsidP="00C70658">
      <w:pPr>
        <w:pStyle w:val="Textosinformato"/>
        <w:jc w:val="center"/>
        <w:rPr>
          <w:rFonts w:ascii="Garamond" w:hAnsi="Garamond"/>
          <w:sz w:val="24"/>
        </w:rPr>
      </w:pPr>
    </w:p>
    <w:p w14:paraId="1E4979AA" w14:textId="77777777" w:rsidR="00C70658" w:rsidRDefault="00C70658" w:rsidP="00C70658">
      <w:pPr>
        <w:pStyle w:val="Textosinformato"/>
        <w:ind w:left="360" w:right="-427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t>Campos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Tipo de dato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Restricción</w:t>
      </w:r>
    </w:p>
    <w:p w14:paraId="03CD3738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DNI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Clave Principal y no permite nulos.</w:t>
      </w:r>
    </w:p>
    <w:p w14:paraId="72CC0541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Nombre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No permite nulos.</w:t>
      </w:r>
    </w:p>
    <w:p w14:paraId="17F28B5F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Apellido</w:t>
      </w:r>
      <w:r w:rsidR="00853288">
        <w:rPr>
          <w:rFonts w:ascii="Garamond" w:hAnsi="Garamond"/>
          <w:sz w:val="24"/>
          <w:lang w:val="es-ES_tradnl"/>
        </w:rPr>
        <w:t>s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</w:p>
    <w:p w14:paraId="4ED97F9F" w14:textId="77777777" w:rsidR="00C70658" w:rsidRDefault="00853288" w:rsidP="00853288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Fecha_Ingreso</w:t>
      </w:r>
      <w:r>
        <w:rPr>
          <w:rFonts w:ascii="Garamond" w:hAnsi="Garamond"/>
          <w:sz w:val="24"/>
          <w:lang w:val="es-ES_tradnl"/>
        </w:rPr>
        <w:tab/>
        <w:t>Fecha</w:t>
      </w:r>
    </w:p>
    <w:p w14:paraId="0901D4E0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Fecha_nac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Fecha</w:t>
      </w:r>
    </w:p>
    <w:p w14:paraId="26504E3F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Localidad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  <w:t>Texto</w:t>
      </w:r>
      <w:r w:rsidR="00BC7712">
        <w:rPr>
          <w:rFonts w:ascii="Garamond" w:hAnsi="Garamond"/>
          <w:sz w:val="24"/>
          <w:lang w:val="es-ES_tradnl"/>
        </w:rPr>
        <w:t>(15)</w:t>
      </w:r>
    </w:p>
    <w:p w14:paraId="71D69B8E" w14:textId="77777777" w:rsidR="00C70658" w:rsidRDefault="00C70658" w:rsidP="00C70658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Provincia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Texto</w:t>
      </w:r>
      <w:r w:rsidR="00BC7712">
        <w:rPr>
          <w:rFonts w:ascii="Garamond" w:hAnsi="Garamond"/>
          <w:sz w:val="24"/>
        </w:rPr>
        <w:t>(30)</w:t>
      </w:r>
    </w:p>
    <w:p w14:paraId="511A7A2A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Cod_Colegio   </w:t>
      </w:r>
      <w:r>
        <w:rPr>
          <w:rFonts w:ascii="Garamond" w:hAnsi="Garamond"/>
          <w:sz w:val="24"/>
        </w:rPr>
        <w:tab/>
        <w:t>Numérico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 xml:space="preserve">Clave ajena: COLEGIOS(Cod_colegio) </w:t>
      </w:r>
    </w:p>
    <w:p w14:paraId="7FCD8687" w14:textId="77777777" w:rsidR="003B6A7E" w:rsidRDefault="003B6A7E" w:rsidP="003B6A7E">
      <w:pPr>
        <w:pStyle w:val="Textosinformato"/>
        <w:rPr>
          <w:rFonts w:ascii="Garamond" w:hAnsi="Garamond"/>
          <w:sz w:val="24"/>
          <w:lang w:val="es-ES_tradnl"/>
        </w:rPr>
      </w:pPr>
    </w:p>
    <w:p w14:paraId="0AAEF11E" w14:textId="77777777" w:rsidR="003B6A7E" w:rsidRDefault="003B6A7E" w:rsidP="003B6A7E">
      <w:pPr>
        <w:pStyle w:val="Textosinformato"/>
        <w:rPr>
          <w:rFonts w:ascii="Garamond" w:hAnsi="Garamond"/>
          <w:sz w:val="24"/>
          <w:lang w:val="es-ES_tradnl"/>
        </w:rPr>
      </w:pPr>
    </w:p>
    <w:p w14:paraId="7464B9FA" w14:textId="77777777" w:rsidR="003B6A7E" w:rsidRDefault="003B6A7E" w:rsidP="003B6A7E">
      <w:pPr>
        <w:pStyle w:val="Textosinformato"/>
        <w:rPr>
          <w:rFonts w:ascii="Garamond" w:hAnsi="Garamond"/>
          <w:sz w:val="24"/>
          <w:lang w:val="es-ES_tradnl"/>
        </w:rPr>
      </w:pPr>
    </w:p>
    <w:p w14:paraId="573FA0DB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Crear una nueva relación entre el campo Cod_Region de la tabla REGIONES y Cod_Region de la tabla colegios.</w:t>
      </w:r>
    </w:p>
    <w:p w14:paraId="3F0AE745" w14:textId="77777777" w:rsidR="003B6A7E" w:rsidRDefault="003B6A7E" w:rsidP="003B6A7E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14:paraId="2057299F" w14:textId="77777777" w:rsidR="003B6A7E" w:rsidRPr="003B6A7E" w:rsidRDefault="003B6A7E" w:rsidP="00C70658">
      <w:pPr>
        <w:pStyle w:val="Textosinformato"/>
        <w:ind w:firstLine="360"/>
        <w:rPr>
          <w:rFonts w:ascii="Garamond" w:hAnsi="Garamond"/>
          <w:sz w:val="24"/>
          <w:lang w:val="en-GB"/>
        </w:rPr>
      </w:pPr>
    </w:p>
    <w:p w14:paraId="4AE46D49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Añadir el campo Sexo, Fecha de nacimiento y Estado Civil a la tabla Profesores.</w:t>
      </w:r>
    </w:p>
    <w:p w14:paraId="38417006" w14:textId="77777777" w:rsidR="003B6A7E" w:rsidRDefault="003B6A7E" w:rsidP="003B6A7E">
      <w:pPr>
        <w:pStyle w:val="Textosinformato"/>
        <w:ind w:left="360"/>
        <w:rPr>
          <w:rFonts w:ascii="Garamond" w:hAnsi="Garamond"/>
          <w:sz w:val="24"/>
        </w:rPr>
      </w:pPr>
    </w:p>
    <w:p w14:paraId="41735C3D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Eliminar el campo Edad de la tabla Profesores.</w:t>
      </w:r>
    </w:p>
    <w:p w14:paraId="01A663A2" w14:textId="77777777" w:rsidR="00C70658" w:rsidRDefault="00C70658" w:rsidP="00C70658">
      <w:pPr>
        <w:pStyle w:val="Textosinformato"/>
        <w:rPr>
          <w:rFonts w:ascii="Garamond" w:hAnsi="Garamond"/>
          <w:sz w:val="24"/>
        </w:rPr>
      </w:pPr>
    </w:p>
    <w:p w14:paraId="6748FEAA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Añadir el campo Sexo, Dirección y Estado Civil a la tabla Alumnos.</w:t>
      </w:r>
    </w:p>
    <w:p w14:paraId="765E9E2A" w14:textId="77777777" w:rsidR="00C70658" w:rsidRDefault="00C70658" w:rsidP="00C70658">
      <w:pPr>
        <w:pStyle w:val="Textosinformato"/>
        <w:ind w:left="360"/>
        <w:rPr>
          <w:rFonts w:ascii="Garamond" w:hAnsi="Garamond"/>
          <w:color w:val="0000FF"/>
          <w:sz w:val="24"/>
        </w:rPr>
      </w:pPr>
    </w:p>
    <w:p w14:paraId="26E6B7D5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Borrar la relación existente entre la tabla profesores y Colegios.</w:t>
      </w:r>
    </w:p>
    <w:p w14:paraId="7C27228B" w14:textId="77777777" w:rsidR="00042397" w:rsidRDefault="00042397" w:rsidP="00042397">
      <w:pPr>
        <w:pStyle w:val="Textosinformato"/>
        <w:ind w:left="360"/>
        <w:rPr>
          <w:rFonts w:ascii="Garamond" w:hAnsi="Garamond"/>
          <w:sz w:val="24"/>
        </w:rPr>
      </w:pPr>
    </w:p>
    <w:p w14:paraId="0465293C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Crear de nuevo la relación borrada en el ejerc</w:t>
      </w:r>
      <w:r w:rsidR="00042397">
        <w:rPr>
          <w:rFonts w:ascii="Garamond" w:hAnsi="Garamond"/>
          <w:sz w:val="24"/>
        </w:rPr>
        <w:t>icio anterior que tenga eliminación</w:t>
      </w:r>
      <w:r>
        <w:rPr>
          <w:rFonts w:ascii="Garamond" w:hAnsi="Garamond"/>
          <w:sz w:val="24"/>
        </w:rPr>
        <w:t xml:space="preserve"> en cascada.</w:t>
      </w:r>
    </w:p>
    <w:p w14:paraId="37EB844A" w14:textId="77777777" w:rsidR="00C70658" w:rsidRDefault="00C70658" w:rsidP="00C70658">
      <w:pPr>
        <w:pStyle w:val="Textosinformato"/>
        <w:rPr>
          <w:rFonts w:ascii="Garamond" w:hAnsi="Garamond"/>
          <w:sz w:val="24"/>
        </w:rPr>
      </w:pPr>
    </w:p>
    <w:p w14:paraId="613EEC23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Agregar un </w:t>
      </w:r>
      <w:r w:rsidR="00BC7712">
        <w:rPr>
          <w:rFonts w:ascii="Garamond" w:hAnsi="Garamond"/>
          <w:sz w:val="24"/>
        </w:rPr>
        <w:t>valor por defecto con la fecha actual al campo Fecha_Ingreso de la tabla alumnos.</w:t>
      </w:r>
    </w:p>
    <w:p w14:paraId="45F5F213" w14:textId="77777777" w:rsidR="00C70658" w:rsidRDefault="00C70658" w:rsidP="00C70658">
      <w:pPr>
        <w:pStyle w:val="Textosinformato"/>
        <w:rPr>
          <w:rFonts w:ascii="Garamond" w:hAnsi="Garamond"/>
          <w:sz w:val="24"/>
        </w:rPr>
      </w:pPr>
    </w:p>
    <w:p w14:paraId="0754AA4F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Queremos rellenar los datos de las tablas creadas, para ello vamos a introducir a tres alumnos en los colegios. Los datos son los siguientes:</w:t>
      </w:r>
    </w:p>
    <w:p w14:paraId="56163F49" w14:textId="77777777" w:rsidR="00BC7712" w:rsidRDefault="00BC7712" w:rsidP="00BC7712">
      <w:pPr>
        <w:pStyle w:val="Textosinformato"/>
        <w:rPr>
          <w:rFonts w:ascii="Garamond" w:hAnsi="Garamond"/>
          <w:sz w:val="24"/>
        </w:rPr>
      </w:pPr>
    </w:p>
    <w:p w14:paraId="2E86C244" w14:textId="77777777" w:rsidR="00BC7712" w:rsidRDefault="00BC7712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</w:p>
    <w:p w14:paraId="02D77004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Alumnos:</w:t>
      </w:r>
    </w:p>
    <w:p w14:paraId="1DF0FD9B" w14:textId="77777777" w:rsidR="00BC7712" w:rsidRDefault="00BC7712" w:rsidP="00C70658">
      <w:pPr>
        <w:pStyle w:val="Textosinformato"/>
        <w:ind w:left="360"/>
        <w:rPr>
          <w:rFonts w:ascii="Garamond" w:hAnsi="Garamond"/>
          <w:sz w:val="24"/>
        </w:rPr>
      </w:pPr>
    </w:p>
    <w:p w14:paraId="413DE6F9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Ana </w:t>
      </w:r>
      <w:r w:rsidR="00BC7712">
        <w:rPr>
          <w:rFonts w:ascii="Garamond" w:hAnsi="Garamond"/>
          <w:sz w:val="24"/>
        </w:rPr>
        <w:t>Ortiz</w:t>
      </w:r>
      <w:r>
        <w:rPr>
          <w:rFonts w:ascii="Garamond" w:hAnsi="Garamond"/>
          <w:sz w:val="24"/>
        </w:rPr>
        <w:t xml:space="preserve"> Ortega Provincia: Madrid Localidad: Madrid </w:t>
      </w:r>
    </w:p>
    <w:p w14:paraId="7ED2A9C2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Javier </w:t>
      </w:r>
      <w:r w:rsidR="00BC7712">
        <w:rPr>
          <w:rFonts w:ascii="Garamond" w:hAnsi="Garamond"/>
          <w:sz w:val="24"/>
        </w:rPr>
        <w:t>Chuko</w:t>
      </w:r>
      <w:r>
        <w:rPr>
          <w:rFonts w:ascii="Garamond" w:hAnsi="Garamond"/>
          <w:sz w:val="24"/>
        </w:rPr>
        <w:t xml:space="preserve"> Palomo Provincia: Alicante Localidad: Arenales del sol</w:t>
      </w:r>
    </w:p>
    <w:p w14:paraId="72C7665E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Miguel Torres Tormo Provincia: Barcelona Localidad: Llobregat</w:t>
      </w:r>
    </w:p>
    <w:p w14:paraId="66AF1DC1" w14:textId="77777777" w:rsidR="00BC7712" w:rsidRDefault="00BC7712" w:rsidP="00C70658">
      <w:pPr>
        <w:pStyle w:val="Textosinformato"/>
        <w:ind w:left="360"/>
        <w:rPr>
          <w:rFonts w:ascii="Garamond" w:hAnsi="Garamond"/>
          <w:sz w:val="24"/>
        </w:rPr>
      </w:pPr>
    </w:p>
    <w:p w14:paraId="67156DD2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Rellenar las tablas convenientemente con datos relacionales.  </w:t>
      </w:r>
    </w:p>
    <w:p w14:paraId="3C230308" w14:textId="77777777" w:rsidR="00BC7712" w:rsidRDefault="00BC7712" w:rsidP="00C70658">
      <w:pPr>
        <w:pStyle w:val="Textosinformato"/>
        <w:ind w:left="360"/>
        <w:rPr>
          <w:rFonts w:ascii="Garamond" w:hAnsi="Garamond"/>
          <w:sz w:val="24"/>
        </w:rPr>
      </w:pPr>
    </w:p>
    <w:p w14:paraId="26381968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Ejemplo: Region: Comunidad Valenciana</w:t>
      </w:r>
    </w:p>
    <w:p w14:paraId="513379E8" w14:textId="77777777" w:rsidR="00BC7712" w:rsidRDefault="00BC7712" w:rsidP="00C70658">
      <w:pPr>
        <w:pStyle w:val="Textosinformato"/>
        <w:ind w:left="360"/>
        <w:rPr>
          <w:rFonts w:ascii="Garamond" w:hAnsi="Garamond"/>
          <w:sz w:val="24"/>
        </w:rPr>
      </w:pPr>
    </w:p>
    <w:p w14:paraId="3ED88BED" w14:textId="77777777" w:rsidR="00C70658" w:rsidRDefault="00C70658" w:rsidP="00C70658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3 datos como mínimo en cada tabla.</w:t>
      </w:r>
    </w:p>
    <w:p w14:paraId="147CEA5A" w14:textId="77777777" w:rsidR="00C70658" w:rsidRDefault="00C70658" w:rsidP="00C70658">
      <w:pPr>
        <w:pStyle w:val="Textosinformato"/>
        <w:rPr>
          <w:rFonts w:ascii="Garamond" w:hAnsi="Garamond"/>
          <w:sz w:val="24"/>
        </w:rPr>
      </w:pPr>
    </w:p>
    <w:p w14:paraId="17373DB6" w14:textId="77777777" w:rsidR="00C70658" w:rsidRDefault="00C70658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Borrar la tabla Regiones.  </w:t>
      </w:r>
    </w:p>
    <w:p w14:paraId="3D473FBE" w14:textId="77777777" w:rsidR="00D63C97" w:rsidRDefault="00D63C97" w:rsidP="00C70658">
      <w:pPr>
        <w:pStyle w:val="Textosinformato"/>
        <w:ind w:firstLine="360"/>
        <w:rPr>
          <w:rFonts w:cs="Courier New"/>
          <w:color w:val="0000FF"/>
          <w:highlight w:val="white"/>
          <w:lang w:val="en-US"/>
        </w:rPr>
      </w:pPr>
    </w:p>
    <w:p w14:paraId="71652095" w14:textId="77777777" w:rsidR="00C70658" w:rsidRDefault="00C70658" w:rsidP="00C70658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¿Qué ocurre?. ¿Cómo lo solucionamos?</w:t>
      </w:r>
    </w:p>
    <w:p w14:paraId="4F9FD5AF" w14:textId="77777777" w:rsidR="00D63C97" w:rsidRDefault="00D63C97" w:rsidP="00C70658">
      <w:pPr>
        <w:pStyle w:val="Textosinformato"/>
        <w:ind w:firstLine="360"/>
        <w:rPr>
          <w:rFonts w:ascii="Garamond" w:hAnsi="Garamond"/>
          <w:sz w:val="24"/>
        </w:rPr>
      </w:pPr>
    </w:p>
    <w:p w14:paraId="41D58798" w14:textId="77777777" w:rsidR="00C70658" w:rsidRDefault="00BC7712" w:rsidP="00C70658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Borrar todas las tablas</w:t>
      </w:r>
      <w:r w:rsidR="00C70658">
        <w:rPr>
          <w:rFonts w:ascii="Garamond" w:hAnsi="Garamond"/>
          <w:sz w:val="24"/>
        </w:rPr>
        <w:t xml:space="preserve">. </w:t>
      </w:r>
    </w:p>
    <w:p w14:paraId="37BFB713" w14:textId="77777777" w:rsidR="00C70658" w:rsidRDefault="00C70658" w:rsidP="00C70658">
      <w:pPr>
        <w:pStyle w:val="Textosinformato"/>
        <w:ind w:left="360"/>
      </w:pPr>
    </w:p>
    <w:p w14:paraId="50DF1A1C" w14:textId="77777777" w:rsidR="00AE3318" w:rsidRDefault="00AE3318" w:rsidP="00D63C97">
      <w:pPr>
        <w:pStyle w:val="Textosinformato"/>
        <w:ind w:left="360"/>
      </w:pPr>
    </w:p>
    <w:sectPr w:rsidR="00AE331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24E57" w14:textId="77777777" w:rsidR="008E4CA8" w:rsidRDefault="008E4CA8">
      <w:r>
        <w:separator/>
      </w:r>
    </w:p>
  </w:endnote>
  <w:endnote w:type="continuationSeparator" w:id="0">
    <w:p w14:paraId="516AA651" w14:textId="77777777" w:rsidR="008E4CA8" w:rsidRDefault="008E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6D73F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218D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65DB4" w14:textId="77777777" w:rsidR="008E4CA8" w:rsidRDefault="008E4CA8">
      <w:r>
        <w:separator/>
      </w:r>
    </w:p>
  </w:footnote>
  <w:footnote w:type="continuationSeparator" w:id="0">
    <w:p w14:paraId="1013AE24" w14:textId="77777777" w:rsidR="008E4CA8" w:rsidRDefault="008E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9671" w14:textId="77777777" w:rsidR="00140611" w:rsidRPr="00897A8E" w:rsidRDefault="00AE3239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41D52B" wp14:editId="0D9B9888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75EF1" w14:textId="77777777" w:rsidR="00897A8E" w:rsidRDefault="00AE3239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6FCCE1" wp14:editId="3D13C136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" stroked="f">
              <v:textbox style="mso-fit-shape-to-text:t">
                <w:txbxContent>
                  <w:p w:rsidR="00897A8E" w:rsidRDefault="00AE3239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6810" cy="23241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897A8E"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0144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C0E"/>
    <w:rsid w:val="00042397"/>
    <w:rsid w:val="00046C0B"/>
    <w:rsid w:val="00062867"/>
    <w:rsid w:val="001003B1"/>
    <w:rsid w:val="00137EDB"/>
    <w:rsid w:val="00140611"/>
    <w:rsid w:val="001410D2"/>
    <w:rsid w:val="002218D7"/>
    <w:rsid w:val="002D240B"/>
    <w:rsid w:val="00303C07"/>
    <w:rsid w:val="00373565"/>
    <w:rsid w:val="00392AED"/>
    <w:rsid w:val="003B6A7E"/>
    <w:rsid w:val="004E2EB9"/>
    <w:rsid w:val="00676ABB"/>
    <w:rsid w:val="00710C95"/>
    <w:rsid w:val="00810997"/>
    <w:rsid w:val="00853288"/>
    <w:rsid w:val="00877B7A"/>
    <w:rsid w:val="00897A8E"/>
    <w:rsid w:val="008E4CA8"/>
    <w:rsid w:val="008F6AB4"/>
    <w:rsid w:val="009B0FE2"/>
    <w:rsid w:val="00A32D16"/>
    <w:rsid w:val="00A852C0"/>
    <w:rsid w:val="00AE3239"/>
    <w:rsid w:val="00AE3318"/>
    <w:rsid w:val="00BC7712"/>
    <w:rsid w:val="00C70658"/>
    <w:rsid w:val="00C96C99"/>
    <w:rsid w:val="00CC40A2"/>
    <w:rsid w:val="00D07E7B"/>
    <w:rsid w:val="00D63C97"/>
    <w:rsid w:val="00DD6859"/>
    <w:rsid w:val="00E7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EA796F"/>
  <w15:chartTrackingRefBased/>
  <w15:docId w15:val="{1ADB8BF1-2C19-4215-8978-F9C34BE8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65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Puesto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0</TotalTime>
  <Pages>3</Pages>
  <Words>360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de las Tablas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 las Tablas</dc:title>
  <dc:subject/>
  <dc:creator>sd</dc:creator>
  <cp:keywords/>
  <dc:description/>
  <cp:lastModifiedBy>Francisco García Serrano</cp:lastModifiedBy>
  <cp:revision>4</cp:revision>
  <cp:lastPrinted>1899-12-31T23:00:00Z</cp:lastPrinted>
  <dcterms:created xsi:type="dcterms:W3CDTF">2019-06-28T15:21:00Z</dcterms:created>
  <dcterms:modified xsi:type="dcterms:W3CDTF">2025-04-03T11:47:00Z</dcterms:modified>
</cp:coreProperties>
</file>