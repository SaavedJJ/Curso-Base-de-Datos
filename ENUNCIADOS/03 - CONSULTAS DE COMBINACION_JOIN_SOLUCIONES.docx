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9D9B3" w14:textId="77777777" w:rsidR="00E624E3" w:rsidRDefault="00E624E3" w:rsidP="00E624E3">
      <w:pPr>
        <w:pStyle w:val="Puesto"/>
      </w:pPr>
      <w:r>
        <w:t xml:space="preserve">CONSULTAS DE </w:t>
      </w:r>
      <w:r w:rsidR="00B03958">
        <w:t>COMBINACION</w:t>
      </w:r>
    </w:p>
    <w:p w14:paraId="23417D60" w14:textId="77777777" w:rsidR="00E624E3" w:rsidRDefault="00E624E3" w:rsidP="00E624E3">
      <w:pPr>
        <w:ind w:left="360"/>
        <w:jc w:val="center"/>
        <w:rPr>
          <w:color w:val="0000FF"/>
        </w:rPr>
      </w:pPr>
    </w:p>
    <w:p w14:paraId="22739216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Seleccionar el apellido, oficio, salario, numero de departamento y su nombre de todos los empleados cuyo salario sea mayor de 300000</w:t>
      </w:r>
    </w:p>
    <w:p w14:paraId="46B81109" w14:textId="77777777" w:rsidR="00E624E3" w:rsidRDefault="00E624E3" w:rsidP="00E624E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431B2EE2" w14:textId="77777777" w:rsidR="002A7EF6" w:rsidRPr="002A7EF6" w:rsidRDefault="002A7EF6" w:rsidP="002A7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2A7EF6">
        <w:rPr>
          <w:rFonts w:ascii="Courier New" w:hAnsi="Courier New" w:cs="Courier New"/>
          <w:color w:val="0000FF"/>
          <w:sz w:val="20"/>
          <w:szCs w:val="20"/>
        </w:rPr>
        <w:t>select EMP.APELLIDO, EMP.OFICIO, EMP.SALARIO</w:t>
      </w:r>
    </w:p>
    <w:p w14:paraId="04E27AAF" w14:textId="77777777" w:rsidR="002A7EF6" w:rsidRPr="002A7EF6" w:rsidRDefault="002A7EF6" w:rsidP="002A7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2A7EF6">
        <w:rPr>
          <w:rFonts w:ascii="Courier New" w:hAnsi="Courier New" w:cs="Courier New"/>
          <w:color w:val="0000FF"/>
          <w:sz w:val="20"/>
          <w:szCs w:val="20"/>
        </w:rPr>
        <w:t>, DEPT.DEPT_NO, DEPT.DNOMBRE</w:t>
      </w:r>
    </w:p>
    <w:p w14:paraId="7F89323C" w14:textId="77777777" w:rsidR="002A7EF6" w:rsidRPr="002A7EF6" w:rsidRDefault="002A7EF6" w:rsidP="002A7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2A7EF6">
        <w:rPr>
          <w:rFonts w:ascii="Courier New" w:hAnsi="Courier New" w:cs="Courier New"/>
          <w:color w:val="0000FF"/>
          <w:sz w:val="20"/>
          <w:szCs w:val="20"/>
        </w:rPr>
        <w:t>from EMP</w:t>
      </w:r>
    </w:p>
    <w:p w14:paraId="4D591D82" w14:textId="77777777" w:rsidR="002A7EF6" w:rsidRPr="002A7EF6" w:rsidRDefault="002A7EF6" w:rsidP="002A7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2A7EF6">
        <w:rPr>
          <w:rFonts w:ascii="Courier New" w:hAnsi="Courier New" w:cs="Courier New"/>
          <w:color w:val="0000FF"/>
          <w:sz w:val="20"/>
          <w:szCs w:val="20"/>
        </w:rPr>
        <w:t>inner join DEPT</w:t>
      </w:r>
    </w:p>
    <w:p w14:paraId="6ECDEBDA" w14:textId="77777777" w:rsidR="002A7EF6" w:rsidRPr="002A7EF6" w:rsidRDefault="002A7EF6" w:rsidP="002A7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2A7EF6">
        <w:rPr>
          <w:rFonts w:ascii="Courier New" w:hAnsi="Courier New" w:cs="Courier New"/>
          <w:color w:val="0000FF"/>
          <w:sz w:val="20"/>
          <w:szCs w:val="20"/>
        </w:rPr>
        <w:t>on EMP.DEPT_NO=DEPT.DEPT_NO</w:t>
      </w:r>
    </w:p>
    <w:p w14:paraId="5FA8CD99" w14:textId="6CDDEC0D" w:rsidR="002A7EF6" w:rsidRDefault="002A7EF6" w:rsidP="002A7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2A7EF6">
        <w:rPr>
          <w:rFonts w:ascii="Courier New" w:hAnsi="Courier New" w:cs="Courier New"/>
          <w:color w:val="0000FF"/>
          <w:sz w:val="20"/>
          <w:szCs w:val="20"/>
        </w:rPr>
        <w:t>where EMP.SALARIO &gt; 300000;</w:t>
      </w:r>
    </w:p>
    <w:p w14:paraId="76F804D7" w14:textId="77777777" w:rsidR="002A7EF6" w:rsidRDefault="002A7EF6" w:rsidP="00E624E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1E726535" w14:textId="77777777" w:rsidR="004A4198" w:rsidRDefault="00C60064" w:rsidP="004A4198">
      <w:pPr>
        <w:ind w:firstLine="708"/>
        <w:rPr>
          <w:sz w:val="20"/>
          <w:szCs w:val="20"/>
          <w:lang w:val="en-GB"/>
        </w:rPr>
      </w:pPr>
      <w:r w:rsidRPr="003F4026">
        <w:rPr>
          <w:noProof/>
        </w:rPr>
        <w:drawing>
          <wp:inline distT="0" distB="0" distL="0" distR="0" wp14:anchorId="5F345E03" wp14:editId="77078E20">
            <wp:extent cx="2757805" cy="1143000"/>
            <wp:effectExtent l="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5B0D" w14:textId="77777777" w:rsidR="004A4198" w:rsidRPr="004A4198" w:rsidRDefault="004A4198" w:rsidP="004A4198">
      <w:pPr>
        <w:ind w:firstLine="708"/>
        <w:rPr>
          <w:sz w:val="20"/>
          <w:szCs w:val="20"/>
          <w:lang w:val="en-GB"/>
        </w:rPr>
      </w:pPr>
    </w:p>
    <w:p w14:paraId="3A2ECF6D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Mostrar todos los nombres de Hospital con sus nombres de salas correspondientes.</w:t>
      </w:r>
    </w:p>
    <w:p w14:paraId="30D849F0" w14:textId="77777777" w:rsidR="00E624E3" w:rsidRDefault="00E624E3" w:rsidP="00E624E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376DDF3E" w14:textId="77777777" w:rsidR="002A7EF6" w:rsidRPr="002A7EF6" w:rsidRDefault="002A7EF6" w:rsidP="002A7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2A7EF6">
        <w:rPr>
          <w:rFonts w:ascii="Courier New" w:hAnsi="Courier New" w:cs="Courier New"/>
          <w:color w:val="0000FF"/>
          <w:sz w:val="20"/>
          <w:szCs w:val="20"/>
        </w:rPr>
        <w:t>select SALA.NOMBRE as NOMBRESALA</w:t>
      </w:r>
    </w:p>
    <w:p w14:paraId="0D1A1EE7" w14:textId="77777777" w:rsidR="002A7EF6" w:rsidRPr="002A7EF6" w:rsidRDefault="002A7EF6" w:rsidP="002A7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2A7EF6">
        <w:rPr>
          <w:rFonts w:ascii="Courier New" w:hAnsi="Courier New" w:cs="Courier New"/>
          <w:color w:val="0000FF"/>
          <w:sz w:val="20"/>
          <w:szCs w:val="20"/>
        </w:rPr>
        <w:t>, HOSPITAL.NOMBRE as NOMBREHOSPITAL</w:t>
      </w:r>
    </w:p>
    <w:p w14:paraId="3E203213" w14:textId="77777777" w:rsidR="002A7EF6" w:rsidRPr="002A7EF6" w:rsidRDefault="002A7EF6" w:rsidP="002A7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2A7EF6">
        <w:rPr>
          <w:rFonts w:ascii="Courier New" w:hAnsi="Courier New" w:cs="Courier New"/>
          <w:color w:val="0000FF"/>
          <w:sz w:val="20"/>
          <w:szCs w:val="20"/>
        </w:rPr>
        <w:t>from SALA</w:t>
      </w:r>
    </w:p>
    <w:p w14:paraId="742DD88B" w14:textId="77777777" w:rsidR="002A7EF6" w:rsidRPr="002A7EF6" w:rsidRDefault="002A7EF6" w:rsidP="002A7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2A7EF6">
        <w:rPr>
          <w:rFonts w:ascii="Courier New" w:hAnsi="Courier New" w:cs="Courier New"/>
          <w:color w:val="0000FF"/>
          <w:sz w:val="20"/>
          <w:szCs w:val="20"/>
        </w:rPr>
        <w:t>inner join HOSPITAL</w:t>
      </w:r>
    </w:p>
    <w:p w14:paraId="08923F10" w14:textId="1DD93DF1" w:rsidR="002A7EF6" w:rsidRDefault="002A7EF6" w:rsidP="002A7EF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2A7EF6">
        <w:rPr>
          <w:rFonts w:ascii="Courier New" w:hAnsi="Courier New" w:cs="Courier New"/>
          <w:color w:val="0000FF"/>
          <w:sz w:val="20"/>
          <w:szCs w:val="20"/>
        </w:rPr>
        <w:t>on SALA.HOSPITAL_COD=HOSPITAL.HOSPITAL_COD;</w:t>
      </w:r>
    </w:p>
    <w:p w14:paraId="5FF427D3" w14:textId="77777777" w:rsidR="002A7EF6" w:rsidRDefault="002A7EF6" w:rsidP="00E624E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74993EA5" w14:textId="77777777" w:rsidR="004A4198" w:rsidRDefault="00C60064" w:rsidP="004A4198">
      <w:pPr>
        <w:ind w:left="708"/>
      </w:pPr>
      <w:r w:rsidRPr="003F4026">
        <w:rPr>
          <w:noProof/>
        </w:rPr>
        <w:drawing>
          <wp:inline distT="0" distB="0" distL="0" distR="0" wp14:anchorId="77E4572F" wp14:editId="0DF1A621">
            <wp:extent cx="2386330" cy="962025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4491" w14:textId="77777777" w:rsidR="004A4198" w:rsidRDefault="004A4198" w:rsidP="004A4198">
      <w:pPr>
        <w:ind w:left="708"/>
      </w:pPr>
    </w:p>
    <w:p w14:paraId="032435A3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 xml:space="preserve">Calcular </w:t>
      </w:r>
      <w:r w:rsidR="004A4198">
        <w:rPr>
          <w:rFonts w:ascii="Verdana" w:hAnsi="Verdana"/>
          <w:lang w:val="es-ES_tradnl"/>
        </w:rPr>
        <w:t>cuántos</w:t>
      </w:r>
      <w:r>
        <w:rPr>
          <w:rFonts w:ascii="Verdana" w:hAnsi="Verdana"/>
          <w:lang w:val="es-ES_tradnl"/>
        </w:rPr>
        <w:t xml:space="preserve"> trabajadores de la empresa hay en cada ciudad.</w:t>
      </w:r>
    </w:p>
    <w:p w14:paraId="1F2A6238" w14:textId="77777777" w:rsidR="00E624E3" w:rsidRDefault="00E624E3" w:rsidP="00E624E3">
      <w:pPr>
        <w:ind w:left="360"/>
        <w:rPr>
          <w:color w:val="0000FF"/>
        </w:rPr>
      </w:pPr>
    </w:p>
    <w:p w14:paraId="6B3BADD0" w14:textId="77777777" w:rsidR="002A7EF6" w:rsidRPr="002A7EF6" w:rsidRDefault="002A7EF6" w:rsidP="002A7EF6">
      <w:pPr>
        <w:ind w:left="360"/>
        <w:rPr>
          <w:color w:val="0000FF"/>
        </w:rPr>
      </w:pPr>
      <w:r w:rsidRPr="002A7EF6">
        <w:rPr>
          <w:color w:val="0000FF"/>
        </w:rPr>
        <w:t xml:space="preserve">select </w:t>
      </w:r>
      <w:proofErr w:type="spellStart"/>
      <w:proofErr w:type="gramStart"/>
      <w:r w:rsidRPr="002A7EF6">
        <w:rPr>
          <w:color w:val="0000FF"/>
        </w:rPr>
        <w:t>count</w:t>
      </w:r>
      <w:proofErr w:type="spellEnd"/>
      <w:r w:rsidRPr="002A7EF6">
        <w:rPr>
          <w:color w:val="0000FF"/>
        </w:rPr>
        <w:t>(</w:t>
      </w:r>
      <w:proofErr w:type="gramEnd"/>
      <w:r w:rsidRPr="002A7EF6">
        <w:rPr>
          <w:color w:val="0000FF"/>
        </w:rPr>
        <w:t>EMP.EMP_NO) as TRABAJADORES</w:t>
      </w:r>
    </w:p>
    <w:p w14:paraId="6B87E6B7" w14:textId="77777777" w:rsidR="002A7EF6" w:rsidRPr="002A7EF6" w:rsidRDefault="002A7EF6" w:rsidP="002A7EF6">
      <w:pPr>
        <w:ind w:left="360"/>
        <w:rPr>
          <w:color w:val="0000FF"/>
        </w:rPr>
      </w:pPr>
      <w:r w:rsidRPr="002A7EF6">
        <w:rPr>
          <w:color w:val="0000FF"/>
        </w:rPr>
        <w:t>, DEPT.LOC</w:t>
      </w:r>
    </w:p>
    <w:p w14:paraId="57AAF8E2" w14:textId="77777777" w:rsidR="002A7EF6" w:rsidRPr="002A7EF6" w:rsidRDefault="002A7EF6" w:rsidP="002A7EF6">
      <w:pPr>
        <w:ind w:left="360"/>
        <w:rPr>
          <w:color w:val="0000FF"/>
        </w:rPr>
      </w:pPr>
      <w:r w:rsidRPr="002A7EF6">
        <w:rPr>
          <w:color w:val="0000FF"/>
        </w:rPr>
        <w:t>from EMP</w:t>
      </w:r>
    </w:p>
    <w:p w14:paraId="551AE06D" w14:textId="77777777" w:rsidR="002A7EF6" w:rsidRPr="002A7EF6" w:rsidRDefault="002A7EF6" w:rsidP="002A7EF6">
      <w:pPr>
        <w:ind w:left="360"/>
        <w:rPr>
          <w:color w:val="0000FF"/>
        </w:rPr>
      </w:pPr>
      <w:proofErr w:type="spellStart"/>
      <w:r w:rsidRPr="002A7EF6">
        <w:rPr>
          <w:color w:val="0000FF"/>
        </w:rPr>
        <w:t>right</w:t>
      </w:r>
      <w:proofErr w:type="spellEnd"/>
      <w:r w:rsidRPr="002A7EF6">
        <w:rPr>
          <w:color w:val="0000FF"/>
        </w:rPr>
        <w:t xml:space="preserve"> join DEPT</w:t>
      </w:r>
    </w:p>
    <w:p w14:paraId="032085C6" w14:textId="77777777" w:rsidR="002A7EF6" w:rsidRPr="002A7EF6" w:rsidRDefault="002A7EF6" w:rsidP="002A7EF6">
      <w:pPr>
        <w:ind w:left="360"/>
        <w:rPr>
          <w:color w:val="0000FF"/>
        </w:rPr>
      </w:pPr>
      <w:r w:rsidRPr="002A7EF6">
        <w:rPr>
          <w:color w:val="0000FF"/>
        </w:rPr>
        <w:t>on EMP.DEPT_NO=DEPT.DEPT_NO</w:t>
      </w:r>
    </w:p>
    <w:p w14:paraId="0F752FB3" w14:textId="11B8BE0C" w:rsidR="002A7EF6" w:rsidRDefault="002A7EF6" w:rsidP="002A7EF6">
      <w:pPr>
        <w:ind w:left="360"/>
        <w:rPr>
          <w:color w:val="0000FF"/>
        </w:rPr>
      </w:pPr>
      <w:r w:rsidRPr="002A7EF6">
        <w:rPr>
          <w:color w:val="0000FF"/>
        </w:rPr>
        <w:t>group by DEPT.LOC;</w:t>
      </w:r>
    </w:p>
    <w:p w14:paraId="114AD68D" w14:textId="77777777" w:rsidR="002A7EF6" w:rsidRDefault="002A7EF6" w:rsidP="00E624E3">
      <w:pPr>
        <w:ind w:left="360"/>
        <w:rPr>
          <w:color w:val="0000FF"/>
        </w:rPr>
      </w:pPr>
    </w:p>
    <w:p w14:paraId="3806B412" w14:textId="77777777" w:rsidR="004A4198" w:rsidRDefault="00C60064" w:rsidP="00E624E3">
      <w:pPr>
        <w:ind w:left="708"/>
      </w:pPr>
      <w:r w:rsidRPr="003F4026">
        <w:rPr>
          <w:noProof/>
        </w:rPr>
        <w:drawing>
          <wp:inline distT="0" distB="0" distL="0" distR="0" wp14:anchorId="0A7F03CD" wp14:editId="45C191B6">
            <wp:extent cx="2005330" cy="109093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EA15" w14:textId="77777777" w:rsidR="004A4198" w:rsidRDefault="004A4198" w:rsidP="00E624E3">
      <w:pPr>
        <w:ind w:left="708"/>
      </w:pPr>
    </w:p>
    <w:p w14:paraId="79BF15C5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Visualizar cuantas personas realizan cada oficio en cada departamento mostrando el nombre del departamento.</w:t>
      </w:r>
    </w:p>
    <w:p w14:paraId="32B3275F" w14:textId="77777777" w:rsidR="00E624E3" w:rsidRDefault="00E624E3" w:rsidP="00E624E3">
      <w:pPr>
        <w:ind w:left="708"/>
      </w:pPr>
    </w:p>
    <w:p w14:paraId="20E4FC48" w14:textId="77777777" w:rsidR="002A7EF6" w:rsidRDefault="002A7EF6" w:rsidP="002A7EF6">
      <w:pPr>
        <w:ind w:left="708"/>
      </w:pPr>
      <w:r>
        <w:lastRenderedPageBreak/>
        <w:t xml:space="preserve">select DEPT.DNOMBRE,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EMP.EMP_NO) as PERSONAS</w:t>
      </w:r>
    </w:p>
    <w:p w14:paraId="0BAF2BE1" w14:textId="77777777" w:rsidR="002A7EF6" w:rsidRDefault="002A7EF6" w:rsidP="002A7EF6">
      <w:pPr>
        <w:ind w:left="708"/>
      </w:pPr>
      <w:r>
        <w:t>, EMP.OFICIO</w:t>
      </w:r>
    </w:p>
    <w:p w14:paraId="5A330DEC" w14:textId="77777777" w:rsidR="002A7EF6" w:rsidRDefault="002A7EF6" w:rsidP="002A7EF6">
      <w:pPr>
        <w:ind w:left="708"/>
      </w:pPr>
      <w:r>
        <w:t>from EMP</w:t>
      </w:r>
    </w:p>
    <w:p w14:paraId="73A9FB3F" w14:textId="77777777" w:rsidR="002A7EF6" w:rsidRDefault="002A7EF6" w:rsidP="002A7EF6">
      <w:pPr>
        <w:ind w:left="708"/>
      </w:pPr>
      <w:proofErr w:type="spellStart"/>
      <w:r>
        <w:t>right</w:t>
      </w:r>
      <w:proofErr w:type="spellEnd"/>
      <w:r>
        <w:t xml:space="preserve"> join DEPT</w:t>
      </w:r>
    </w:p>
    <w:p w14:paraId="5B18A69B" w14:textId="77777777" w:rsidR="002A7EF6" w:rsidRDefault="002A7EF6" w:rsidP="002A7EF6">
      <w:pPr>
        <w:ind w:left="708"/>
      </w:pPr>
      <w:r>
        <w:t>on EMP.DEPT_NO=DEPT.DEPT_NO</w:t>
      </w:r>
    </w:p>
    <w:p w14:paraId="25BB35A3" w14:textId="5BBC78ED" w:rsidR="002A7EF6" w:rsidRDefault="002A7EF6" w:rsidP="002A7EF6">
      <w:pPr>
        <w:ind w:left="708"/>
      </w:pPr>
      <w:r>
        <w:t>group by DEPT.DNOMBRE, EMP.OFICIO;</w:t>
      </w:r>
    </w:p>
    <w:p w14:paraId="5D2B6978" w14:textId="77777777" w:rsidR="002A7EF6" w:rsidRDefault="002A7EF6" w:rsidP="002A7EF6">
      <w:pPr>
        <w:ind w:left="708"/>
      </w:pPr>
    </w:p>
    <w:p w14:paraId="1DFA2448" w14:textId="77777777" w:rsidR="004A4198" w:rsidRDefault="00C60064" w:rsidP="00E624E3">
      <w:pPr>
        <w:ind w:left="708"/>
      </w:pPr>
      <w:r w:rsidRPr="003F4026">
        <w:rPr>
          <w:noProof/>
        </w:rPr>
        <w:drawing>
          <wp:inline distT="0" distB="0" distL="0" distR="0" wp14:anchorId="2DFFBC79" wp14:editId="46EE4121">
            <wp:extent cx="2447925" cy="162433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9D8C" w14:textId="77777777" w:rsidR="004A4198" w:rsidRDefault="004A4198" w:rsidP="00E624E3">
      <w:pPr>
        <w:ind w:left="708"/>
      </w:pPr>
    </w:p>
    <w:p w14:paraId="02FED0F7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Contar cuantas salas hay en cada hospital, mostrando el nombre de las salas y el nombre del hospital.</w:t>
      </w:r>
    </w:p>
    <w:p w14:paraId="04A343B0" w14:textId="77777777" w:rsidR="00E624E3" w:rsidRDefault="00E624E3" w:rsidP="00E624E3">
      <w:pPr>
        <w:ind w:left="360"/>
        <w:rPr>
          <w:b/>
          <w:bCs/>
          <w:color w:val="0000FF"/>
        </w:rPr>
      </w:pPr>
    </w:p>
    <w:p w14:paraId="2361DA31" w14:textId="77777777" w:rsidR="00284BE6" w:rsidRPr="00284BE6" w:rsidRDefault="00284BE6" w:rsidP="00284BE6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284BE6">
        <w:rPr>
          <w:rFonts w:ascii="Courier New" w:hAnsi="Courier New" w:cs="Courier New"/>
          <w:sz w:val="20"/>
          <w:szCs w:val="20"/>
          <w:lang w:val="en-GB"/>
        </w:rPr>
        <w:t xml:space="preserve">select </w:t>
      </w:r>
      <w:proofErr w:type="gramStart"/>
      <w:r w:rsidRPr="00284BE6">
        <w:rPr>
          <w:rFonts w:ascii="Courier New" w:hAnsi="Courier New" w:cs="Courier New"/>
          <w:sz w:val="20"/>
          <w:szCs w:val="20"/>
          <w:lang w:val="en-GB"/>
        </w:rPr>
        <w:t>count(</w:t>
      </w:r>
      <w:proofErr w:type="gramEnd"/>
      <w:r w:rsidRPr="00284BE6">
        <w:rPr>
          <w:rFonts w:ascii="Courier New" w:hAnsi="Courier New" w:cs="Courier New"/>
          <w:sz w:val="20"/>
          <w:szCs w:val="20"/>
          <w:lang w:val="en-GB"/>
        </w:rPr>
        <w:t>SALA.SALA_COD) as NUMEROSALAS</w:t>
      </w:r>
    </w:p>
    <w:p w14:paraId="7BFC430B" w14:textId="77777777" w:rsidR="00284BE6" w:rsidRPr="00284BE6" w:rsidRDefault="00284BE6" w:rsidP="00284BE6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284BE6">
        <w:rPr>
          <w:rFonts w:ascii="Courier New" w:hAnsi="Courier New" w:cs="Courier New"/>
          <w:sz w:val="20"/>
          <w:szCs w:val="20"/>
          <w:lang w:val="en-GB"/>
        </w:rPr>
        <w:t>, SALA.NOMBRE as NOMBRESALA</w:t>
      </w:r>
    </w:p>
    <w:p w14:paraId="17A4F482" w14:textId="77777777" w:rsidR="00284BE6" w:rsidRPr="00284BE6" w:rsidRDefault="00284BE6" w:rsidP="00284BE6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284BE6">
        <w:rPr>
          <w:rFonts w:ascii="Courier New" w:hAnsi="Courier New" w:cs="Courier New"/>
          <w:sz w:val="20"/>
          <w:szCs w:val="20"/>
          <w:lang w:val="en-GB"/>
        </w:rPr>
        <w:t>, HOSPITAL.NOMBRE as NOMBREHOSPITAL</w:t>
      </w:r>
    </w:p>
    <w:p w14:paraId="2E44EE47" w14:textId="77777777" w:rsidR="00284BE6" w:rsidRPr="00284BE6" w:rsidRDefault="00284BE6" w:rsidP="00284BE6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284BE6">
        <w:rPr>
          <w:rFonts w:ascii="Courier New" w:hAnsi="Courier New" w:cs="Courier New"/>
          <w:sz w:val="20"/>
          <w:szCs w:val="20"/>
          <w:lang w:val="en-GB"/>
        </w:rPr>
        <w:t>from SALA</w:t>
      </w:r>
    </w:p>
    <w:p w14:paraId="2575E579" w14:textId="77777777" w:rsidR="00284BE6" w:rsidRPr="00284BE6" w:rsidRDefault="00284BE6" w:rsidP="00284BE6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284BE6">
        <w:rPr>
          <w:rFonts w:ascii="Courier New" w:hAnsi="Courier New" w:cs="Courier New"/>
          <w:sz w:val="20"/>
          <w:szCs w:val="20"/>
          <w:lang w:val="en-GB"/>
        </w:rPr>
        <w:t>inner join HOSPITAL</w:t>
      </w:r>
    </w:p>
    <w:p w14:paraId="36F117F8" w14:textId="77777777" w:rsidR="00284BE6" w:rsidRPr="00284BE6" w:rsidRDefault="00284BE6" w:rsidP="00284BE6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284BE6">
        <w:rPr>
          <w:rFonts w:ascii="Courier New" w:hAnsi="Courier New" w:cs="Courier New"/>
          <w:sz w:val="20"/>
          <w:szCs w:val="20"/>
          <w:lang w:val="en-GB"/>
        </w:rPr>
        <w:t>on SALA.HOSPITAL_COD=HOSPITAL.HOSPITAL_COD</w:t>
      </w:r>
    </w:p>
    <w:p w14:paraId="06687403" w14:textId="5A3143BC" w:rsidR="00E624E3" w:rsidRDefault="00284BE6" w:rsidP="00284BE6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284BE6">
        <w:rPr>
          <w:rFonts w:ascii="Courier New" w:hAnsi="Courier New" w:cs="Courier New"/>
          <w:sz w:val="20"/>
          <w:szCs w:val="20"/>
          <w:lang w:val="en-GB"/>
        </w:rPr>
        <w:t>group by SALA.NOMBRE, HOSPITAL.</w:t>
      </w:r>
      <w:proofErr w:type="gramStart"/>
      <w:r w:rsidRPr="00284BE6">
        <w:rPr>
          <w:rFonts w:ascii="Courier New" w:hAnsi="Courier New" w:cs="Courier New"/>
          <w:sz w:val="20"/>
          <w:szCs w:val="20"/>
          <w:lang w:val="en-GB"/>
        </w:rPr>
        <w:t>NOMBRE;</w:t>
      </w:r>
      <w:proofErr w:type="gramEnd"/>
    </w:p>
    <w:p w14:paraId="3B276337" w14:textId="77777777" w:rsidR="00284BE6" w:rsidRDefault="00284BE6" w:rsidP="00284BE6">
      <w:pPr>
        <w:ind w:left="708"/>
        <w:rPr>
          <w:rFonts w:ascii="Courier New" w:hAnsi="Courier New" w:cs="Courier New"/>
          <w:sz w:val="20"/>
          <w:szCs w:val="20"/>
          <w:lang w:val="en-GB"/>
        </w:rPr>
      </w:pPr>
    </w:p>
    <w:p w14:paraId="70373C9E" w14:textId="77777777" w:rsidR="00E624E3" w:rsidRDefault="00C60064" w:rsidP="00E624E3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3F4026">
        <w:rPr>
          <w:noProof/>
        </w:rPr>
        <w:drawing>
          <wp:inline distT="0" distB="0" distL="0" distR="0" wp14:anchorId="3D455A4B" wp14:editId="28A5B7C7">
            <wp:extent cx="2472055" cy="146685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D6A6C" w14:textId="77777777" w:rsidR="00C60064" w:rsidRDefault="00C60064" w:rsidP="00C60064">
      <w:pPr>
        <w:pStyle w:val="Textonotapie"/>
        <w:autoSpaceDE w:val="0"/>
        <w:autoSpaceDN w:val="0"/>
        <w:adjustRightInd w:val="0"/>
        <w:rPr>
          <w:lang w:val="es-ES_tradnl"/>
        </w:rPr>
      </w:pPr>
    </w:p>
    <w:p w14:paraId="0D8868E9" w14:textId="77777777" w:rsidR="00E624E3" w:rsidRDefault="00C60064" w:rsidP="00C60064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Queremos saber</w:t>
      </w:r>
      <w:r w:rsidR="00E624E3" w:rsidRPr="0001077F">
        <w:rPr>
          <w:rFonts w:ascii="Verdana" w:hAnsi="Verdana"/>
          <w:lang w:val="es-ES_tradnl"/>
        </w:rPr>
        <w:t xml:space="preserve"> </w:t>
      </w:r>
      <w:r w:rsidR="00540088" w:rsidRPr="0001077F">
        <w:rPr>
          <w:rFonts w:ascii="Verdana" w:hAnsi="Verdana"/>
          <w:lang w:val="es-ES_tradnl"/>
        </w:rPr>
        <w:t>cuántos</w:t>
      </w:r>
      <w:r w:rsidR="00E624E3" w:rsidRPr="0001077F">
        <w:rPr>
          <w:rFonts w:ascii="Verdana" w:hAnsi="Verdana"/>
          <w:lang w:val="es-ES_tradnl"/>
        </w:rPr>
        <w:t xml:space="preserve"> trabajadores </w:t>
      </w:r>
      <w:r>
        <w:rPr>
          <w:rFonts w:ascii="Verdana" w:hAnsi="Verdana"/>
          <w:lang w:val="es-ES_tradnl"/>
        </w:rPr>
        <w:t>se dieron de alta entre el año 1997 y 1998 y en qué departamento.</w:t>
      </w:r>
    </w:p>
    <w:p w14:paraId="452D648C" w14:textId="77777777" w:rsidR="00E624E3" w:rsidRDefault="00E624E3" w:rsidP="00E624E3">
      <w:pPr>
        <w:ind w:left="360"/>
        <w:rPr>
          <w:b/>
          <w:bCs/>
          <w:color w:val="0000FF"/>
        </w:rPr>
      </w:pPr>
    </w:p>
    <w:p w14:paraId="03FE37CD" w14:textId="77777777" w:rsidR="00102A90" w:rsidRPr="00102A90" w:rsidRDefault="00102A90" w:rsidP="00102A90">
      <w:pPr>
        <w:ind w:left="360"/>
        <w:rPr>
          <w:b/>
          <w:bCs/>
          <w:color w:val="0000FF"/>
        </w:rPr>
      </w:pPr>
      <w:r w:rsidRPr="00102A90">
        <w:rPr>
          <w:b/>
          <w:bCs/>
          <w:color w:val="0000FF"/>
        </w:rPr>
        <w:t xml:space="preserve">select </w:t>
      </w:r>
      <w:proofErr w:type="spellStart"/>
      <w:proofErr w:type="gramStart"/>
      <w:r w:rsidRPr="00102A90">
        <w:rPr>
          <w:b/>
          <w:bCs/>
          <w:color w:val="0000FF"/>
        </w:rPr>
        <w:t>count</w:t>
      </w:r>
      <w:proofErr w:type="spellEnd"/>
      <w:r w:rsidRPr="00102A90">
        <w:rPr>
          <w:b/>
          <w:bCs/>
          <w:color w:val="0000FF"/>
        </w:rPr>
        <w:t>(</w:t>
      </w:r>
      <w:proofErr w:type="gramEnd"/>
      <w:r w:rsidRPr="00102A90">
        <w:rPr>
          <w:b/>
          <w:bCs/>
          <w:color w:val="0000FF"/>
        </w:rPr>
        <w:t>EMP.EMP_NO) as ALTAS, DEPT.DNOMBRE</w:t>
      </w:r>
    </w:p>
    <w:p w14:paraId="4AAF5710" w14:textId="77777777" w:rsidR="00102A90" w:rsidRPr="00102A90" w:rsidRDefault="00102A90" w:rsidP="00102A90">
      <w:pPr>
        <w:ind w:left="360"/>
        <w:rPr>
          <w:b/>
          <w:bCs/>
          <w:color w:val="0000FF"/>
        </w:rPr>
      </w:pPr>
      <w:r w:rsidRPr="00102A90">
        <w:rPr>
          <w:b/>
          <w:bCs/>
          <w:color w:val="0000FF"/>
        </w:rPr>
        <w:t>from EMP</w:t>
      </w:r>
    </w:p>
    <w:p w14:paraId="43ABE55E" w14:textId="77777777" w:rsidR="00102A90" w:rsidRPr="00102A90" w:rsidRDefault="00102A90" w:rsidP="00102A90">
      <w:pPr>
        <w:ind w:left="360"/>
        <w:rPr>
          <w:b/>
          <w:bCs/>
          <w:color w:val="0000FF"/>
        </w:rPr>
      </w:pPr>
      <w:r w:rsidRPr="00102A90">
        <w:rPr>
          <w:b/>
          <w:bCs/>
          <w:color w:val="0000FF"/>
        </w:rPr>
        <w:t>inner join DEPT</w:t>
      </w:r>
    </w:p>
    <w:p w14:paraId="348B17D9" w14:textId="77777777" w:rsidR="00102A90" w:rsidRPr="00102A90" w:rsidRDefault="00102A90" w:rsidP="00102A90">
      <w:pPr>
        <w:ind w:left="360"/>
        <w:rPr>
          <w:b/>
          <w:bCs/>
          <w:color w:val="0000FF"/>
        </w:rPr>
      </w:pPr>
      <w:r w:rsidRPr="00102A90">
        <w:rPr>
          <w:b/>
          <w:bCs/>
          <w:color w:val="0000FF"/>
        </w:rPr>
        <w:t>on EMP.DEPT_NO=DEPT.DEPT_NO</w:t>
      </w:r>
    </w:p>
    <w:p w14:paraId="571EAB5C" w14:textId="77777777" w:rsidR="00102A90" w:rsidRPr="00102A90" w:rsidRDefault="00102A90" w:rsidP="00102A90">
      <w:pPr>
        <w:ind w:left="360"/>
        <w:rPr>
          <w:b/>
          <w:bCs/>
          <w:color w:val="0000FF"/>
        </w:rPr>
      </w:pPr>
      <w:r w:rsidRPr="00102A90">
        <w:rPr>
          <w:b/>
          <w:bCs/>
          <w:color w:val="0000FF"/>
        </w:rPr>
        <w:t xml:space="preserve">where EMP.FECHA_ALT </w:t>
      </w:r>
      <w:proofErr w:type="spellStart"/>
      <w:r w:rsidRPr="00102A90">
        <w:rPr>
          <w:b/>
          <w:bCs/>
          <w:color w:val="0000FF"/>
        </w:rPr>
        <w:t>between</w:t>
      </w:r>
      <w:proofErr w:type="spellEnd"/>
      <w:r w:rsidRPr="00102A90">
        <w:rPr>
          <w:b/>
          <w:bCs/>
          <w:color w:val="0000FF"/>
        </w:rPr>
        <w:t xml:space="preserve"> '01/01/1997' and '01/01/1998'</w:t>
      </w:r>
    </w:p>
    <w:p w14:paraId="772395DF" w14:textId="4EA0C5DB" w:rsidR="00284BE6" w:rsidRDefault="00102A90" w:rsidP="00102A90">
      <w:pPr>
        <w:ind w:left="360"/>
        <w:rPr>
          <w:b/>
          <w:bCs/>
          <w:color w:val="0000FF"/>
        </w:rPr>
      </w:pPr>
      <w:r w:rsidRPr="00102A90">
        <w:rPr>
          <w:b/>
          <w:bCs/>
          <w:color w:val="0000FF"/>
        </w:rPr>
        <w:t>group by DEPT.DNOMBRE;</w:t>
      </w:r>
    </w:p>
    <w:p w14:paraId="57860597" w14:textId="77777777" w:rsidR="00284BE6" w:rsidRDefault="00284BE6" w:rsidP="00E624E3">
      <w:pPr>
        <w:ind w:left="360"/>
        <w:rPr>
          <w:b/>
          <w:bCs/>
          <w:color w:val="0000FF"/>
        </w:rPr>
      </w:pPr>
    </w:p>
    <w:p w14:paraId="797727A5" w14:textId="77777777" w:rsidR="00540088" w:rsidRDefault="00C60064" w:rsidP="00540088">
      <w:pPr>
        <w:ind w:left="360"/>
        <w:rPr>
          <w:b/>
          <w:bCs/>
        </w:rPr>
      </w:pPr>
      <w:r w:rsidRPr="00D1229E">
        <w:rPr>
          <w:noProof/>
        </w:rPr>
        <w:drawing>
          <wp:inline distT="0" distB="0" distL="0" distR="0" wp14:anchorId="78882089" wp14:editId="19552068">
            <wp:extent cx="1724025" cy="690880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EE82" w14:textId="77777777" w:rsidR="00E624E3" w:rsidRDefault="00E624E3" w:rsidP="00E624E3">
      <w:pPr>
        <w:ind w:left="360"/>
        <w:rPr>
          <w:b/>
          <w:bCs/>
        </w:rPr>
      </w:pPr>
    </w:p>
    <w:p w14:paraId="0222DDF4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lastRenderedPageBreak/>
        <w:t xml:space="preserve">Buscar aquellas ciudades con cuatro o </w:t>
      </w:r>
      <w:r w:rsidR="00540088">
        <w:rPr>
          <w:rFonts w:ascii="Verdana" w:hAnsi="Verdana"/>
          <w:lang w:val="es-ES_tradnl"/>
        </w:rPr>
        <w:t>más</w:t>
      </w:r>
      <w:r>
        <w:rPr>
          <w:rFonts w:ascii="Verdana" w:hAnsi="Verdana"/>
          <w:lang w:val="es-ES_tradnl"/>
        </w:rPr>
        <w:t xml:space="preserve"> personas trabajando.</w:t>
      </w:r>
    </w:p>
    <w:p w14:paraId="0EA97C56" w14:textId="77777777" w:rsidR="00E624E3" w:rsidRDefault="00E624E3" w:rsidP="00E624E3">
      <w:pPr>
        <w:ind w:left="360"/>
        <w:rPr>
          <w:color w:val="0000FF"/>
        </w:rPr>
      </w:pPr>
    </w:p>
    <w:p w14:paraId="4534F2FE" w14:textId="77777777" w:rsidR="00102A90" w:rsidRPr="00102A90" w:rsidRDefault="00102A90" w:rsidP="00102A90">
      <w:pPr>
        <w:ind w:left="360"/>
        <w:rPr>
          <w:color w:val="0000FF"/>
        </w:rPr>
      </w:pPr>
      <w:r w:rsidRPr="00102A90">
        <w:rPr>
          <w:color w:val="0000FF"/>
        </w:rPr>
        <w:t xml:space="preserve">select </w:t>
      </w:r>
      <w:proofErr w:type="spellStart"/>
      <w:proofErr w:type="gramStart"/>
      <w:r w:rsidRPr="00102A90">
        <w:rPr>
          <w:color w:val="0000FF"/>
        </w:rPr>
        <w:t>count</w:t>
      </w:r>
      <w:proofErr w:type="spellEnd"/>
      <w:r w:rsidRPr="00102A90">
        <w:rPr>
          <w:color w:val="0000FF"/>
        </w:rPr>
        <w:t>(</w:t>
      </w:r>
      <w:proofErr w:type="gramEnd"/>
      <w:r w:rsidRPr="00102A90">
        <w:rPr>
          <w:color w:val="0000FF"/>
        </w:rPr>
        <w:t>EMP.EMP_NO) as TRABAJADORES</w:t>
      </w:r>
    </w:p>
    <w:p w14:paraId="1B5AC4E8" w14:textId="77777777" w:rsidR="00102A90" w:rsidRPr="00102A90" w:rsidRDefault="00102A90" w:rsidP="00102A90">
      <w:pPr>
        <w:ind w:left="360"/>
        <w:rPr>
          <w:color w:val="0000FF"/>
        </w:rPr>
      </w:pPr>
      <w:r w:rsidRPr="00102A90">
        <w:rPr>
          <w:color w:val="0000FF"/>
        </w:rPr>
        <w:t>, DEPT.LOC</w:t>
      </w:r>
    </w:p>
    <w:p w14:paraId="0440A877" w14:textId="77777777" w:rsidR="00102A90" w:rsidRPr="00102A90" w:rsidRDefault="00102A90" w:rsidP="00102A90">
      <w:pPr>
        <w:ind w:left="360"/>
        <w:rPr>
          <w:color w:val="0000FF"/>
        </w:rPr>
      </w:pPr>
      <w:r w:rsidRPr="00102A90">
        <w:rPr>
          <w:color w:val="0000FF"/>
        </w:rPr>
        <w:t>from EMP</w:t>
      </w:r>
    </w:p>
    <w:p w14:paraId="3F8B88D7" w14:textId="77777777" w:rsidR="00102A90" w:rsidRPr="00102A90" w:rsidRDefault="00102A90" w:rsidP="00102A90">
      <w:pPr>
        <w:ind w:left="360"/>
        <w:rPr>
          <w:color w:val="0000FF"/>
        </w:rPr>
      </w:pPr>
      <w:r w:rsidRPr="00102A90">
        <w:rPr>
          <w:color w:val="0000FF"/>
        </w:rPr>
        <w:t>inner join DEPT</w:t>
      </w:r>
    </w:p>
    <w:p w14:paraId="670D6F01" w14:textId="77777777" w:rsidR="00102A90" w:rsidRPr="00102A90" w:rsidRDefault="00102A90" w:rsidP="00102A90">
      <w:pPr>
        <w:ind w:left="360"/>
        <w:rPr>
          <w:color w:val="0000FF"/>
        </w:rPr>
      </w:pPr>
      <w:r w:rsidRPr="00102A90">
        <w:rPr>
          <w:color w:val="0000FF"/>
        </w:rPr>
        <w:t>on EMP.DEPT_NO=DEPT.DEPT_NO</w:t>
      </w:r>
    </w:p>
    <w:p w14:paraId="09685D79" w14:textId="77777777" w:rsidR="00102A90" w:rsidRPr="00102A90" w:rsidRDefault="00102A90" w:rsidP="00102A90">
      <w:pPr>
        <w:ind w:left="360"/>
        <w:rPr>
          <w:color w:val="0000FF"/>
        </w:rPr>
      </w:pPr>
      <w:r w:rsidRPr="00102A90">
        <w:rPr>
          <w:color w:val="0000FF"/>
        </w:rPr>
        <w:t>group by DEPT.LOC</w:t>
      </w:r>
    </w:p>
    <w:p w14:paraId="2DA9653C" w14:textId="03D691D9" w:rsidR="00102A90" w:rsidRDefault="00102A90" w:rsidP="00102A90">
      <w:pPr>
        <w:ind w:left="360"/>
        <w:rPr>
          <w:color w:val="0000FF"/>
        </w:rPr>
      </w:pPr>
      <w:proofErr w:type="spellStart"/>
      <w:r w:rsidRPr="00102A90">
        <w:rPr>
          <w:color w:val="0000FF"/>
        </w:rPr>
        <w:t>having</w:t>
      </w:r>
      <w:proofErr w:type="spellEnd"/>
      <w:r w:rsidRPr="00102A90">
        <w:rPr>
          <w:color w:val="0000FF"/>
        </w:rPr>
        <w:t xml:space="preserve"> </w:t>
      </w:r>
      <w:proofErr w:type="spellStart"/>
      <w:proofErr w:type="gramStart"/>
      <w:r w:rsidRPr="00102A90">
        <w:rPr>
          <w:color w:val="0000FF"/>
        </w:rPr>
        <w:t>count</w:t>
      </w:r>
      <w:proofErr w:type="spellEnd"/>
      <w:r w:rsidRPr="00102A90">
        <w:rPr>
          <w:color w:val="0000FF"/>
        </w:rPr>
        <w:t>(</w:t>
      </w:r>
      <w:proofErr w:type="gramEnd"/>
      <w:r w:rsidRPr="00102A90">
        <w:rPr>
          <w:color w:val="0000FF"/>
        </w:rPr>
        <w:t>EMP.EMP_NO) &gt;= 4;</w:t>
      </w:r>
    </w:p>
    <w:p w14:paraId="6FC43E1B" w14:textId="77777777" w:rsidR="00102A90" w:rsidRDefault="00102A90" w:rsidP="00E624E3">
      <w:pPr>
        <w:ind w:left="360"/>
        <w:rPr>
          <w:color w:val="0000FF"/>
        </w:rPr>
      </w:pPr>
    </w:p>
    <w:p w14:paraId="1713A68B" w14:textId="77777777" w:rsidR="00540088" w:rsidRDefault="00C60064" w:rsidP="00540088">
      <w:pPr>
        <w:ind w:left="708"/>
        <w:rPr>
          <w:lang w:val="es-ES_tradnl"/>
        </w:rPr>
      </w:pPr>
      <w:r w:rsidRPr="003F4026">
        <w:rPr>
          <w:noProof/>
        </w:rPr>
        <w:drawing>
          <wp:inline distT="0" distB="0" distL="0" distR="0" wp14:anchorId="71C8FA57" wp14:editId="4638BD29">
            <wp:extent cx="1466850" cy="762000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EEEC" w14:textId="77777777" w:rsidR="00540088" w:rsidRDefault="00540088" w:rsidP="00540088">
      <w:pPr>
        <w:ind w:left="708"/>
        <w:rPr>
          <w:lang w:val="es-ES_tradnl"/>
        </w:rPr>
      </w:pPr>
    </w:p>
    <w:p w14:paraId="6E22B810" w14:textId="76524232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Calcular la media salarial por ciudad.</w:t>
      </w:r>
      <w:r w:rsidR="00540088">
        <w:rPr>
          <w:rFonts w:ascii="Verdana" w:hAnsi="Verdana"/>
          <w:lang w:val="es-ES_tradnl"/>
        </w:rPr>
        <w:t xml:space="preserve">  Mostrar solamente la media para Madrid y </w:t>
      </w:r>
      <w:r w:rsidR="00102A90">
        <w:rPr>
          <w:rFonts w:ascii="Verdana" w:hAnsi="Verdana"/>
          <w:lang w:val="es-ES_tradnl"/>
        </w:rPr>
        <w:t>Sevilla</w:t>
      </w:r>
      <w:r w:rsidR="00540088">
        <w:rPr>
          <w:rFonts w:ascii="Verdana" w:hAnsi="Verdana"/>
          <w:lang w:val="es-ES_tradnl"/>
        </w:rPr>
        <w:t>.</w:t>
      </w:r>
    </w:p>
    <w:p w14:paraId="44FC1FF8" w14:textId="77777777" w:rsidR="00E624E3" w:rsidRDefault="00E624E3" w:rsidP="00102A90">
      <w:pPr>
        <w:rPr>
          <w:color w:val="0000FF"/>
        </w:rPr>
      </w:pPr>
    </w:p>
    <w:p w14:paraId="7D63E4A2" w14:textId="77777777" w:rsidR="00116F4C" w:rsidRPr="00116F4C" w:rsidRDefault="00116F4C" w:rsidP="00116F4C">
      <w:pPr>
        <w:rPr>
          <w:color w:val="0000FF"/>
        </w:rPr>
      </w:pPr>
      <w:r w:rsidRPr="00116F4C">
        <w:rPr>
          <w:color w:val="0000FF"/>
        </w:rPr>
        <w:t>select DEPT.LOC as CIUDAD</w:t>
      </w:r>
    </w:p>
    <w:p w14:paraId="7C4727A3" w14:textId="77777777" w:rsidR="00116F4C" w:rsidRPr="00116F4C" w:rsidRDefault="00116F4C" w:rsidP="00116F4C">
      <w:pPr>
        <w:rPr>
          <w:color w:val="0000FF"/>
        </w:rPr>
      </w:pPr>
      <w:r w:rsidRPr="00116F4C">
        <w:rPr>
          <w:color w:val="0000FF"/>
        </w:rPr>
        <w:t xml:space="preserve">, </w:t>
      </w:r>
      <w:proofErr w:type="spellStart"/>
      <w:proofErr w:type="gramStart"/>
      <w:r w:rsidRPr="00116F4C">
        <w:rPr>
          <w:color w:val="0000FF"/>
        </w:rPr>
        <w:t>avg</w:t>
      </w:r>
      <w:proofErr w:type="spellEnd"/>
      <w:r w:rsidRPr="00116F4C">
        <w:rPr>
          <w:color w:val="0000FF"/>
        </w:rPr>
        <w:t>(</w:t>
      </w:r>
      <w:proofErr w:type="gramEnd"/>
      <w:r w:rsidRPr="00116F4C">
        <w:rPr>
          <w:color w:val="0000FF"/>
        </w:rPr>
        <w:t>EMP.SALARIO) as MEDIASALARIAL</w:t>
      </w:r>
    </w:p>
    <w:p w14:paraId="50C8A41B" w14:textId="77777777" w:rsidR="00116F4C" w:rsidRPr="00116F4C" w:rsidRDefault="00116F4C" w:rsidP="00116F4C">
      <w:pPr>
        <w:rPr>
          <w:color w:val="0000FF"/>
        </w:rPr>
      </w:pPr>
      <w:r w:rsidRPr="00116F4C">
        <w:rPr>
          <w:color w:val="0000FF"/>
        </w:rPr>
        <w:t xml:space="preserve">from EMP </w:t>
      </w:r>
    </w:p>
    <w:p w14:paraId="3C4C7E72" w14:textId="77777777" w:rsidR="00116F4C" w:rsidRPr="00116F4C" w:rsidRDefault="00116F4C" w:rsidP="00116F4C">
      <w:pPr>
        <w:rPr>
          <w:color w:val="0000FF"/>
        </w:rPr>
      </w:pPr>
      <w:r w:rsidRPr="00116F4C">
        <w:rPr>
          <w:color w:val="0000FF"/>
        </w:rPr>
        <w:t>inner join DEPT</w:t>
      </w:r>
    </w:p>
    <w:p w14:paraId="5D9B9EB3" w14:textId="77777777" w:rsidR="00116F4C" w:rsidRPr="00116F4C" w:rsidRDefault="00116F4C" w:rsidP="00116F4C">
      <w:pPr>
        <w:rPr>
          <w:color w:val="0000FF"/>
        </w:rPr>
      </w:pPr>
      <w:r w:rsidRPr="00116F4C">
        <w:rPr>
          <w:color w:val="0000FF"/>
        </w:rPr>
        <w:t>on EMP.DEPT_NO = DEPT.DEPT_NO</w:t>
      </w:r>
    </w:p>
    <w:p w14:paraId="36241737" w14:textId="77777777" w:rsidR="00116F4C" w:rsidRPr="00116F4C" w:rsidRDefault="00116F4C" w:rsidP="00116F4C">
      <w:pPr>
        <w:rPr>
          <w:color w:val="0000FF"/>
        </w:rPr>
      </w:pPr>
      <w:r w:rsidRPr="00116F4C">
        <w:rPr>
          <w:color w:val="0000FF"/>
        </w:rPr>
        <w:t>group by DEPT.LOC</w:t>
      </w:r>
    </w:p>
    <w:p w14:paraId="59433A7B" w14:textId="219B58D2" w:rsidR="00102A90" w:rsidRDefault="00116F4C" w:rsidP="00116F4C">
      <w:pPr>
        <w:rPr>
          <w:color w:val="0000FF"/>
        </w:rPr>
      </w:pPr>
      <w:proofErr w:type="spellStart"/>
      <w:r w:rsidRPr="00116F4C">
        <w:rPr>
          <w:color w:val="0000FF"/>
        </w:rPr>
        <w:t>having</w:t>
      </w:r>
      <w:proofErr w:type="spellEnd"/>
      <w:r w:rsidRPr="00116F4C">
        <w:rPr>
          <w:color w:val="0000FF"/>
        </w:rPr>
        <w:t xml:space="preserve"> DEPT.LOC in ('MADRID', 'SEVILLA');</w:t>
      </w:r>
    </w:p>
    <w:p w14:paraId="17634523" w14:textId="77777777" w:rsidR="00540088" w:rsidRDefault="00C60064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48"/>
          <w:szCs w:val="48"/>
          <w:highlight w:val="white"/>
          <w:lang w:val="en-US"/>
        </w:rPr>
      </w:pPr>
      <w:r w:rsidRPr="003F4026">
        <w:rPr>
          <w:noProof/>
        </w:rPr>
        <w:drawing>
          <wp:inline distT="0" distB="0" distL="0" distR="0" wp14:anchorId="09BDBAEB" wp14:editId="4EB887DC">
            <wp:extent cx="1647825" cy="60515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1399" w14:textId="77777777" w:rsidR="00E624E3" w:rsidRDefault="00E624E3" w:rsidP="00E624E3">
      <w:pPr>
        <w:ind w:left="708"/>
        <w:rPr>
          <w:lang w:val="en-GB"/>
        </w:rPr>
      </w:pPr>
    </w:p>
    <w:p w14:paraId="3EDCC427" w14:textId="77777777" w:rsidR="00E624E3" w:rsidRDefault="00E624E3" w:rsidP="00E624E3">
      <w:pPr>
        <w:ind w:left="360"/>
      </w:pPr>
    </w:p>
    <w:p w14:paraId="365DD167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Mostrar los doctores junto con el nombre de hospital en el que ejercen, la dirección y el teléfono del mismo.</w:t>
      </w:r>
    </w:p>
    <w:p w14:paraId="48372FF6" w14:textId="77777777" w:rsidR="00E624E3" w:rsidRDefault="00E624E3" w:rsidP="00E624E3">
      <w:pPr>
        <w:ind w:left="360"/>
        <w:rPr>
          <w:color w:val="0000FF"/>
        </w:rPr>
      </w:pPr>
    </w:p>
    <w:p w14:paraId="524738D0" w14:textId="77777777" w:rsidR="00116F4C" w:rsidRPr="00116F4C" w:rsidRDefault="00116F4C" w:rsidP="00116F4C">
      <w:pPr>
        <w:ind w:left="360"/>
        <w:rPr>
          <w:color w:val="0000FF"/>
        </w:rPr>
      </w:pPr>
      <w:r w:rsidRPr="00116F4C">
        <w:rPr>
          <w:color w:val="0000FF"/>
        </w:rPr>
        <w:t>select DOCTOR.APELLIDO, HOSPITAL.NOMBRE</w:t>
      </w:r>
    </w:p>
    <w:p w14:paraId="115B6127" w14:textId="77777777" w:rsidR="00116F4C" w:rsidRPr="00116F4C" w:rsidRDefault="00116F4C" w:rsidP="00116F4C">
      <w:pPr>
        <w:ind w:left="360"/>
        <w:rPr>
          <w:color w:val="0000FF"/>
        </w:rPr>
      </w:pPr>
      <w:r w:rsidRPr="00116F4C">
        <w:rPr>
          <w:color w:val="0000FF"/>
        </w:rPr>
        <w:t>, HOSPITAL.DIRECCION, HOSPITAL.TELEFONO</w:t>
      </w:r>
    </w:p>
    <w:p w14:paraId="79AAC39F" w14:textId="77777777" w:rsidR="00116F4C" w:rsidRPr="00116F4C" w:rsidRDefault="00116F4C" w:rsidP="00116F4C">
      <w:pPr>
        <w:ind w:left="360"/>
        <w:rPr>
          <w:color w:val="0000FF"/>
        </w:rPr>
      </w:pPr>
      <w:r w:rsidRPr="00116F4C">
        <w:rPr>
          <w:color w:val="0000FF"/>
        </w:rPr>
        <w:t>from DOCTOR</w:t>
      </w:r>
    </w:p>
    <w:p w14:paraId="271F9C48" w14:textId="77777777" w:rsidR="00116F4C" w:rsidRPr="00116F4C" w:rsidRDefault="00116F4C" w:rsidP="00116F4C">
      <w:pPr>
        <w:ind w:left="360"/>
        <w:rPr>
          <w:color w:val="0000FF"/>
        </w:rPr>
      </w:pPr>
      <w:r w:rsidRPr="00116F4C">
        <w:rPr>
          <w:color w:val="0000FF"/>
        </w:rPr>
        <w:t>inner join HOSPITAL</w:t>
      </w:r>
    </w:p>
    <w:p w14:paraId="47E335B2" w14:textId="02BB30D4" w:rsidR="00116F4C" w:rsidRDefault="00116F4C" w:rsidP="00116F4C">
      <w:pPr>
        <w:ind w:left="360"/>
        <w:rPr>
          <w:color w:val="0000FF"/>
        </w:rPr>
      </w:pPr>
      <w:r w:rsidRPr="00116F4C">
        <w:rPr>
          <w:color w:val="0000FF"/>
        </w:rPr>
        <w:t>on DOCTOR.HOSPITAL_COD=HOSPITAL.HOSPITAL_COD;</w:t>
      </w:r>
    </w:p>
    <w:p w14:paraId="12AB9D1B" w14:textId="77777777" w:rsidR="00116F4C" w:rsidRDefault="00116F4C" w:rsidP="00E624E3">
      <w:pPr>
        <w:ind w:left="360"/>
        <w:rPr>
          <w:color w:val="0000FF"/>
        </w:rPr>
      </w:pPr>
    </w:p>
    <w:p w14:paraId="0837DE84" w14:textId="77777777" w:rsidR="00540088" w:rsidRDefault="00C60064" w:rsidP="00E624E3">
      <w:pPr>
        <w:ind w:left="708"/>
        <w:rPr>
          <w:lang w:val="en-GB"/>
        </w:rPr>
      </w:pPr>
      <w:r w:rsidRPr="003F4026">
        <w:rPr>
          <w:noProof/>
        </w:rPr>
        <w:drawing>
          <wp:inline distT="0" distB="0" distL="0" distR="0" wp14:anchorId="1840EF7F" wp14:editId="0E30962F">
            <wp:extent cx="2990850" cy="93345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21E0" w14:textId="77777777" w:rsidR="00540088" w:rsidRPr="0001077F" w:rsidRDefault="00540088" w:rsidP="00E624E3">
      <w:pPr>
        <w:ind w:left="708"/>
        <w:rPr>
          <w:lang w:val="en-GB"/>
        </w:rPr>
      </w:pPr>
    </w:p>
    <w:p w14:paraId="1D0089DC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Mostrar los nombres de los hospitales junto con el mejor salario de los empleados de</w:t>
      </w:r>
      <w:r w:rsidR="00F1705A">
        <w:rPr>
          <w:rFonts w:ascii="Verdana" w:hAnsi="Verdana"/>
          <w:lang w:val="es-ES_tradnl"/>
        </w:rPr>
        <w:t xml:space="preserve"> la plantilla de</w:t>
      </w:r>
      <w:r>
        <w:rPr>
          <w:rFonts w:ascii="Verdana" w:hAnsi="Verdana"/>
          <w:lang w:val="es-ES_tradnl"/>
        </w:rPr>
        <w:t xml:space="preserve"> cada hospital.</w:t>
      </w:r>
    </w:p>
    <w:p w14:paraId="38B57D96" w14:textId="77777777" w:rsidR="00E624E3" w:rsidRDefault="00E624E3" w:rsidP="00E624E3">
      <w:pPr>
        <w:ind w:left="360"/>
        <w:rPr>
          <w:b/>
          <w:bCs/>
        </w:rPr>
      </w:pPr>
    </w:p>
    <w:p w14:paraId="259FB3F8" w14:textId="77777777" w:rsidR="00F1705A" w:rsidRDefault="00F1705A" w:rsidP="00F1705A">
      <w:pPr>
        <w:ind w:left="708"/>
        <w:rPr>
          <w:noProof/>
        </w:rPr>
      </w:pPr>
    </w:p>
    <w:p w14:paraId="45DF2D5B" w14:textId="77777777" w:rsidR="008B3EE8" w:rsidRDefault="008B3EE8" w:rsidP="008B3EE8">
      <w:pPr>
        <w:ind w:left="708"/>
        <w:rPr>
          <w:noProof/>
        </w:rPr>
      </w:pPr>
      <w:r>
        <w:rPr>
          <w:noProof/>
        </w:rPr>
        <w:t xml:space="preserve">select HOSPITAL.NOMBRE, max(PLANTILLA.SALARIO) </w:t>
      </w:r>
    </w:p>
    <w:p w14:paraId="1DDBC6E0" w14:textId="77777777" w:rsidR="008B3EE8" w:rsidRDefault="008B3EE8" w:rsidP="008B3EE8">
      <w:pPr>
        <w:ind w:left="708"/>
        <w:rPr>
          <w:noProof/>
        </w:rPr>
      </w:pPr>
      <w:r>
        <w:rPr>
          <w:noProof/>
        </w:rPr>
        <w:lastRenderedPageBreak/>
        <w:t>as SALARIOMAXIMO</w:t>
      </w:r>
    </w:p>
    <w:p w14:paraId="13695432" w14:textId="77777777" w:rsidR="008B3EE8" w:rsidRDefault="008B3EE8" w:rsidP="008B3EE8">
      <w:pPr>
        <w:ind w:left="708"/>
        <w:rPr>
          <w:noProof/>
        </w:rPr>
      </w:pPr>
      <w:r>
        <w:rPr>
          <w:noProof/>
        </w:rPr>
        <w:t>from HOSPITAL</w:t>
      </w:r>
    </w:p>
    <w:p w14:paraId="4ACFCD51" w14:textId="77777777" w:rsidR="008B3EE8" w:rsidRDefault="008B3EE8" w:rsidP="008B3EE8">
      <w:pPr>
        <w:ind w:left="708"/>
        <w:rPr>
          <w:noProof/>
        </w:rPr>
      </w:pPr>
      <w:r>
        <w:rPr>
          <w:noProof/>
        </w:rPr>
        <w:t>inner join PLANTILLA</w:t>
      </w:r>
    </w:p>
    <w:p w14:paraId="21047D63" w14:textId="77777777" w:rsidR="008B3EE8" w:rsidRDefault="008B3EE8" w:rsidP="008B3EE8">
      <w:pPr>
        <w:ind w:left="708"/>
        <w:rPr>
          <w:noProof/>
        </w:rPr>
      </w:pPr>
      <w:r>
        <w:rPr>
          <w:noProof/>
        </w:rPr>
        <w:t>on HOSPITAL.HOSPITAL_COD=PLANTILLA.HOSPITAL_COD</w:t>
      </w:r>
    </w:p>
    <w:p w14:paraId="09ED0AF2" w14:textId="444AF417" w:rsidR="008B3EE8" w:rsidRDefault="008B3EE8" w:rsidP="008B3EE8">
      <w:pPr>
        <w:ind w:left="708"/>
        <w:rPr>
          <w:noProof/>
        </w:rPr>
      </w:pPr>
      <w:r>
        <w:rPr>
          <w:noProof/>
        </w:rPr>
        <w:t>group by HOSPITAL.NOMBRE;</w:t>
      </w:r>
    </w:p>
    <w:p w14:paraId="5B066E31" w14:textId="77777777" w:rsidR="008B3EE8" w:rsidRDefault="008B3EE8" w:rsidP="008B3EE8">
      <w:pPr>
        <w:ind w:left="708"/>
        <w:rPr>
          <w:noProof/>
        </w:rPr>
      </w:pPr>
    </w:p>
    <w:p w14:paraId="7AC7E7B7" w14:textId="0052F77C" w:rsidR="00F1705A" w:rsidRDefault="00C60064" w:rsidP="00F1705A">
      <w:pPr>
        <w:ind w:left="708"/>
        <w:rPr>
          <w:noProof/>
        </w:rPr>
      </w:pPr>
      <w:r w:rsidRPr="003F4026">
        <w:rPr>
          <w:noProof/>
        </w:rPr>
        <w:drawing>
          <wp:inline distT="0" distB="0" distL="0" distR="0" wp14:anchorId="78FE41A4" wp14:editId="4D29361A">
            <wp:extent cx="1910080" cy="1238250"/>
            <wp:effectExtent l="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4147" w14:textId="77777777" w:rsidR="00F1705A" w:rsidRDefault="00F1705A" w:rsidP="00F1705A">
      <w:pPr>
        <w:ind w:left="708"/>
        <w:rPr>
          <w:rFonts w:ascii="Verdana" w:hAnsi="Verdana"/>
          <w:sz w:val="20"/>
          <w:szCs w:val="20"/>
          <w:lang w:val="es-ES_tradnl"/>
        </w:rPr>
      </w:pPr>
    </w:p>
    <w:p w14:paraId="4B022CEA" w14:textId="77777777" w:rsidR="00E624E3" w:rsidRPr="00F1705A" w:rsidRDefault="00E624E3" w:rsidP="00F1705A">
      <w:pPr>
        <w:numPr>
          <w:ilvl w:val="0"/>
          <w:numId w:val="1"/>
        </w:numPr>
        <w:rPr>
          <w:rFonts w:ascii="Verdana" w:hAnsi="Verdana"/>
          <w:sz w:val="20"/>
          <w:szCs w:val="20"/>
          <w:lang w:val="es-ES_tradnl"/>
        </w:rPr>
      </w:pPr>
      <w:r w:rsidRPr="00F1705A">
        <w:rPr>
          <w:rFonts w:ascii="Verdana" w:hAnsi="Verdana"/>
          <w:sz w:val="20"/>
          <w:szCs w:val="20"/>
          <w:lang w:val="es-ES_tradnl"/>
        </w:rPr>
        <w:t>Visualizar el Apellido</w:t>
      </w:r>
      <w:r w:rsidR="00F1705A">
        <w:rPr>
          <w:rFonts w:ascii="Verdana" w:hAnsi="Verdana"/>
          <w:sz w:val="20"/>
          <w:szCs w:val="20"/>
          <w:lang w:val="es-ES_tradnl"/>
        </w:rPr>
        <w:t>, función y turno</w:t>
      </w:r>
      <w:r w:rsidRPr="00F1705A">
        <w:rPr>
          <w:rFonts w:ascii="Verdana" w:hAnsi="Verdana"/>
          <w:sz w:val="20"/>
          <w:szCs w:val="20"/>
          <w:lang w:val="es-ES_tradnl"/>
        </w:rPr>
        <w:t xml:space="preserve"> de los empleados de la plantilla junto con el nombre de la sala</w:t>
      </w:r>
      <w:r w:rsidR="00F1705A">
        <w:rPr>
          <w:rFonts w:ascii="Verdana" w:hAnsi="Verdana"/>
          <w:sz w:val="20"/>
          <w:szCs w:val="20"/>
          <w:lang w:val="es-ES_tradnl"/>
        </w:rPr>
        <w:t xml:space="preserve"> y</w:t>
      </w:r>
      <w:r w:rsidRPr="00F1705A">
        <w:rPr>
          <w:rFonts w:ascii="Verdana" w:hAnsi="Verdana"/>
          <w:sz w:val="20"/>
          <w:szCs w:val="20"/>
          <w:lang w:val="es-ES_tradnl"/>
        </w:rPr>
        <w:t xml:space="preserve"> el nombre del hospital</w:t>
      </w:r>
      <w:r w:rsidR="00F1705A">
        <w:rPr>
          <w:rFonts w:ascii="Verdana" w:hAnsi="Verdana"/>
          <w:sz w:val="20"/>
          <w:szCs w:val="20"/>
          <w:lang w:val="es-ES_tradnl"/>
        </w:rPr>
        <w:t xml:space="preserve"> con el teléfono.</w:t>
      </w:r>
    </w:p>
    <w:p w14:paraId="2D81EAF8" w14:textId="77777777" w:rsidR="00E624E3" w:rsidRDefault="00E624E3" w:rsidP="00E624E3">
      <w:pPr>
        <w:ind w:left="360"/>
        <w:rPr>
          <w:b/>
          <w:bCs/>
        </w:rPr>
      </w:pPr>
    </w:p>
    <w:p w14:paraId="242D02CA" w14:textId="77777777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>select PLANTILLA.APELLIDO, PLANTILLA.FUNCION, PLANTILLA.TURNO</w:t>
      </w:r>
    </w:p>
    <w:p w14:paraId="6DD0BAE0" w14:textId="77777777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>, SALA.NOMBRE as NOMBRESALA</w:t>
      </w:r>
    </w:p>
    <w:p w14:paraId="7B9E05C1" w14:textId="77777777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>, HOSPITAL.NOMBRE as NOMBREHOSPITAL, HOSPITAL.TELEFONO</w:t>
      </w:r>
    </w:p>
    <w:p w14:paraId="784FA9FB" w14:textId="77777777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>from PLANTILLA</w:t>
      </w:r>
    </w:p>
    <w:p w14:paraId="2338FF8A" w14:textId="77777777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>inner join HOSPITAL</w:t>
      </w:r>
    </w:p>
    <w:p w14:paraId="5CB026A0" w14:textId="77777777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>on PLANTILLA.HOSPITAL_COD=HOSPITAL.HOSPITAL_COD</w:t>
      </w:r>
    </w:p>
    <w:p w14:paraId="6CC6ABA1" w14:textId="77777777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>inner join SALA</w:t>
      </w:r>
    </w:p>
    <w:p w14:paraId="1CB321B9" w14:textId="77777777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>on HOSPITAL.HOSPITAL_COD=SALA.HOSPITAL_COD</w:t>
      </w:r>
    </w:p>
    <w:p w14:paraId="2AB68338" w14:textId="1F216EC8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>and PLANTILLA.SALA_COD=SALA.SALA_COD;</w:t>
      </w:r>
    </w:p>
    <w:p w14:paraId="1E3CBB29" w14:textId="77777777" w:rsidR="005B06E4" w:rsidRDefault="005B06E4" w:rsidP="00E624E3">
      <w:pPr>
        <w:ind w:left="360"/>
        <w:rPr>
          <w:b/>
          <w:bCs/>
        </w:rPr>
      </w:pPr>
    </w:p>
    <w:p w14:paraId="6C1FFD63" w14:textId="77777777" w:rsidR="00F1705A" w:rsidRDefault="00C60064" w:rsidP="00E624E3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3F4026">
        <w:rPr>
          <w:noProof/>
        </w:rPr>
        <w:drawing>
          <wp:inline distT="0" distB="0" distL="0" distR="0" wp14:anchorId="410D514C" wp14:editId="36F49FE2">
            <wp:extent cx="3053080" cy="876300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C23E" w14:textId="77777777" w:rsidR="00E624E3" w:rsidRDefault="00E624E3" w:rsidP="00E624E3">
      <w:pPr>
        <w:rPr>
          <w:color w:val="0000FF"/>
        </w:rPr>
      </w:pPr>
    </w:p>
    <w:p w14:paraId="5C5080FD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 xml:space="preserve">Visualizar el máximo salario, mínimo salario de los </w:t>
      </w:r>
      <w:r w:rsidR="00F1705A">
        <w:rPr>
          <w:rFonts w:ascii="Verdana" w:hAnsi="Verdana"/>
          <w:lang w:val="es-ES_tradnl"/>
        </w:rPr>
        <w:t>Directores</w:t>
      </w:r>
      <w:r>
        <w:rPr>
          <w:rFonts w:ascii="Verdana" w:hAnsi="Verdana"/>
          <w:lang w:val="es-ES_tradnl"/>
        </w:rPr>
        <w:t xml:space="preserve"> dependiendo de la ciudad en la que trabajen. Indicar el número total de </w:t>
      </w:r>
      <w:r w:rsidR="00F1705A">
        <w:rPr>
          <w:rFonts w:ascii="Verdana" w:hAnsi="Verdana"/>
          <w:lang w:val="es-ES_tradnl"/>
        </w:rPr>
        <w:t>directores</w:t>
      </w:r>
      <w:r>
        <w:rPr>
          <w:rFonts w:ascii="Verdana" w:hAnsi="Verdana"/>
          <w:lang w:val="es-ES_tradnl"/>
        </w:rPr>
        <w:t xml:space="preserve"> por ciudad.</w:t>
      </w:r>
    </w:p>
    <w:p w14:paraId="17715A28" w14:textId="77777777" w:rsidR="00E624E3" w:rsidRDefault="00E624E3" w:rsidP="00E624E3">
      <w:pPr>
        <w:ind w:left="360"/>
      </w:pPr>
    </w:p>
    <w:p w14:paraId="490CDA8B" w14:textId="77777777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 xml:space="preserve">select </w:t>
      </w:r>
      <w:proofErr w:type="spellStart"/>
      <w:proofErr w:type="gramStart"/>
      <w:r w:rsidRPr="005B06E4">
        <w:rPr>
          <w:rFonts w:ascii="Verdana" w:hAnsi="Verdana"/>
          <w:sz w:val="20"/>
          <w:szCs w:val="20"/>
        </w:rPr>
        <w:t>count</w:t>
      </w:r>
      <w:proofErr w:type="spellEnd"/>
      <w:r w:rsidRPr="005B06E4">
        <w:rPr>
          <w:rFonts w:ascii="Verdana" w:hAnsi="Verdana"/>
          <w:sz w:val="20"/>
          <w:szCs w:val="20"/>
        </w:rPr>
        <w:t>(</w:t>
      </w:r>
      <w:proofErr w:type="gramEnd"/>
      <w:r w:rsidRPr="005B06E4">
        <w:rPr>
          <w:rFonts w:ascii="Verdana" w:hAnsi="Verdana"/>
          <w:sz w:val="20"/>
          <w:szCs w:val="20"/>
        </w:rPr>
        <w:t>EMP.EMP_NO) as DIRECTORES, DEPT.LOC as CIUDAD</w:t>
      </w:r>
    </w:p>
    <w:p w14:paraId="0D28D58D" w14:textId="77777777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 xml:space="preserve">, </w:t>
      </w:r>
      <w:proofErr w:type="gramStart"/>
      <w:r w:rsidRPr="005B06E4">
        <w:rPr>
          <w:rFonts w:ascii="Verdana" w:hAnsi="Verdana"/>
          <w:sz w:val="20"/>
          <w:szCs w:val="20"/>
        </w:rPr>
        <w:t>max(</w:t>
      </w:r>
      <w:proofErr w:type="gramEnd"/>
      <w:r w:rsidRPr="005B06E4">
        <w:rPr>
          <w:rFonts w:ascii="Verdana" w:hAnsi="Verdana"/>
          <w:sz w:val="20"/>
          <w:szCs w:val="20"/>
        </w:rPr>
        <w:t>EMP.SALARIO) as SALARIOMAXIMO</w:t>
      </w:r>
    </w:p>
    <w:p w14:paraId="72952789" w14:textId="77777777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 xml:space="preserve">, </w:t>
      </w:r>
      <w:proofErr w:type="gramStart"/>
      <w:r w:rsidRPr="005B06E4">
        <w:rPr>
          <w:rFonts w:ascii="Verdana" w:hAnsi="Verdana"/>
          <w:sz w:val="20"/>
          <w:szCs w:val="20"/>
        </w:rPr>
        <w:t>min(</w:t>
      </w:r>
      <w:proofErr w:type="gramEnd"/>
      <w:r w:rsidRPr="005B06E4">
        <w:rPr>
          <w:rFonts w:ascii="Verdana" w:hAnsi="Verdana"/>
          <w:sz w:val="20"/>
          <w:szCs w:val="20"/>
        </w:rPr>
        <w:t>EMP.SALARIO) as SALARIOMINIMO</w:t>
      </w:r>
    </w:p>
    <w:p w14:paraId="5F1A9E24" w14:textId="77777777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 xml:space="preserve">from EMP </w:t>
      </w:r>
    </w:p>
    <w:p w14:paraId="1B31B029" w14:textId="77777777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>inner join DEPT</w:t>
      </w:r>
    </w:p>
    <w:p w14:paraId="5C3FC9A5" w14:textId="77777777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>on EMP.DEPT_NO = DEPT.DEPT_NO</w:t>
      </w:r>
    </w:p>
    <w:p w14:paraId="162793FD" w14:textId="77777777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>where OFICIO='DIRECTOR'</w:t>
      </w:r>
    </w:p>
    <w:p w14:paraId="55EDB6D2" w14:textId="07650A9C" w:rsidR="005B06E4" w:rsidRPr="005B06E4" w:rsidRDefault="005B06E4" w:rsidP="005B06E4">
      <w:pPr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>group by DEPT.LOC;</w:t>
      </w:r>
    </w:p>
    <w:p w14:paraId="4FC0EF01" w14:textId="77777777" w:rsidR="005B06E4" w:rsidRDefault="005B06E4" w:rsidP="00E624E3">
      <w:pPr>
        <w:ind w:left="360"/>
      </w:pPr>
    </w:p>
    <w:p w14:paraId="729C67C0" w14:textId="77777777" w:rsidR="00F1705A" w:rsidRDefault="00C60064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s-ES_tradnl"/>
        </w:rPr>
      </w:pPr>
      <w:r w:rsidRPr="003F4026">
        <w:rPr>
          <w:noProof/>
        </w:rPr>
        <w:drawing>
          <wp:inline distT="0" distB="0" distL="0" distR="0" wp14:anchorId="61A681AF" wp14:editId="4BC9F595">
            <wp:extent cx="3314700" cy="733425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52BEE" w14:textId="77777777" w:rsid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s-ES_tradnl"/>
        </w:rPr>
      </w:pPr>
    </w:p>
    <w:p w14:paraId="79B33AF9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Averiguar la combinación de que salas podría haber por cada uno de los hospitales.</w:t>
      </w:r>
    </w:p>
    <w:p w14:paraId="45C78A41" w14:textId="77777777" w:rsidR="005B06E4" w:rsidRPr="005B06E4" w:rsidRDefault="005B06E4" w:rsidP="005B06E4">
      <w:pPr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lastRenderedPageBreak/>
        <w:t>select SALA.NOMBRE as NOMBRESALA</w:t>
      </w:r>
    </w:p>
    <w:p w14:paraId="130FBA64" w14:textId="77777777" w:rsidR="005B06E4" w:rsidRPr="005B06E4" w:rsidRDefault="005B06E4" w:rsidP="005B06E4">
      <w:pPr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>, HOSPITAL.NOMBRE as NOMBREHOSPITAL</w:t>
      </w:r>
    </w:p>
    <w:p w14:paraId="5D6E5728" w14:textId="77777777" w:rsidR="005B06E4" w:rsidRPr="005B06E4" w:rsidRDefault="005B06E4" w:rsidP="005B06E4">
      <w:pPr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5B06E4">
        <w:rPr>
          <w:rFonts w:ascii="Verdana" w:hAnsi="Verdana"/>
          <w:sz w:val="20"/>
          <w:szCs w:val="20"/>
        </w:rPr>
        <w:t>from SALA</w:t>
      </w:r>
    </w:p>
    <w:p w14:paraId="6BEA69DA" w14:textId="6D1288A6" w:rsidR="00E624E3" w:rsidRPr="005B06E4" w:rsidRDefault="005B06E4" w:rsidP="005B06E4">
      <w:pPr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proofErr w:type="spellStart"/>
      <w:r w:rsidRPr="005B06E4">
        <w:rPr>
          <w:rFonts w:ascii="Verdana" w:hAnsi="Verdana"/>
          <w:sz w:val="20"/>
          <w:szCs w:val="20"/>
        </w:rPr>
        <w:t>cross</w:t>
      </w:r>
      <w:proofErr w:type="spellEnd"/>
      <w:r w:rsidRPr="005B06E4">
        <w:rPr>
          <w:rFonts w:ascii="Verdana" w:hAnsi="Verdana"/>
          <w:sz w:val="20"/>
          <w:szCs w:val="20"/>
        </w:rPr>
        <w:t xml:space="preserve"> join HOSPITAL;</w:t>
      </w:r>
    </w:p>
    <w:p w14:paraId="652CDFB1" w14:textId="77777777" w:rsidR="005B06E4" w:rsidRDefault="005B06E4" w:rsidP="00E624E3">
      <w:pPr>
        <w:autoSpaceDE w:val="0"/>
        <w:autoSpaceDN w:val="0"/>
        <w:adjustRightInd w:val="0"/>
        <w:ind w:left="360"/>
        <w:rPr>
          <w:b/>
          <w:bCs/>
        </w:rPr>
      </w:pPr>
    </w:p>
    <w:p w14:paraId="1AEBB2BB" w14:textId="77777777" w:rsidR="00F1705A" w:rsidRPr="00140611" w:rsidRDefault="00C60064" w:rsidP="00140611">
      <w:pPr>
        <w:tabs>
          <w:tab w:val="left" w:pos="6660"/>
        </w:tabs>
        <w:rPr>
          <w:rFonts w:ascii="Verdana" w:hAnsi="Verdana"/>
          <w:sz w:val="20"/>
          <w:szCs w:val="20"/>
        </w:rPr>
      </w:pPr>
      <w:r w:rsidRPr="003F4026">
        <w:rPr>
          <w:noProof/>
        </w:rPr>
        <w:drawing>
          <wp:inline distT="0" distB="0" distL="0" distR="0" wp14:anchorId="1DDF3B42" wp14:editId="17F11C8F">
            <wp:extent cx="2405380" cy="1181100"/>
            <wp:effectExtent l="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05A" w:rsidRPr="00140611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E76E4" w14:textId="77777777" w:rsidR="001E14CC" w:rsidRDefault="001E14CC">
      <w:r>
        <w:separator/>
      </w:r>
    </w:p>
  </w:endnote>
  <w:endnote w:type="continuationSeparator" w:id="0">
    <w:p w14:paraId="54F50935" w14:textId="77777777" w:rsidR="001E14CC" w:rsidRDefault="001E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14CCD" w14:textId="77777777"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650A1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40664" w14:textId="77777777" w:rsidR="001E14CC" w:rsidRDefault="001E14CC">
      <w:r>
        <w:separator/>
      </w:r>
    </w:p>
  </w:footnote>
  <w:footnote w:type="continuationSeparator" w:id="0">
    <w:p w14:paraId="4700FFB7" w14:textId="77777777" w:rsidR="001E14CC" w:rsidRDefault="001E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ADB82" w14:textId="77777777" w:rsidR="00140611" w:rsidRPr="00897A8E" w:rsidRDefault="00C60064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5526F8" wp14:editId="20C4C619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063EE" w14:textId="77777777" w:rsidR="00897A8E" w:rsidRDefault="00C60064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95EF85" wp14:editId="6E12881F">
                                <wp:extent cx="1148080" cy="233680"/>
                                <wp:effectExtent l="0" t="0" r="0" b="0"/>
                                <wp:docPr id="3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8080" cy="2336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526F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" stroked="f">
              <v:textbox style="mso-fit-shape-to-text:t">
                <w:txbxContent>
                  <w:p w14:paraId="37F063EE" w14:textId="77777777" w:rsidR="00897A8E" w:rsidRDefault="00C60064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795EF85" wp14:editId="6E12881F">
                          <wp:extent cx="1148080" cy="233680"/>
                          <wp:effectExtent l="0" t="0" r="0" b="0"/>
                          <wp:docPr id="3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8080" cy="233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="00897A8E" w:rsidRP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1416B"/>
    <w:multiLevelType w:val="hybridMultilevel"/>
    <w:tmpl w:val="C9CC49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2782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958"/>
    <w:rsid w:val="000650A1"/>
    <w:rsid w:val="001003B1"/>
    <w:rsid w:val="00102A90"/>
    <w:rsid w:val="00116F4C"/>
    <w:rsid w:val="00137EDB"/>
    <w:rsid w:val="00140611"/>
    <w:rsid w:val="001D4839"/>
    <w:rsid w:val="001E14CC"/>
    <w:rsid w:val="00284BE6"/>
    <w:rsid w:val="002A7EF6"/>
    <w:rsid w:val="002D240B"/>
    <w:rsid w:val="00303C07"/>
    <w:rsid w:val="004A4198"/>
    <w:rsid w:val="00540088"/>
    <w:rsid w:val="005B06E4"/>
    <w:rsid w:val="006F45C4"/>
    <w:rsid w:val="00720234"/>
    <w:rsid w:val="007668A9"/>
    <w:rsid w:val="00813978"/>
    <w:rsid w:val="00897A8E"/>
    <w:rsid w:val="008B3EE8"/>
    <w:rsid w:val="00A32D16"/>
    <w:rsid w:val="00B03958"/>
    <w:rsid w:val="00C60064"/>
    <w:rsid w:val="00DD6859"/>
    <w:rsid w:val="00E624E3"/>
    <w:rsid w:val="00F1705A"/>
    <w:rsid w:val="00F2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F7D70E"/>
  <w15:chartTrackingRefBased/>
  <w15:docId w15:val="{4E8D094B-BB70-414C-BBD4-DA33777D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24E3"/>
    <w:rPr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customStyle="1" w:styleId="Puesto">
    <w:name w:val="Puesto"/>
    <w:basedOn w:val="Normal"/>
    <w:qFormat/>
    <w:rsid w:val="00E624E3"/>
    <w:pPr>
      <w:ind w:left="360"/>
      <w:jc w:val="center"/>
    </w:pPr>
    <w:rPr>
      <w:rFonts w:ascii="Tahoma" w:hAnsi="Tahoma" w:cs="Tahoma"/>
      <w:b/>
      <w:bCs/>
      <w:sz w:val="22"/>
      <w:u w:val="single"/>
    </w:rPr>
  </w:style>
  <w:style w:type="paragraph" w:styleId="Textonotapie">
    <w:name w:val="footnote text"/>
    <w:basedOn w:val="Normal"/>
    <w:semiHidden/>
    <w:rsid w:val="00E62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7FD4E-B9A6-4C3A-A178-9891C3D3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55</TotalTime>
  <Pages>5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DE UNION INTERNAS</vt:lpstr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UNION INTERNAS</dc:title>
  <dc:subject/>
  <dc:creator>Francisco García</dc:creator>
  <cp:keywords/>
  <dc:description/>
  <cp:lastModifiedBy>Francisco García Serrano</cp:lastModifiedBy>
  <cp:revision>4</cp:revision>
  <cp:lastPrinted>1899-12-31T23:00:00Z</cp:lastPrinted>
  <dcterms:created xsi:type="dcterms:W3CDTF">2020-10-01T17:56:00Z</dcterms:created>
  <dcterms:modified xsi:type="dcterms:W3CDTF">2025-03-27T17:34:00Z</dcterms:modified>
</cp:coreProperties>
</file>