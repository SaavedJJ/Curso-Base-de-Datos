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DE31" w14:textId="52F7F210" w:rsidR="00A71342" w:rsidRPr="00C879D4" w:rsidRDefault="00C879D4" w:rsidP="00C879D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C879D4">
        <w:rPr>
          <w:rFonts w:ascii="Verdana" w:hAnsi="Verdana"/>
          <w:b/>
          <w:bCs/>
          <w:sz w:val="20"/>
          <w:szCs w:val="20"/>
          <w:u w:val="single"/>
        </w:rPr>
        <w:t>PRACTICA CALCULAR SALARIO PERSONA</w:t>
      </w:r>
    </w:p>
    <w:p w14:paraId="0D0E26A8" w14:textId="3208A317" w:rsidR="00C879D4" w:rsidRDefault="00C879D4" w:rsidP="00C879D4">
      <w:pPr>
        <w:rPr>
          <w:rFonts w:ascii="Verdana" w:hAnsi="Verdana"/>
          <w:sz w:val="20"/>
          <w:szCs w:val="20"/>
        </w:rPr>
      </w:pPr>
    </w:p>
    <w:p w14:paraId="38A2F7A1" w14:textId="04A47E94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C879D4">
        <w:rPr>
          <w:rFonts w:ascii="Verdana" w:hAnsi="Verdana"/>
          <w:sz w:val="20"/>
          <w:szCs w:val="20"/>
        </w:rPr>
        <w:t>ebemos crear un programa para calcular el salario de una persona</w:t>
      </w:r>
    </w:p>
    <w:p w14:paraId="5F02B9BF" w14:textId="1A4A788E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879D4">
        <w:rPr>
          <w:rFonts w:ascii="Verdana" w:hAnsi="Verdana"/>
          <w:sz w:val="20"/>
          <w:szCs w:val="20"/>
        </w:rPr>
        <w:t>l salario se cobra por número de horas y distancia</w:t>
      </w:r>
    </w:p>
    <w:p w14:paraId="069CC190" w14:textId="4E3423EA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C879D4">
        <w:rPr>
          <w:rFonts w:ascii="Verdana" w:hAnsi="Verdana"/>
          <w:sz w:val="20"/>
          <w:szCs w:val="20"/>
        </w:rPr>
        <w:t>l usuario nos dar</w:t>
      </w:r>
      <w:r>
        <w:rPr>
          <w:rFonts w:ascii="Verdana" w:hAnsi="Verdana"/>
          <w:sz w:val="20"/>
          <w:szCs w:val="20"/>
        </w:rPr>
        <w:t>á</w:t>
      </w:r>
      <w:r w:rsidRPr="00C879D4">
        <w:rPr>
          <w:rFonts w:ascii="Verdana" w:hAnsi="Verdana"/>
          <w:sz w:val="20"/>
          <w:szCs w:val="20"/>
        </w:rPr>
        <w:t xml:space="preserve"> el número de horas trabajadas en una semana.</w:t>
      </w:r>
    </w:p>
    <w:p w14:paraId="46BA5760" w14:textId="00D8CA84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</w:t>
      </w:r>
      <w:r w:rsidRPr="00C879D4">
        <w:rPr>
          <w:rFonts w:ascii="Verdana" w:hAnsi="Verdana"/>
          <w:sz w:val="20"/>
          <w:szCs w:val="20"/>
        </w:rPr>
        <w:t xml:space="preserve">os </w:t>
      </w:r>
      <w:r>
        <w:rPr>
          <w:rFonts w:ascii="Verdana" w:hAnsi="Verdana"/>
          <w:sz w:val="20"/>
          <w:szCs w:val="20"/>
        </w:rPr>
        <w:t>indicará</w:t>
      </w:r>
      <w:r w:rsidRPr="00C879D4">
        <w:rPr>
          <w:rFonts w:ascii="Verdana" w:hAnsi="Verdana"/>
          <w:sz w:val="20"/>
          <w:szCs w:val="20"/>
        </w:rPr>
        <w:t xml:space="preserve"> tambi</w:t>
      </w:r>
      <w:r>
        <w:rPr>
          <w:rFonts w:ascii="Verdana" w:hAnsi="Verdana"/>
          <w:sz w:val="20"/>
          <w:szCs w:val="20"/>
        </w:rPr>
        <w:t>é</w:t>
      </w:r>
      <w:r w:rsidRPr="00C879D4">
        <w:rPr>
          <w:rFonts w:ascii="Verdana" w:hAnsi="Verdana"/>
          <w:sz w:val="20"/>
          <w:szCs w:val="20"/>
        </w:rPr>
        <w:t>n el precio hora que cobra.</w:t>
      </w:r>
    </w:p>
    <w:p w14:paraId="75B6E233" w14:textId="0F6981A3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C879D4">
        <w:rPr>
          <w:rFonts w:ascii="Verdana" w:hAnsi="Verdana"/>
          <w:sz w:val="20"/>
          <w:szCs w:val="20"/>
        </w:rPr>
        <w:t xml:space="preserve">ambién </w:t>
      </w:r>
      <w:r>
        <w:rPr>
          <w:rFonts w:ascii="Verdana" w:hAnsi="Verdana"/>
          <w:sz w:val="20"/>
          <w:szCs w:val="20"/>
        </w:rPr>
        <w:t xml:space="preserve">pediremos </w:t>
      </w:r>
      <w:r w:rsidRPr="00C879D4">
        <w:rPr>
          <w:rFonts w:ascii="Verdana" w:hAnsi="Verdana"/>
          <w:sz w:val="20"/>
          <w:szCs w:val="20"/>
        </w:rPr>
        <w:t>la distancia en km que ha realizado.</w:t>
      </w:r>
    </w:p>
    <w:p w14:paraId="7F66F350" w14:textId="77777777" w:rsidR="00A23115" w:rsidRDefault="00A23115" w:rsidP="00C879D4">
      <w:pPr>
        <w:rPr>
          <w:rFonts w:ascii="Verdana" w:hAnsi="Verdana"/>
          <w:sz w:val="20"/>
          <w:szCs w:val="20"/>
        </w:rPr>
      </w:pPr>
    </w:p>
    <w:p w14:paraId="0410C70D" w14:textId="2B913654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C879D4">
        <w:rPr>
          <w:rFonts w:ascii="Verdana" w:hAnsi="Verdana"/>
          <w:sz w:val="20"/>
          <w:szCs w:val="20"/>
        </w:rPr>
        <w:t>ada hora por encima de 36 horas semanales, le aumentaremos 2€ por cada hora.</w:t>
      </w:r>
    </w:p>
    <w:p w14:paraId="12B0EF67" w14:textId="6A53087D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C879D4">
        <w:rPr>
          <w:rFonts w:ascii="Verdana" w:hAnsi="Verdana"/>
          <w:sz w:val="20"/>
          <w:szCs w:val="20"/>
        </w:rPr>
        <w:t>i la distancia es menor de 100 km, no cobrara dietas.</w:t>
      </w:r>
    </w:p>
    <w:p w14:paraId="28DD064E" w14:textId="6BC8ACBB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C879D4">
        <w:rPr>
          <w:rFonts w:ascii="Verdana" w:hAnsi="Verdana"/>
          <w:sz w:val="20"/>
          <w:szCs w:val="20"/>
        </w:rPr>
        <w:t>i la distancia es entre 100 km y 250 km, cobrara dietas regionales de 200€.</w:t>
      </w:r>
    </w:p>
    <w:p w14:paraId="4247A78B" w14:textId="2B05BC34" w:rsidR="00C879D4" w:rsidRP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C879D4">
        <w:rPr>
          <w:rFonts w:ascii="Verdana" w:hAnsi="Verdana"/>
          <w:sz w:val="20"/>
          <w:szCs w:val="20"/>
        </w:rPr>
        <w:t>i la distancia es entre 250 y 500 km, cobrara dietas provinciales de 400€.</w:t>
      </w:r>
    </w:p>
    <w:p w14:paraId="10656AFF" w14:textId="67087C48" w:rsidR="00C879D4" w:rsidRDefault="00A23115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Pr="00C879D4">
        <w:rPr>
          <w:rFonts w:ascii="Verdana" w:hAnsi="Verdana"/>
          <w:sz w:val="20"/>
          <w:szCs w:val="20"/>
        </w:rPr>
        <w:t>or encima de es</w:t>
      </w:r>
      <w:r>
        <w:rPr>
          <w:rFonts w:ascii="Verdana" w:hAnsi="Verdana"/>
          <w:sz w:val="20"/>
          <w:szCs w:val="20"/>
        </w:rPr>
        <w:t xml:space="preserve">tos datos, </w:t>
      </w:r>
      <w:r w:rsidRPr="00C879D4">
        <w:rPr>
          <w:rFonts w:ascii="Verdana" w:hAnsi="Verdana"/>
          <w:sz w:val="20"/>
          <w:szCs w:val="20"/>
        </w:rPr>
        <w:t>son dietas internacionales y cobrara 600€.</w:t>
      </w:r>
    </w:p>
    <w:p w14:paraId="36606F77" w14:textId="2CA102AC" w:rsidR="00C879D4" w:rsidRDefault="00C879D4" w:rsidP="00C879D4">
      <w:pPr>
        <w:rPr>
          <w:rFonts w:ascii="Verdana" w:hAnsi="Verdana"/>
          <w:sz w:val="20"/>
          <w:szCs w:val="20"/>
        </w:rPr>
      </w:pPr>
    </w:p>
    <w:p w14:paraId="37F03D2D" w14:textId="1D4E9A08" w:rsidR="00C879D4" w:rsidRDefault="00C879D4" w:rsidP="00C879D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71B6B58" wp14:editId="37BECE96">
            <wp:extent cx="2595205" cy="16204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65" cy="16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71A" w14:textId="201731DE" w:rsidR="00C879D4" w:rsidRDefault="00C879D4" w:rsidP="00C879D4">
      <w:pPr>
        <w:rPr>
          <w:rFonts w:ascii="Verdana" w:hAnsi="Verdana"/>
          <w:sz w:val="20"/>
          <w:szCs w:val="20"/>
        </w:rPr>
      </w:pPr>
    </w:p>
    <w:p w14:paraId="34E0D143" w14:textId="11BF8C76" w:rsidR="00C879D4" w:rsidRDefault="00C879D4" w:rsidP="00C879D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Resultado:</w:t>
      </w:r>
    </w:p>
    <w:p w14:paraId="7C7C3400" w14:textId="43E3D97D" w:rsidR="00C879D4" w:rsidRDefault="00C879D4" w:rsidP="00C879D4">
      <w:pPr>
        <w:rPr>
          <w:rFonts w:ascii="Verdana" w:hAnsi="Verdana"/>
          <w:sz w:val="20"/>
          <w:szCs w:val="20"/>
        </w:rPr>
      </w:pPr>
    </w:p>
    <w:p w14:paraId="171B630F" w14:textId="563D05E5" w:rsidR="00C879D4" w:rsidRDefault="00C879D4" w:rsidP="00C879D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28328C4" wp14:editId="0CBFCD1D">
            <wp:extent cx="3952875" cy="2190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F655" w14:textId="62200CD6" w:rsidR="00C879D4" w:rsidRDefault="00C879D4" w:rsidP="00C879D4">
      <w:pPr>
        <w:rPr>
          <w:rFonts w:ascii="Verdana" w:hAnsi="Verdana"/>
          <w:sz w:val="20"/>
          <w:szCs w:val="20"/>
        </w:rPr>
      </w:pPr>
    </w:p>
    <w:sectPr w:rsidR="00C879D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746A9" w14:textId="77777777" w:rsidR="003C7010" w:rsidRDefault="003C7010">
      <w:r>
        <w:separator/>
      </w:r>
    </w:p>
  </w:endnote>
  <w:endnote w:type="continuationSeparator" w:id="0">
    <w:p w14:paraId="4A371DAD" w14:textId="77777777" w:rsidR="003C7010" w:rsidRDefault="003C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FCA5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218D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33019" w14:textId="77777777" w:rsidR="003C7010" w:rsidRDefault="003C7010">
      <w:r>
        <w:separator/>
      </w:r>
    </w:p>
  </w:footnote>
  <w:footnote w:type="continuationSeparator" w:id="0">
    <w:p w14:paraId="1B9D6F94" w14:textId="77777777" w:rsidR="003C7010" w:rsidRDefault="003C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7090" w14:textId="77777777" w:rsidR="00140611" w:rsidRPr="00897A8E" w:rsidRDefault="00AE3239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5C4A7" w14:textId="77777777" w:rsidR="00897A8E" w:rsidRDefault="00AE3239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054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7225C4A7" w14:textId="77777777" w:rsidR="00897A8E" w:rsidRDefault="00AE3239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31AF52" wp14:editId="791FBC78">
                          <wp:extent cx="1146810" cy="23241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897A8E"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86160236">
    <w:abstractNumId w:val="1"/>
  </w:num>
  <w:num w:numId="2" w16cid:durableId="123443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42397"/>
    <w:rsid w:val="00046C0B"/>
    <w:rsid w:val="00062867"/>
    <w:rsid w:val="000D6010"/>
    <w:rsid w:val="001003B1"/>
    <w:rsid w:val="00100FCD"/>
    <w:rsid w:val="00124F53"/>
    <w:rsid w:val="00132414"/>
    <w:rsid w:val="00137EDB"/>
    <w:rsid w:val="00140611"/>
    <w:rsid w:val="001410D2"/>
    <w:rsid w:val="00156BC0"/>
    <w:rsid w:val="001853AB"/>
    <w:rsid w:val="00202BA4"/>
    <w:rsid w:val="002218D7"/>
    <w:rsid w:val="002226D6"/>
    <w:rsid w:val="00265B48"/>
    <w:rsid w:val="002C3747"/>
    <w:rsid w:val="002D240B"/>
    <w:rsid w:val="00303C07"/>
    <w:rsid w:val="00386403"/>
    <w:rsid w:val="003B6A7E"/>
    <w:rsid w:val="003C7010"/>
    <w:rsid w:val="004003CF"/>
    <w:rsid w:val="00406398"/>
    <w:rsid w:val="00475976"/>
    <w:rsid w:val="004E2EB9"/>
    <w:rsid w:val="00676ABB"/>
    <w:rsid w:val="006F0D6E"/>
    <w:rsid w:val="00710C95"/>
    <w:rsid w:val="007625E9"/>
    <w:rsid w:val="007B4CC8"/>
    <w:rsid w:val="007C572B"/>
    <w:rsid w:val="00810997"/>
    <w:rsid w:val="00853288"/>
    <w:rsid w:val="00877B7A"/>
    <w:rsid w:val="00897A8E"/>
    <w:rsid w:val="008E4CA8"/>
    <w:rsid w:val="008F6AB4"/>
    <w:rsid w:val="009B0FE2"/>
    <w:rsid w:val="00A23115"/>
    <w:rsid w:val="00A32D16"/>
    <w:rsid w:val="00A71342"/>
    <w:rsid w:val="00A852C0"/>
    <w:rsid w:val="00AD7FDB"/>
    <w:rsid w:val="00AE3239"/>
    <w:rsid w:val="00AE3318"/>
    <w:rsid w:val="00B52347"/>
    <w:rsid w:val="00BC7712"/>
    <w:rsid w:val="00C4182C"/>
    <w:rsid w:val="00C70658"/>
    <w:rsid w:val="00C879D4"/>
    <w:rsid w:val="00CC40A2"/>
    <w:rsid w:val="00D07E7B"/>
    <w:rsid w:val="00D449BD"/>
    <w:rsid w:val="00D63C97"/>
    <w:rsid w:val="00D8355A"/>
    <w:rsid w:val="00DD6859"/>
    <w:rsid w:val="00E3543E"/>
    <w:rsid w:val="00E47660"/>
    <w:rsid w:val="00E55D33"/>
    <w:rsid w:val="00E77836"/>
    <w:rsid w:val="00F26D99"/>
    <w:rsid w:val="00F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2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4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PL-SQL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CALCULAR SALARIO PERSONA</dc:title>
  <dc:subject/>
  <dc:creator>sd</dc:creator>
  <cp:keywords/>
  <dc:description/>
  <cp:lastModifiedBy>Francisco García Serrano</cp:lastModifiedBy>
  <cp:revision>5</cp:revision>
  <cp:lastPrinted>1899-12-31T23:00:00Z</cp:lastPrinted>
  <dcterms:created xsi:type="dcterms:W3CDTF">2020-10-28T17:38:00Z</dcterms:created>
  <dcterms:modified xsi:type="dcterms:W3CDTF">2025-04-10T18:21:00Z</dcterms:modified>
</cp:coreProperties>
</file>