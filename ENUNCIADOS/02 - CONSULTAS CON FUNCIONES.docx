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71138" w:rsidP="00671138" w:rsidRDefault="00671138" w14:paraId="4D6050C1" w14:textId="77777777">
      <w:pPr>
        <w:rPr>
          <w:b/>
          <w:noProof/>
        </w:rPr>
      </w:pPr>
    </w:p>
    <w:p w:rsidRPr="00EE1820" w:rsidR="00671138" w:rsidP="00EE1820" w:rsidRDefault="00EE1820" w14:paraId="0306ED69" w14:textId="77777777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/>
          <w:b/>
        </w:rPr>
      </w:pPr>
      <w:r w:rsidRPr="00EE1820">
        <w:rPr>
          <w:rFonts w:ascii="Verdana" w:hAnsi="Verdana"/>
          <w:b/>
        </w:rPr>
        <w:t>CONSULTAS CON FUNCIONES</w:t>
      </w:r>
    </w:p>
    <w:p w:rsidR="00EE1820" w:rsidP="00EE1820" w:rsidRDefault="00EE1820" w14:paraId="3BCE7AD6" w14:textId="77777777">
      <w:pPr>
        <w:pStyle w:val="Encabezado"/>
        <w:tabs>
          <w:tab w:val="clear" w:pos="4252"/>
          <w:tab w:val="clear" w:pos="8504"/>
        </w:tabs>
        <w:jc w:val="center"/>
      </w:pPr>
    </w:p>
    <w:p w:rsidRPr="00EE647D" w:rsidR="00671138" w:rsidP="00EE647D" w:rsidRDefault="00671138" w14:paraId="7B4B253B" w14:textId="77777777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Mostrar todos los apellidos de los empleados en Mayúsculas</w:t>
      </w:r>
    </w:p>
    <w:p w:rsidR="00671138" w:rsidP="00671138" w:rsidRDefault="00671138" w14:paraId="0CE02FD7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671138" w:rsidP="00671138" w:rsidRDefault="00671138" w14:paraId="0F97F1B2" w14:textId="77777777">
      <w:pPr>
        <w:pStyle w:val="Textosinformato"/>
        <w:numPr>
          <w:ilvl w:val="0"/>
          <w:numId w:val="12"/>
        </w:num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Los apellidos en mayúscula.</w:t>
      </w:r>
    </w:p>
    <w:p w:rsidR="00671138" w:rsidP="00671138" w:rsidRDefault="00671138" w14:paraId="5320020B" w14:textId="77777777">
      <w:pPr>
        <w:pStyle w:val="Textosinformato"/>
        <w:rPr>
          <w:rFonts w:cs="Courier New"/>
          <w:sz w:val="16"/>
          <w:lang w:val="en-GB"/>
        </w:rPr>
      </w:pPr>
    </w:p>
    <w:p w:rsidR="00671138" w:rsidP="00671138" w:rsidRDefault="00671138" w14:paraId="0DFB4BAC" w14:textId="77777777">
      <w:pPr>
        <w:pStyle w:val="Textosinformato"/>
        <w:rPr>
          <w:rFonts w:cs="Courier New"/>
          <w:sz w:val="16"/>
          <w:lang w:val="en-GB"/>
        </w:rPr>
      </w:pPr>
    </w:p>
    <w:p w:rsidR="00671138" w:rsidP="736E81B4" w:rsidRDefault="00671138" w14:textId="77777777" w14:noSpellErr="1" w14:paraId="60E7C012">
      <w:pPr>
        <w:numPr>
          <w:ilvl w:val="0"/>
          <w:numId w:val="15"/>
        </w:numPr>
        <w:rPr>
          <w:rFonts w:ascii="Garamond" w:hAnsi="Garamond"/>
        </w:rPr>
      </w:pPr>
      <w:r w:rsidRPr="736E81B4" w:rsidR="736E81B4">
        <w:rPr>
          <w:rFonts w:ascii="Verdana" w:hAnsi="Verdana"/>
          <w:sz w:val="20"/>
          <w:szCs w:val="20"/>
        </w:rPr>
        <w:t>Construir una consulta para que salga la fecha de hoy con el siguiente formato:</w:t>
      </w:r>
    </w:p>
    <w:p w:rsidR="00671138" w:rsidP="736E81B4" w:rsidRDefault="00671138" w14:paraId="23E865E1" w14:textId="21C9B79D">
      <w:pPr>
        <w:pStyle w:val="Textosinformato"/>
        <w:rPr>
          <w:rFonts w:ascii="Garamond" w:hAnsi="Garamond"/>
          <w:sz w:val="24"/>
          <w:szCs w:val="24"/>
        </w:rPr>
      </w:pPr>
    </w:p>
    <w:p w:rsidR="00671138" w:rsidP="00671138" w:rsidRDefault="00671138" w14:paraId="25991D1D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FECHA DE HOY</w:t>
      </w:r>
    </w:p>
    <w:p w:rsidR="00671138" w:rsidP="00671138" w:rsidRDefault="00671138" w14:paraId="7DFEBA19" w14:textId="77777777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-----------------------------------------</w:t>
      </w:r>
    </w:p>
    <w:p w:rsidR="00671138" w:rsidP="00671138" w:rsidRDefault="0030655C" w14:paraId="303645BF" w14:textId="523CFDF5">
      <w:pPr>
        <w:pStyle w:val="Textosinformato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Martes </w:t>
      </w:r>
      <w:r w:rsidR="00EE647D">
        <w:rPr>
          <w:rFonts w:ascii="Garamond" w:hAnsi="Garamond"/>
          <w:sz w:val="24"/>
        </w:rPr>
        <w:t>06</w:t>
      </w:r>
      <w:r w:rsidR="00671138">
        <w:rPr>
          <w:rFonts w:ascii="Garamond" w:hAnsi="Garamond"/>
          <w:sz w:val="24"/>
        </w:rPr>
        <w:t xml:space="preserve"> de </w:t>
      </w:r>
      <w:proofErr w:type="gramStart"/>
      <w:r>
        <w:rPr>
          <w:rFonts w:ascii="Garamond" w:hAnsi="Garamond"/>
          <w:sz w:val="24"/>
        </w:rPr>
        <w:t>Octubre</w:t>
      </w:r>
      <w:proofErr w:type="gramEnd"/>
      <w:r w:rsidR="00671138">
        <w:rPr>
          <w:rFonts w:ascii="Garamond" w:hAnsi="Garamond"/>
          <w:sz w:val="24"/>
        </w:rPr>
        <w:t xml:space="preserve"> de </w:t>
      </w:r>
      <w:r w:rsidR="00FF5192">
        <w:rPr>
          <w:rFonts w:ascii="Garamond" w:hAnsi="Garamond"/>
          <w:sz w:val="24"/>
        </w:rPr>
        <w:t>20</w:t>
      </w:r>
      <w:r w:rsidR="00EE647D">
        <w:rPr>
          <w:rFonts w:ascii="Garamond" w:hAnsi="Garamond"/>
          <w:sz w:val="24"/>
        </w:rPr>
        <w:t>20</w:t>
      </w:r>
    </w:p>
    <w:p w:rsidR="00671138" w:rsidP="00671138" w:rsidRDefault="00671138" w14:paraId="2D1E832F" w14:textId="77777777">
      <w:pPr>
        <w:pStyle w:val="Textosinformato"/>
        <w:ind w:left="360"/>
        <w:rPr>
          <w:rFonts w:ascii="Garamond" w:hAnsi="Garamond"/>
          <w:sz w:val="24"/>
        </w:rPr>
      </w:pPr>
    </w:p>
    <w:p w:rsidR="00671138" w:rsidP="0030655C" w:rsidRDefault="0030655C" w14:paraId="069B70E7" w14:textId="77777777">
      <w:pPr>
        <w:pStyle w:val="Textosinformato"/>
        <w:numPr>
          <w:ilvl w:val="0"/>
          <w:numId w:val="14"/>
        </w:numPr>
        <w:rPr>
          <w:rFonts w:ascii="Garamond" w:hAnsi="Garamond"/>
          <w:sz w:val="24"/>
          <w:lang w:val="en-GB"/>
        </w:rPr>
      </w:pPr>
      <w:proofErr w:type="spellStart"/>
      <w:r>
        <w:rPr>
          <w:rFonts w:ascii="Garamond" w:hAnsi="Garamond"/>
          <w:sz w:val="24"/>
          <w:lang w:val="en-GB"/>
        </w:rPr>
        <w:t>Ahora</w:t>
      </w:r>
      <w:proofErr w:type="spellEnd"/>
      <w:r>
        <w:rPr>
          <w:rFonts w:ascii="Garamond" w:hAnsi="Garamond"/>
          <w:sz w:val="24"/>
          <w:lang w:val="en-GB"/>
        </w:rPr>
        <w:t xml:space="preserve"> </w:t>
      </w:r>
      <w:proofErr w:type="spellStart"/>
      <w:r>
        <w:rPr>
          <w:rFonts w:ascii="Garamond" w:hAnsi="Garamond"/>
          <w:sz w:val="24"/>
          <w:lang w:val="en-GB"/>
        </w:rPr>
        <w:t>en</w:t>
      </w:r>
      <w:proofErr w:type="spellEnd"/>
      <w:r>
        <w:rPr>
          <w:rFonts w:ascii="Garamond" w:hAnsi="Garamond"/>
          <w:sz w:val="24"/>
          <w:lang w:val="en-GB"/>
        </w:rPr>
        <w:t xml:space="preserve"> Italiano:</w:t>
      </w:r>
    </w:p>
    <w:p w:rsidR="0030655C" w:rsidP="00671138" w:rsidRDefault="0030655C" w14:paraId="144704B2" w14:textId="77777777">
      <w:pPr>
        <w:pStyle w:val="Textosinformato"/>
        <w:rPr>
          <w:rFonts w:ascii="Garamond" w:hAnsi="Garamond"/>
          <w:sz w:val="24"/>
          <w:lang w:val="en-GB"/>
        </w:rPr>
      </w:pPr>
    </w:p>
    <w:p w:rsidRPr="0030655C" w:rsidR="00671138" w:rsidP="0030655C" w:rsidRDefault="00671138" w14:paraId="038BCBAD" w14:textId="77777777">
      <w:pPr>
        <w:pStyle w:val="Textosinformato"/>
        <w:ind w:left="360"/>
        <w:rPr>
          <w:rFonts w:ascii="Garamond" w:hAnsi="Garamond"/>
          <w:sz w:val="24"/>
        </w:rPr>
      </w:pPr>
      <w:r w:rsidRPr="0030655C">
        <w:rPr>
          <w:rFonts w:ascii="Garamond" w:hAnsi="Garamond"/>
          <w:sz w:val="24"/>
        </w:rPr>
        <w:t>FECHA DE HOY</w:t>
      </w:r>
    </w:p>
    <w:p w:rsidRPr="0030655C" w:rsidR="00671138" w:rsidP="0030655C" w:rsidRDefault="00671138" w14:paraId="2511695E" w14:textId="77777777">
      <w:pPr>
        <w:pStyle w:val="Textosinformato"/>
        <w:ind w:left="360"/>
        <w:rPr>
          <w:rFonts w:ascii="Garamond" w:hAnsi="Garamond"/>
          <w:sz w:val="24"/>
        </w:rPr>
      </w:pPr>
      <w:r w:rsidRPr="0030655C">
        <w:rPr>
          <w:rFonts w:ascii="Garamond" w:hAnsi="Garamond"/>
          <w:sz w:val="24"/>
        </w:rPr>
        <w:t>----------------------------------</w:t>
      </w:r>
    </w:p>
    <w:p w:rsidRPr="0030655C" w:rsidR="00671138" w:rsidP="0030655C" w:rsidRDefault="00671138" w14:paraId="2803F37F" w14:textId="189CA87B">
      <w:pPr>
        <w:pStyle w:val="Textosinformato"/>
        <w:ind w:left="360"/>
        <w:rPr>
          <w:rFonts w:ascii="Garamond" w:hAnsi="Garamond"/>
          <w:sz w:val="24"/>
        </w:rPr>
      </w:pPr>
      <w:r w:rsidRPr="0030655C">
        <w:rPr>
          <w:rFonts w:ascii="Garamond" w:hAnsi="Garamond"/>
          <w:sz w:val="24"/>
        </w:rPr>
        <w:t xml:space="preserve">MARTEDI   </w:t>
      </w:r>
      <w:r w:rsidR="00EE647D">
        <w:rPr>
          <w:rFonts w:ascii="Garamond" w:hAnsi="Garamond"/>
          <w:sz w:val="24"/>
        </w:rPr>
        <w:t>06</w:t>
      </w:r>
      <w:r w:rsidRPr="0030655C">
        <w:rPr>
          <w:rFonts w:ascii="Garamond" w:hAnsi="Garamond"/>
          <w:sz w:val="24"/>
        </w:rPr>
        <w:t xml:space="preserve"> </w:t>
      </w:r>
      <w:proofErr w:type="gramStart"/>
      <w:r w:rsidRPr="0030655C">
        <w:rPr>
          <w:rFonts w:ascii="Garamond" w:hAnsi="Garamond"/>
          <w:sz w:val="24"/>
        </w:rPr>
        <w:t>de  OTTOBRE</w:t>
      </w:r>
      <w:proofErr w:type="gramEnd"/>
      <w:r w:rsidRPr="0030655C">
        <w:rPr>
          <w:rFonts w:ascii="Garamond" w:hAnsi="Garamond"/>
          <w:sz w:val="24"/>
        </w:rPr>
        <w:t xml:space="preserve">   de 20</w:t>
      </w:r>
      <w:r w:rsidR="00EE647D">
        <w:rPr>
          <w:rFonts w:ascii="Garamond" w:hAnsi="Garamond"/>
          <w:sz w:val="24"/>
        </w:rPr>
        <w:t>20</w:t>
      </w:r>
    </w:p>
    <w:p w:rsidR="00671138" w:rsidP="00671138" w:rsidRDefault="00671138" w14:paraId="3AA11964" w14:textId="77777777">
      <w:pPr>
        <w:pStyle w:val="Textosinformato"/>
        <w:rPr>
          <w:rFonts w:cs="Courier New"/>
          <w:sz w:val="16"/>
        </w:rPr>
      </w:pPr>
    </w:p>
    <w:p w:rsidRPr="00174029" w:rsidR="00EE647D" w:rsidP="00EE647D" w:rsidRDefault="00EE647D" w14:paraId="7F016C0A" w14:textId="77777777">
      <w:pPr>
        <w:numPr>
          <w:ilvl w:val="0"/>
          <w:numId w:val="15"/>
        </w:numPr>
      </w:pPr>
      <w:r>
        <w:rPr>
          <w:rFonts w:ascii="Verdana" w:hAnsi="Verdana"/>
          <w:sz w:val="20"/>
        </w:rPr>
        <w:t>Queremos cambiar el departamento de Barcelona y llevarlo a Tabarnia.</w:t>
      </w:r>
    </w:p>
    <w:p w:rsidRPr="00174029" w:rsidR="00EE647D" w:rsidP="00EE647D" w:rsidRDefault="00EE647D" w14:paraId="749AC8F2" w14:textId="77777777">
      <w:pPr>
        <w:ind w:left="720"/>
      </w:pPr>
      <w:r>
        <w:rPr>
          <w:rFonts w:ascii="Verdana" w:hAnsi="Verdana"/>
          <w:sz w:val="20"/>
        </w:rPr>
        <w:t xml:space="preserve">Para ello tenemos que saber qué empleados cambiarían de localidad y cuáles no.  </w:t>
      </w:r>
    </w:p>
    <w:p w:rsidR="00EE647D" w:rsidP="00EE647D" w:rsidRDefault="00EE647D" w14:paraId="711BDBEE" w14:textId="77777777">
      <w:pPr>
        <w:ind w:left="720"/>
      </w:pPr>
      <w:r>
        <w:rPr>
          <w:rFonts w:ascii="Verdana" w:hAnsi="Verdana"/>
          <w:sz w:val="20"/>
        </w:rPr>
        <w:t>Combinar tablas y mostrar el nombre del departamento junto a los datos del empleado.</w:t>
      </w:r>
    </w:p>
    <w:p w:rsidR="00EE647D" w:rsidP="00EE647D" w:rsidRDefault="00EE647D" w14:paraId="54D12894" w14:textId="77777777">
      <w:pPr>
        <w:ind w:left="708"/>
      </w:pPr>
    </w:p>
    <w:p w:rsidR="00EE647D" w:rsidP="00EE647D" w:rsidRDefault="00EE647D" w14:paraId="12586523" w14:textId="77777777">
      <w:pPr>
        <w:ind w:left="708"/>
        <w:rPr>
          <w:b/>
          <w:bCs/>
          <w:lang w:val="en-GB"/>
        </w:rPr>
      </w:pPr>
    </w:p>
    <w:p w:rsidR="00EE647D" w:rsidP="00EE647D" w:rsidRDefault="00EE647D" w14:paraId="642CB64C" w14:textId="77777777">
      <w:pPr>
        <w:ind w:left="708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25A5F7F" wp14:editId="000E5578">
            <wp:extent cx="2819400" cy="1121262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569" cy="11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192" w:rsidP="00671138" w:rsidRDefault="00FF5192" w14:paraId="5157EB64" w14:textId="77777777">
      <w:pPr>
        <w:pStyle w:val="Textosinformato"/>
        <w:rPr>
          <w:rFonts w:cs="Courier New"/>
          <w:sz w:val="16"/>
        </w:rPr>
      </w:pPr>
    </w:p>
    <w:p w:rsidR="00671138" w:rsidP="00671138" w:rsidRDefault="00671138" w14:paraId="3A7F1F24" w14:textId="77777777">
      <w:pPr>
        <w:pStyle w:val="Textosinformato"/>
        <w:rPr>
          <w:rFonts w:cs="Courier New"/>
          <w:sz w:val="16"/>
        </w:rPr>
      </w:pPr>
    </w:p>
    <w:p w:rsidR="00716D22" w:rsidP="00671138" w:rsidRDefault="00716D22" w14:paraId="2BF838FA" w14:textId="77777777">
      <w:pPr>
        <w:pStyle w:val="Textosinformato"/>
        <w:rPr>
          <w:rFonts w:cs="Courier New"/>
          <w:sz w:val="16"/>
        </w:rPr>
      </w:pPr>
    </w:p>
    <w:p w:rsidRPr="00EE647D" w:rsidR="00671138" w:rsidP="00EE647D" w:rsidRDefault="00671138" w14:paraId="39DA6898" w14:textId="77777777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 xml:space="preserve">Mirar la fecha de alta del presidente. Visualizar todos los empleados dados de alta 330 días antes que el presidente. </w:t>
      </w:r>
    </w:p>
    <w:p w:rsidR="0030655C" w:rsidP="0030655C" w:rsidRDefault="0030655C" w14:paraId="0AEB51C2" w14:textId="77777777">
      <w:pPr>
        <w:pStyle w:val="Textosinformato"/>
        <w:ind w:left="360"/>
        <w:rPr>
          <w:rFonts w:ascii="Garamond" w:hAnsi="Garamond"/>
          <w:sz w:val="24"/>
        </w:rPr>
      </w:pPr>
    </w:p>
    <w:p w:rsidRPr="00EE647D" w:rsidR="00671138" w:rsidP="00EE647D" w:rsidRDefault="00671138" w14:paraId="00AC3E58" w14:textId="77777777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Nos piden un informe como este:</w:t>
      </w:r>
    </w:p>
    <w:p w:rsidR="00671138" w:rsidP="00671138" w:rsidRDefault="00671138" w14:paraId="6AE078A7" w14:textId="77777777">
      <w:pPr>
        <w:pStyle w:val="Textosinformato"/>
        <w:rPr>
          <w:rFonts w:ascii="Garamond" w:hAnsi="Garamond"/>
          <w:sz w:val="24"/>
        </w:rPr>
      </w:pPr>
    </w:p>
    <w:p w:rsidR="00671138" w:rsidP="00671138" w:rsidRDefault="00671138" w14:paraId="408191D6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Informe</w:t>
      </w:r>
    </w:p>
    <w:p w:rsidR="00671138" w:rsidP="00671138" w:rsidRDefault="00671138" w14:paraId="45C484CD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-------------- -------------- -------------- -------------- --------------</w:t>
      </w:r>
    </w:p>
    <w:p w:rsidR="00671138" w:rsidP="00671138" w:rsidRDefault="00671138" w14:paraId="1F277FF2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Rey........... Presidente.... 650000........ ........       10............</w:t>
      </w:r>
    </w:p>
    <w:p w:rsidR="00671138" w:rsidP="00671138" w:rsidRDefault="00671138" w14:paraId="496427BA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 xml:space="preserve">Negro......... </w:t>
      </w:r>
      <w:proofErr w:type="gramStart"/>
      <w:r>
        <w:rPr>
          <w:rFonts w:cs="Courier New"/>
          <w:sz w:val="18"/>
        </w:rPr>
        <w:t>Director</w:t>
      </w:r>
      <w:proofErr w:type="gramEnd"/>
      <w:r>
        <w:rPr>
          <w:rFonts w:cs="Courier New"/>
          <w:sz w:val="18"/>
        </w:rPr>
        <w:t>...... 370500........ ........       30............</w:t>
      </w:r>
    </w:p>
    <w:p w:rsidR="00671138" w:rsidP="00671138" w:rsidRDefault="00671138" w14:paraId="2254E8FB" w14:textId="77777777">
      <w:pPr>
        <w:pStyle w:val="Textosinformato"/>
        <w:rPr>
          <w:rFonts w:cs="Courier New"/>
          <w:sz w:val="18"/>
        </w:rPr>
      </w:pPr>
      <w:proofErr w:type="spellStart"/>
      <w:r>
        <w:rPr>
          <w:rFonts w:cs="Courier New"/>
          <w:sz w:val="18"/>
        </w:rPr>
        <w:t>Jimenez</w:t>
      </w:r>
      <w:proofErr w:type="spellEnd"/>
      <w:r>
        <w:rPr>
          <w:rFonts w:cs="Courier New"/>
          <w:sz w:val="18"/>
        </w:rPr>
        <w:t>....... Director...... 386750........ ........       20............</w:t>
      </w:r>
    </w:p>
    <w:p w:rsidR="00671138" w:rsidP="00671138" w:rsidRDefault="00671138" w14:paraId="2E7AB9EE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Cerezo........ Director...... 318500........ ........       10............</w:t>
      </w:r>
    </w:p>
    <w:p w:rsidR="00671138" w:rsidP="00671138" w:rsidRDefault="00671138" w14:paraId="353BA3A6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Arroyo........ Vendedor...... 208000........ ........       30............</w:t>
      </w:r>
    </w:p>
    <w:p w:rsidR="00671138" w:rsidP="00671138" w:rsidRDefault="00671138" w14:paraId="4C01D605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Sala.......... Vendedor...... 162500........ ........       30............</w:t>
      </w:r>
    </w:p>
    <w:p w:rsidR="00671138" w:rsidP="00671138" w:rsidRDefault="00671138" w14:paraId="7D7C58ED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Martín........ Vendedor...... 162500........ ........       30............</w:t>
      </w:r>
    </w:p>
    <w:p w:rsidR="00671138" w:rsidP="00671138" w:rsidRDefault="00671138" w14:paraId="266C7782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Tovar......... Vendedor...... 195000........ ........       30............</w:t>
      </w:r>
    </w:p>
    <w:p w:rsidR="00671138" w:rsidP="00671138" w:rsidRDefault="00671138" w14:paraId="2A316FFF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Jimeno........ Empleado...... 123500........ ........       10............</w:t>
      </w:r>
    </w:p>
    <w:p w:rsidR="00671138" w:rsidP="00671138" w:rsidRDefault="00671138" w14:paraId="45A26533" w14:textId="77777777">
      <w:pPr>
        <w:pStyle w:val="Textosinformato"/>
        <w:rPr>
          <w:rFonts w:cs="Courier New"/>
          <w:sz w:val="18"/>
        </w:rPr>
      </w:pPr>
      <w:proofErr w:type="gramStart"/>
      <w:r>
        <w:rPr>
          <w:rFonts w:cs="Courier New"/>
          <w:sz w:val="18"/>
        </w:rPr>
        <w:t>Fernández....</w:t>
      </w:r>
      <w:proofErr w:type="gramEnd"/>
      <w:r>
        <w:rPr>
          <w:rFonts w:cs="Courier New"/>
          <w:sz w:val="18"/>
        </w:rPr>
        <w:t>. Analista...... 390000........ ........       20............</w:t>
      </w:r>
    </w:p>
    <w:p w:rsidR="00671138" w:rsidP="00671138" w:rsidRDefault="00671138" w14:paraId="02112E06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Gil........... Analista...... 390000........ ........       20............</w:t>
      </w:r>
    </w:p>
    <w:p w:rsidR="00671138" w:rsidP="00671138" w:rsidRDefault="00671138" w14:paraId="681F3D25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Sánchez....... Empleado...... 104000........ ........       20............</w:t>
      </w:r>
    </w:p>
    <w:p w:rsidR="00671138" w:rsidP="00671138" w:rsidRDefault="00671138" w14:paraId="1179B1A7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Alonso........ Empleado...... 143000........ ........       20............</w:t>
      </w:r>
    </w:p>
    <w:p w:rsidR="00671138" w:rsidP="00671138" w:rsidRDefault="00671138" w14:paraId="04A10BCB" w14:textId="77777777">
      <w:pPr>
        <w:pStyle w:val="Textosinformato"/>
        <w:rPr>
          <w:rFonts w:ascii="Garamond" w:hAnsi="Garamond"/>
          <w:sz w:val="24"/>
        </w:rPr>
      </w:pPr>
      <w:proofErr w:type="spellStart"/>
      <w:r>
        <w:rPr>
          <w:rFonts w:cs="Courier New"/>
          <w:sz w:val="18"/>
        </w:rPr>
        <w:lastRenderedPageBreak/>
        <w:t>Múñoz</w:t>
      </w:r>
      <w:proofErr w:type="spellEnd"/>
      <w:r>
        <w:rPr>
          <w:rFonts w:cs="Courier New"/>
          <w:sz w:val="18"/>
        </w:rPr>
        <w:t>......... Empleado...... 169000........ ........       10............</w:t>
      </w:r>
    </w:p>
    <w:p w:rsidR="00671138" w:rsidP="00671138" w:rsidRDefault="00671138" w14:paraId="314E2019" w14:textId="77777777">
      <w:pPr>
        <w:pStyle w:val="Textosinformato"/>
        <w:rPr>
          <w:rFonts w:ascii="Garamond" w:hAnsi="Garamond"/>
          <w:sz w:val="24"/>
        </w:rPr>
      </w:pPr>
    </w:p>
    <w:p w:rsidR="00671138" w:rsidP="00671138" w:rsidRDefault="00671138" w14:paraId="1D321F26" w14:textId="77777777">
      <w:pPr>
        <w:pStyle w:val="Textosinformato"/>
        <w:rPr>
          <w:rFonts w:cs="Courier New"/>
          <w:sz w:val="16"/>
        </w:rPr>
      </w:pPr>
    </w:p>
    <w:p w:rsidRPr="00EE647D" w:rsidR="00671138" w:rsidP="00EE647D" w:rsidRDefault="00671138" w14:paraId="26E1B3E5" w14:textId="77777777">
      <w:pPr>
        <w:numPr>
          <w:ilvl w:val="0"/>
          <w:numId w:val="15"/>
        </w:numPr>
        <w:rPr>
          <w:rFonts w:ascii="Verdana" w:hAnsi="Verdana"/>
          <w:sz w:val="20"/>
        </w:rPr>
      </w:pPr>
      <w:r w:rsidRPr="00EE647D">
        <w:rPr>
          <w:rFonts w:ascii="Verdana" w:hAnsi="Verdana"/>
          <w:sz w:val="20"/>
        </w:rPr>
        <w:t>Nos piden otro, en el que se muestren todos los empleados de la siguiente manera:</w:t>
      </w:r>
    </w:p>
    <w:p w:rsidR="00671138" w:rsidP="00671138" w:rsidRDefault="00671138" w14:paraId="3BBF2FC8" w14:textId="77777777">
      <w:pPr>
        <w:pStyle w:val="Textosinformato"/>
        <w:rPr>
          <w:rFonts w:ascii="Garamond" w:hAnsi="Garamond"/>
          <w:sz w:val="24"/>
        </w:rPr>
      </w:pPr>
    </w:p>
    <w:p w:rsidR="00671138" w:rsidP="00671138" w:rsidRDefault="00671138" w14:paraId="3098F276" w14:textId="77777777">
      <w:pPr>
        <w:pStyle w:val="Textosinformato"/>
        <w:rPr>
          <w:rFonts w:ascii="Garamond" w:hAnsi="Garamond"/>
          <w:sz w:val="24"/>
        </w:rPr>
      </w:pPr>
    </w:p>
    <w:p w:rsidR="00671138" w:rsidP="00671138" w:rsidRDefault="00671138" w14:paraId="769A546F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fechas de alta</w:t>
      </w:r>
    </w:p>
    <w:p w:rsidR="00671138" w:rsidP="00671138" w:rsidRDefault="00671138" w14:paraId="19A60FAD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------------------------------------------------------------------------------</w:t>
      </w:r>
    </w:p>
    <w:p w:rsidR="00671138" w:rsidP="00671138" w:rsidRDefault="00671138" w14:paraId="12B42250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 xml:space="preserve">El Señor Tovar con cargo de Vendedor se </w:t>
      </w:r>
      <w:proofErr w:type="spellStart"/>
      <w:r>
        <w:rPr>
          <w:rFonts w:cs="Courier New"/>
          <w:sz w:val="18"/>
        </w:rPr>
        <w:t>dió</w:t>
      </w:r>
      <w:proofErr w:type="spellEnd"/>
      <w:r>
        <w:rPr>
          <w:rFonts w:cs="Courier New"/>
          <w:sz w:val="18"/>
        </w:rPr>
        <w:t xml:space="preserve"> de alta el </w:t>
      </w:r>
      <w:proofErr w:type="gramStart"/>
      <w:r>
        <w:rPr>
          <w:rFonts w:cs="Courier New"/>
          <w:sz w:val="18"/>
        </w:rPr>
        <w:t>jueves  11</w:t>
      </w:r>
      <w:proofErr w:type="gramEnd"/>
      <w:r>
        <w:rPr>
          <w:rFonts w:cs="Courier New"/>
          <w:sz w:val="18"/>
        </w:rPr>
        <w:t xml:space="preserve"> de </w:t>
      </w:r>
      <w:proofErr w:type="gramStart"/>
      <w:r>
        <w:rPr>
          <w:rFonts w:cs="Courier New"/>
          <w:sz w:val="18"/>
        </w:rPr>
        <w:t>noviembre  de</w:t>
      </w:r>
      <w:proofErr w:type="gramEnd"/>
      <w:r>
        <w:rPr>
          <w:rFonts w:cs="Courier New"/>
          <w:sz w:val="18"/>
        </w:rPr>
        <w:t xml:space="preserve"> 2095 en la empresa</w:t>
      </w:r>
    </w:p>
    <w:p w:rsidR="00671138" w:rsidP="00671138" w:rsidRDefault="00671138" w14:paraId="23950EF6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.</w:t>
      </w:r>
    </w:p>
    <w:p w:rsidR="00671138" w:rsidP="00671138" w:rsidRDefault="00671138" w14:paraId="286BBA2D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.</w:t>
      </w:r>
    </w:p>
    <w:p w:rsidR="00671138" w:rsidP="00671138" w:rsidRDefault="00671138" w14:paraId="47D21CC6" w14:textId="77777777">
      <w:pPr>
        <w:pStyle w:val="Textosinformato"/>
        <w:rPr>
          <w:rFonts w:cs="Courier New"/>
          <w:sz w:val="18"/>
        </w:rPr>
      </w:pPr>
      <w:r>
        <w:rPr>
          <w:rFonts w:cs="Courier New"/>
          <w:sz w:val="18"/>
        </w:rPr>
        <w:t>.</w:t>
      </w:r>
    </w:p>
    <w:p w:rsidR="00671138" w:rsidP="00671138" w:rsidRDefault="00671138" w14:paraId="62A6BC42" w14:textId="77777777">
      <w:pPr>
        <w:pStyle w:val="Textosinformato"/>
        <w:rPr>
          <w:rFonts w:ascii="Garamond" w:hAnsi="Garamond"/>
          <w:sz w:val="24"/>
        </w:rPr>
      </w:pPr>
      <w:r>
        <w:rPr>
          <w:rFonts w:cs="Courier New"/>
          <w:sz w:val="18"/>
        </w:rPr>
        <w:t>.</w:t>
      </w:r>
    </w:p>
    <w:p w:rsidR="00671138" w:rsidP="00671138" w:rsidRDefault="00671138" w14:paraId="31911222" w14:textId="77777777">
      <w:pPr>
        <w:pStyle w:val="Textosinformato"/>
        <w:rPr>
          <w:rFonts w:ascii="Garamond" w:hAnsi="Garamond"/>
          <w:sz w:val="24"/>
        </w:rPr>
      </w:pPr>
    </w:p>
    <w:p w:rsidRPr="00671138" w:rsidR="00501877" w:rsidP="00FB5F39" w:rsidRDefault="00501877" w14:paraId="4F88E915" w14:textId="77777777"/>
    <w:sectPr w:rsidRPr="00671138" w:rsidR="00501877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3206" w:rsidRDefault="00853206" w14:paraId="77D2DE96" w14:textId="77777777">
      <w:r>
        <w:separator/>
      </w:r>
    </w:p>
  </w:endnote>
  <w:endnote w:type="continuationSeparator" w:id="0">
    <w:p w:rsidR="00853206" w:rsidRDefault="00853206" w14:paraId="1EA5E98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0611" w:rsidP="00137EDB" w:rsidRDefault="00140611" w14:paraId="59105BFD" w14:textId="77777777">
    <w:pPr>
      <w:pStyle w:val="Piedepgina"/>
      <w:pBdr>
        <w:top w:val="single" w:color="auto" w:sz="4" w:space="1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B5F39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3206" w:rsidRDefault="00853206" w14:paraId="541ED2D7" w14:textId="77777777">
      <w:r>
        <w:separator/>
      </w:r>
    </w:p>
  </w:footnote>
  <w:footnote w:type="continuationSeparator" w:id="0">
    <w:p w:rsidR="00853206" w:rsidRDefault="00853206" w14:paraId="24F474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p w:rsidRPr="00897A8E" w:rsidR="00140611" w:rsidP="00897A8E" w:rsidRDefault="00EE1820" w14:paraId="38C1CED0" w14:textId="77777777">
    <w:pPr>
      <w:pStyle w:val="Encabezado"/>
      <w:pBdr>
        <w:bottom w:val="single" w:color="auto" w:sz="4" w:space="1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444C9E" wp14:editId="363C4C73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7A8E" w:rsidP="00897A8E" w:rsidRDefault="00EE1820" w14:paraId="424DA5C7" w14:textId="77777777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95A3A7" wp14:editId="3FB3F664">
                                <wp:extent cx="1145540" cy="231140"/>
                                <wp:effectExtent l="0" t="0" r="0" b="0"/>
                                <wp:docPr id="2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5540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B444C9E">
              <v:stroke joinstyle="miter"/>
              <v:path gradientshapeok="t" o:connecttype="rect"/>
            </v:shapetype>
            <v:shape id="Text Box 3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>
              <v:textbox style="mso-fit-shape-to-text:t">
                <w:txbxContent>
                  <w:p w:rsidR="00897A8E" w:rsidP="00897A8E" w:rsidRDefault="00EE1820" w14:paraId="424DA5C7" w14:textId="77777777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895A3A7" wp14:editId="3FB3F664">
                          <wp:extent cx="1145540" cy="231140"/>
                          <wp:effectExtent l="0" t="0" r="0" b="0"/>
                          <wp:docPr id="2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5540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2B24A2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329"/>
    <w:multiLevelType w:val="hybridMultilevel"/>
    <w:tmpl w:val="024A24B8"/>
    <w:lvl w:ilvl="0" w:tplc="AB4643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577518"/>
    <w:multiLevelType w:val="hybridMultilevel"/>
    <w:tmpl w:val="E2F803A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E071B0"/>
    <w:multiLevelType w:val="hybridMultilevel"/>
    <w:tmpl w:val="8C3C41BE"/>
    <w:lvl w:ilvl="0" w:tplc="0C0A000B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7D5EB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B081163"/>
    <w:multiLevelType w:val="hybridMultilevel"/>
    <w:tmpl w:val="60645BFC"/>
    <w:lvl w:ilvl="0" w:tplc="22AA4138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2DB82B07"/>
    <w:multiLevelType w:val="hybridMultilevel"/>
    <w:tmpl w:val="D452E346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2E454C6E"/>
    <w:multiLevelType w:val="hybridMultilevel"/>
    <w:tmpl w:val="A5F0754A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8C21EC5"/>
    <w:multiLevelType w:val="hybridMultilevel"/>
    <w:tmpl w:val="4DB0DA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91C3522"/>
    <w:multiLevelType w:val="hybridMultilevel"/>
    <w:tmpl w:val="4DB0DA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7D11CF"/>
    <w:multiLevelType w:val="hybridMultilevel"/>
    <w:tmpl w:val="024A24B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1186FC8"/>
    <w:multiLevelType w:val="hybridMultilevel"/>
    <w:tmpl w:val="FEA2358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8326F0D"/>
    <w:multiLevelType w:val="hybridMultilevel"/>
    <w:tmpl w:val="E6C475A2"/>
    <w:lvl w:ilvl="0" w:tplc="0C0A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1585459"/>
    <w:multiLevelType w:val="hybridMultilevel"/>
    <w:tmpl w:val="5C00CD40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D530432"/>
    <w:multiLevelType w:val="hybridMultilevel"/>
    <w:tmpl w:val="AD96EC86"/>
    <w:lvl w:ilvl="0" w:tplc="6E10DD32">
      <w:start w:val="3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 w:ascii="Times New Roman" w:hAnsi="Times New Roman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7968FAD8">
      <w:start w:val="3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hint="default" w:ascii="Symbol" w:hAnsi="Symbol" w:eastAsia="Times New Roman" w:cs="Times New Roman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4" w15:restartNumberingAfterBreak="0">
    <w:nsid w:val="68C066D8"/>
    <w:multiLevelType w:val="hybridMultilevel"/>
    <w:tmpl w:val="6F849C54"/>
    <w:lvl w:ilvl="0" w:tplc="CD3CFBB8">
      <w:start w:val="5"/>
      <w:numFmt w:val="bullet"/>
      <w:lvlText w:val=""/>
      <w:lvlJc w:val="left"/>
      <w:pPr>
        <w:tabs>
          <w:tab w:val="num" w:pos="1623"/>
        </w:tabs>
        <w:ind w:left="1623" w:hanging="915"/>
      </w:pPr>
      <w:rPr>
        <w:rFonts w:hint="default" w:ascii="Wingdings" w:hAnsi="Wingdings" w:eastAsia="Times New Roman" w:cs="Times New Roman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abstractNum w:abstractNumId="15" w15:restartNumberingAfterBreak="0">
    <w:nsid w:val="719E125E"/>
    <w:multiLevelType w:val="hybridMultilevel"/>
    <w:tmpl w:val="97ECBFB4"/>
    <w:lvl w:ilvl="0" w:tplc="173832B4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hint="default" w:ascii="Symbol" w:hAnsi="Symbol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hint="default" w:ascii="Wingdings" w:hAnsi="Wingdings"/>
      </w:rPr>
    </w:lvl>
  </w:abstractNum>
  <w:num w:numId="1" w16cid:durableId="2140829977">
    <w:abstractNumId w:val="13"/>
  </w:num>
  <w:num w:numId="2" w16cid:durableId="2139177584">
    <w:abstractNumId w:val="15"/>
  </w:num>
  <w:num w:numId="3" w16cid:durableId="799570411">
    <w:abstractNumId w:val="12"/>
  </w:num>
  <w:num w:numId="4" w16cid:durableId="1269043267">
    <w:abstractNumId w:val="0"/>
  </w:num>
  <w:num w:numId="5" w16cid:durableId="773131182">
    <w:abstractNumId w:val="9"/>
  </w:num>
  <w:num w:numId="6" w16cid:durableId="1259556041">
    <w:abstractNumId w:val="14"/>
  </w:num>
  <w:num w:numId="7" w16cid:durableId="1577009126">
    <w:abstractNumId w:val="11"/>
  </w:num>
  <w:num w:numId="8" w16cid:durableId="1387071977">
    <w:abstractNumId w:val="6"/>
  </w:num>
  <w:num w:numId="9" w16cid:durableId="1433092579">
    <w:abstractNumId w:val="10"/>
  </w:num>
  <w:num w:numId="10" w16cid:durableId="1753700512">
    <w:abstractNumId w:val="2"/>
  </w:num>
  <w:num w:numId="11" w16cid:durableId="825633175">
    <w:abstractNumId w:val="3"/>
  </w:num>
  <w:num w:numId="12" w16cid:durableId="1868253144">
    <w:abstractNumId w:val="4"/>
  </w:num>
  <w:num w:numId="13" w16cid:durableId="27613320">
    <w:abstractNumId w:val="5"/>
  </w:num>
  <w:num w:numId="14" w16cid:durableId="982470660">
    <w:abstractNumId w:val="1"/>
  </w:num>
  <w:num w:numId="15" w16cid:durableId="534007415">
    <w:abstractNumId w:val="8"/>
  </w:num>
  <w:num w:numId="16" w16cid:durableId="171993482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4A2"/>
    <w:rsid w:val="00000CA8"/>
    <w:rsid w:val="00054C75"/>
    <w:rsid w:val="000C1DBD"/>
    <w:rsid w:val="001003B1"/>
    <w:rsid w:val="00101100"/>
    <w:rsid w:val="00137EDB"/>
    <w:rsid w:val="00140611"/>
    <w:rsid w:val="002B24A2"/>
    <w:rsid w:val="002D240B"/>
    <w:rsid w:val="00303C07"/>
    <w:rsid w:val="0030655C"/>
    <w:rsid w:val="003220CA"/>
    <w:rsid w:val="003C030D"/>
    <w:rsid w:val="003E5532"/>
    <w:rsid w:val="003F541D"/>
    <w:rsid w:val="00436677"/>
    <w:rsid w:val="00476D05"/>
    <w:rsid w:val="00501877"/>
    <w:rsid w:val="00597A54"/>
    <w:rsid w:val="005A6C6B"/>
    <w:rsid w:val="00671138"/>
    <w:rsid w:val="00716D22"/>
    <w:rsid w:val="00753D1C"/>
    <w:rsid w:val="007C0D84"/>
    <w:rsid w:val="00853206"/>
    <w:rsid w:val="00897A8E"/>
    <w:rsid w:val="008E46C6"/>
    <w:rsid w:val="0093318B"/>
    <w:rsid w:val="0094505E"/>
    <w:rsid w:val="00A32D16"/>
    <w:rsid w:val="00B125C5"/>
    <w:rsid w:val="00B95480"/>
    <w:rsid w:val="00B97ACD"/>
    <w:rsid w:val="00BE5B8F"/>
    <w:rsid w:val="00BF4F18"/>
    <w:rsid w:val="00D62703"/>
    <w:rsid w:val="00DD6859"/>
    <w:rsid w:val="00E624E3"/>
    <w:rsid w:val="00EE1820"/>
    <w:rsid w:val="00EE647D"/>
    <w:rsid w:val="00EF2956"/>
    <w:rsid w:val="00FA3B8E"/>
    <w:rsid w:val="00FB5F39"/>
    <w:rsid w:val="00FC735A"/>
    <w:rsid w:val="00FF5192"/>
    <w:rsid w:val="736E8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012844"/>
  <w15:chartTrackingRefBased/>
  <w15:docId w15:val="{4BA52FCC-435C-41CF-A0A5-406F62EB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624E3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318B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93318B"/>
    <w:pPr>
      <w:keepNext/>
      <w:ind w:left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3318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3318B"/>
    <w:pPr>
      <w:keepNext/>
      <w:ind w:left="720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93318B"/>
    <w:pPr>
      <w:keepNext/>
      <w:outlineLvl w:val="4"/>
    </w:pPr>
    <w:rPr>
      <w:u w:val="single"/>
    </w:rPr>
  </w:style>
  <w:style w:type="paragraph" w:styleId="Ttulo6">
    <w:name w:val="heading 6"/>
    <w:basedOn w:val="Normal"/>
    <w:next w:val="Normal"/>
    <w:link w:val="Ttulo6Car"/>
    <w:qFormat/>
    <w:rsid w:val="0093318B"/>
    <w:pPr>
      <w:keepNext/>
      <w:outlineLvl w:val="5"/>
    </w:pPr>
    <w:rPr>
      <w:i/>
      <w:iCs/>
    </w:rPr>
  </w:style>
  <w:style w:type="paragraph" w:styleId="Ttulo7">
    <w:name w:val="heading 7"/>
    <w:basedOn w:val="Normal"/>
    <w:next w:val="Normal"/>
    <w:link w:val="Ttulo7Car"/>
    <w:qFormat/>
    <w:rsid w:val="0093318B"/>
    <w:pPr>
      <w:keepNext/>
      <w:autoSpaceDE w:val="0"/>
      <w:autoSpaceDN w:val="0"/>
      <w:adjustRightInd w:val="0"/>
      <w:jc w:val="center"/>
      <w:outlineLvl w:val="6"/>
    </w:pPr>
    <w:rPr>
      <w:rFonts w:ascii="Courier New" w:hAnsi="Courier New" w:cs="Courier New"/>
      <w:b/>
      <w:bCs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93318B"/>
    <w:pPr>
      <w:keepNext/>
      <w:autoSpaceDE w:val="0"/>
      <w:autoSpaceDN w:val="0"/>
      <w:adjustRightInd w:val="0"/>
      <w:outlineLvl w:val="7"/>
    </w:pPr>
    <w:rPr>
      <w:rFonts w:ascii="Courier New" w:hAnsi="Courier New" w:cs="Courier New"/>
      <w:b/>
      <w:bCs/>
      <w:sz w:val="20"/>
      <w:szCs w:val="20"/>
    </w:rPr>
  </w:style>
  <w:style w:type="paragraph" w:styleId="Ttulo9">
    <w:name w:val="heading 9"/>
    <w:basedOn w:val="Normal"/>
    <w:next w:val="Normal"/>
    <w:link w:val="Ttulo9Car"/>
    <w:qFormat/>
    <w:rsid w:val="0093318B"/>
    <w:pPr>
      <w:keepNext/>
      <w:ind w:firstLine="360"/>
      <w:outlineLvl w:val="8"/>
    </w:pPr>
    <w:rPr>
      <w:i/>
      <w:i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link w:val="TextonotapieCar"/>
    <w:semiHidden/>
    <w:rsid w:val="00E624E3"/>
    <w:rPr>
      <w:sz w:val="20"/>
      <w:szCs w:val="20"/>
    </w:rPr>
  </w:style>
  <w:style w:type="character" w:styleId="Ttulo1Car" w:customStyle="1">
    <w:name w:val="Título 1 Car"/>
    <w:link w:val="Ttulo1"/>
    <w:rsid w:val="0093318B"/>
    <w:rPr>
      <w:b/>
      <w:bCs/>
      <w:sz w:val="24"/>
      <w:szCs w:val="24"/>
    </w:rPr>
  </w:style>
  <w:style w:type="character" w:styleId="Ttulo2Car" w:customStyle="1">
    <w:name w:val="Título 2 Car"/>
    <w:link w:val="Ttulo2"/>
    <w:rsid w:val="0093318B"/>
    <w:rPr>
      <w:b/>
      <w:bCs/>
      <w:sz w:val="24"/>
      <w:szCs w:val="24"/>
    </w:rPr>
  </w:style>
  <w:style w:type="character" w:styleId="Ttulo3Car" w:customStyle="1">
    <w:name w:val="Título 3 Car"/>
    <w:link w:val="Ttulo3"/>
    <w:rsid w:val="0093318B"/>
    <w:rPr>
      <w:b/>
      <w:bCs/>
      <w:sz w:val="24"/>
      <w:szCs w:val="24"/>
    </w:rPr>
  </w:style>
  <w:style w:type="character" w:styleId="Ttulo4Car" w:customStyle="1">
    <w:name w:val="Título 4 Car"/>
    <w:link w:val="Ttulo4"/>
    <w:rsid w:val="0093318B"/>
    <w:rPr>
      <w:b/>
      <w:bCs/>
      <w:sz w:val="24"/>
      <w:szCs w:val="24"/>
    </w:rPr>
  </w:style>
  <w:style w:type="character" w:styleId="Ttulo5Car" w:customStyle="1">
    <w:name w:val="Título 5 Car"/>
    <w:link w:val="Ttulo5"/>
    <w:rsid w:val="0093318B"/>
    <w:rPr>
      <w:sz w:val="24"/>
      <w:szCs w:val="24"/>
      <w:u w:val="single"/>
    </w:rPr>
  </w:style>
  <w:style w:type="character" w:styleId="Ttulo6Car" w:customStyle="1">
    <w:name w:val="Título 6 Car"/>
    <w:link w:val="Ttulo6"/>
    <w:rsid w:val="0093318B"/>
    <w:rPr>
      <w:i/>
      <w:iCs/>
      <w:sz w:val="24"/>
      <w:szCs w:val="24"/>
    </w:rPr>
  </w:style>
  <w:style w:type="character" w:styleId="Ttulo7Car" w:customStyle="1">
    <w:name w:val="Título 7 Car"/>
    <w:link w:val="Ttulo7"/>
    <w:rsid w:val="0093318B"/>
    <w:rPr>
      <w:rFonts w:ascii="Courier New" w:hAnsi="Courier New" w:cs="Courier New"/>
      <w:b/>
      <w:bCs/>
    </w:rPr>
  </w:style>
  <w:style w:type="character" w:styleId="Ttulo8Car" w:customStyle="1">
    <w:name w:val="Título 8 Car"/>
    <w:link w:val="Ttulo8"/>
    <w:rsid w:val="0093318B"/>
    <w:rPr>
      <w:rFonts w:ascii="Courier New" w:hAnsi="Courier New" w:cs="Courier New"/>
      <w:b/>
      <w:bCs/>
    </w:rPr>
  </w:style>
  <w:style w:type="character" w:styleId="Ttulo9Car" w:customStyle="1">
    <w:name w:val="Título 9 Car"/>
    <w:link w:val="Ttulo9"/>
    <w:rsid w:val="0093318B"/>
    <w:rPr>
      <w:i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93318B"/>
    <w:rPr>
      <w:rFonts w:ascii="Courier New" w:hAnsi="Courier New"/>
      <w:sz w:val="20"/>
      <w:szCs w:val="20"/>
    </w:rPr>
  </w:style>
  <w:style w:type="character" w:styleId="TextosinformatoCar" w:customStyle="1">
    <w:name w:val="Texto sin formato Car"/>
    <w:link w:val="Textosinformato"/>
    <w:rsid w:val="0093318B"/>
    <w:rPr>
      <w:rFonts w:ascii="Courier New" w:hAnsi="Courier New"/>
    </w:rPr>
  </w:style>
  <w:style w:type="paragraph" w:styleId="NormalWeb">
    <w:name w:val="Normal (Web)"/>
    <w:basedOn w:val="Normal"/>
    <w:rsid w:val="0093318B"/>
    <w:pPr>
      <w:spacing w:before="100" w:beforeAutospacing="1" w:after="100" w:afterAutospacing="1"/>
    </w:pPr>
  </w:style>
  <w:style w:type="character" w:styleId="TextonotapieCar" w:customStyle="1">
    <w:name w:val="Texto nota pie Car"/>
    <w:basedOn w:val="Fuentedeprrafopredeter"/>
    <w:link w:val="Textonotapie"/>
    <w:semiHidden/>
    <w:rsid w:val="0093318B"/>
  </w:style>
  <w:style w:type="paragraph" w:styleId="Textoindependiente2">
    <w:name w:val="Body Text 2"/>
    <w:basedOn w:val="Normal"/>
    <w:link w:val="Textoindependiente2Car"/>
    <w:rsid w:val="0093318B"/>
    <w:rPr>
      <w:b/>
      <w:bCs/>
    </w:rPr>
  </w:style>
  <w:style w:type="character" w:styleId="Textoindependiente2Car" w:customStyle="1">
    <w:name w:val="Texto independiente 2 Car"/>
    <w:link w:val="Textoindependiente2"/>
    <w:rsid w:val="0093318B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93318B"/>
    <w:pPr>
      <w:ind w:left="708" w:firstLine="708"/>
    </w:pPr>
  </w:style>
  <w:style w:type="character" w:styleId="SangradetextonormalCar" w:customStyle="1">
    <w:name w:val="Sangría de texto normal Car"/>
    <w:link w:val="Sangradetextonormal"/>
    <w:rsid w:val="0093318B"/>
    <w:rPr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93318B"/>
    <w:pPr>
      <w:ind w:left="1416"/>
    </w:pPr>
  </w:style>
  <w:style w:type="character" w:styleId="Sangra2detindependienteCar" w:customStyle="1">
    <w:name w:val="Sangría 2 de t. independiente Car"/>
    <w:link w:val="Sangra2detindependiente"/>
    <w:rsid w:val="0093318B"/>
    <w:rPr>
      <w:sz w:val="24"/>
      <w:szCs w:val="24"/>
    </w:rPr>
  </w:style>
  <w:style w:type="paragraph" w:styleId="Textoindependiente">
    <w:name w:val="Body Text"/>
    <w:basedOn w:val="Normal"/>
    <w:link w:val="TextoindependienteCar"/>
    <w:rsid w:val="0093318B"/>
    <w:rPr>
      <w:color w:val="99CC00"/>
    </w:rPr>
  </w:style>
  <w:style w:type="character" w:styleId="TextoindependienteCar" w:customStyle="1">
    <w:name w:val="Texto independiente Car"/>
    <w:link w:val="Textoindependiente"/>
    <w:rsid w:val="0093318B"/>
    <w:rPr>
      <w:color w:val="99CC00"/>
      <w:sz w:val="24"/>
      <w:szCs w:val="24"/>
    </w:rPr>
  </w:style>
  <w:style w:type="paragraph" w:styleId="Textoindependiente3">
    <w:name w:val="Body Text 3"/>
    <w:basedOn w:val="Normal"/>
    <w:link w:val="Textoindependiente3Car"/>
    <w:rsid w:val="0093318B"/>
    <w:rPr>
      <w:rFonts w:ascii="Verdana" w:hAnsi="Verdana"/>
      <w:b/>
      <w:bCs/>
      <w:sz w:val="20"/>
    </w:rPr>
  </w:style>
  <w:style w:type="character" w:styleId="Textoindependiente3Car" w:customStyle="1">
    <w:name w:val="Texto independiente 3 Car"/>
    <w:link w:val="Textoindependiente3"/>
    <w:rsid w:val="0093318B"/>
    <w:rPr>
      <w:rFonts w:ascii="Verdana" w:hAnsi="Verdana"/>
      <w:b/>
      <w:bCs/>
      <w:szCs w:val="24"/>
    </w:rPr>
  </w:style>
  <w:style w:type="paragraph" w:styleId="Epgrafe" w:customStyle="1">
    <w:name w:val="Epígrafe"/>
    <w:basedOn w:val="Normal"/>
    <w:next w:val="Normal"/>
    <w:qFormat/>
    <w:rsid w:val="0093318B"/>
    <w:pPr>
      <w:ind w:left="708"/>
    </w:pPr>
    <w:rPr>
      <w:b/>
      <w:bCs/>
    </w:rPr>
  </w:style>
  <w:style w:type="paragraph" w:styleId="Sangra3detindependiente">
    <w:name w:val="Body Text Indent 3"/>
    <w:basedOn w:val="Normal"/>
    <w:link w:val="Sangra3detindependienteCar"/>
    <w:rsid w:val="0093318B"/>
    <w:pPr>
      <w:ind w:firstLine="708"/>
    </w:pPr>
  </w:style>
  <w:style w:type="character" w:styleId="Sangra3detindependienteCar" w:customStyle="1">
    <w:name w:val="Sangría 3 de t. independiente Car"/>
    <w:link w:val="Sangra3detindependiente"/>
    <w:rsid w:val="0093318B"/>
    <w:rPr>
      <w:sz w:val="24"/>
      <w:szCs w:val="24"/>
    </w:rPr>
  </w:style>
  <w:style w:type="paragraph" w:styleId="indent" w:customStyle="1">
    <w:name w:val="indent"/>
    <w:basedOn w:val="Normal"/>
    <w:rsid w:val="0093318B"/>
    <w:pPr>
      <w:spacing w:before="100" w:beforeAutospacing="1" w:after="100" w:afterAutospacing="1"/>
    </w:pPr>
  </w:style>
  <w:style w:type="paragraph" w:styleId="HTMLconformatoprevio">
    <w:name w:val="HTML Preformatted"/>
    <w:basedOn w:val="Normal"/>
    <w:link w:val="HTMLconformatoprevioCar"/>
    <w:rsid w:val="00933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sz w:val="20"/>
      <w:szCs w:val="20"/>
    </w:rPr>
  </w:style>
  <w:style w:type="character" w:styleId="HTMLconformatoprevioCar" w:customStyle="1">
    <w:name w:val="HTML con formato previo Car"/>
    <w:link w:val="HTMLconformatoprevio"/>
    <w:rsid w:val="0093318B"/>
    <w:rPr>
      <w:rFonts w:ascii="Arial Unicode MS" w:hAnsi="Arial Unicode MS" w:eastAsia="Arial Unicode MS" w:cs="Arial Unicode MS"/>
    </w:rPr>
  </w:style>
  <w:style w:type="table" w:styleId="Tablaconcuadrcula8">
    <w:name w:val="Table Grid 8"/>
    <w:basedOn w:val="Tablanormal"/>
    <w:rsid w:val="0093318B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Prrafodelista">
    <w:name w:val="List Paragraph"/>
    <w:basedOn w:val="Normal"/>
    <w:uiPriority w:val="34"/>
    <w:qFormat/>
    <w:rsid w:val="00FB5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ORACLE10G.dot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CONSULTAS DE UNION INTERNAS</dc:title>
  <dc:subject/>
  <dc:creator>Francisco García</dc:creator>
  <keywords/>
  <dc:description/>
  <lastModifiedBy>Talento Oracle</lastModifiedBy>
  <revision>7</revision>
  <lastPrinted>1899-12-31T23:00:00.0000000Z</lastPrinted>
  <dcterms:created xsi:type="dcterms:W3CDTF">2018-11-22T18:44:00.0000000Z</dcterms:created>
  <dcterms:modified xsi:type="dcterms:W3CDTF">2025-04-09T15:47:03.5373296Z</dcterms:modified>
</coreProperties>
</file>