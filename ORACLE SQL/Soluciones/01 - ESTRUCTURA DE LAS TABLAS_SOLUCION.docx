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1853AB" w:rsidR="00C70658" w:rsidP="00C70658" w:rsidRDefault="00C70658" w14:paraId="309B1FE5" w14:textId="77777777">
      <w:pPr>
        <w:pStyle w:val="Puesto"/>
        <w:rPr>
          <w:rFonts w:ascii="Verdana" w:hAnsi="Verdana" w:cs="Tahoma"/>
          <w:sz w:val="20"/>
          <w:szCs w:val="20"/>
          <w:u w:val="single"/>
        </w:rPr>
      </w:pPr>
      <w:r w:rsidRPr="001853AB">
        <w:rPr>
          <w:rFonts w:ascii="Verdana" w:hAnsi="Verdana" w:cs="Tahoma"/>
          <w:sz w:val="20"/>
          <w:szCs w:val="20"/>
          <w:u w:val="single"/>
        </w:rPr>
        <w:t>Estructuras de las Tablas</w:t>
      </w:r>
    </w:p>
    <w:p w:rsidRPr="001853AB" w:rsidR="00C70658" w:rsidP="00C70658" w:rsidRDefault="00C70658" w14:paraId="4A235DC5" w14:textId="77777777">
      <w:pPr>
        <w:rPr>
          <w:rFonts w:ascii="Verdana" w:hAnsi="Verdana"/>
          <w:sz w:val="20"/>
          <w:szCs w:val="20"/>
          <w:lang w:val="es-ES_tradnl"/>
        </w:rPr>
      </w:pPr>
    </w:p>
    <w:p w:rsidRPr="001853AB" w:rsidR="00C70658" w:rsidP="00C70658" w:rsidRDefault="00C70658" w14:paraId="49D136A4" w14:textId="228BC88A">
      <w:pPr>
        <w:pStyle w:val="Textosinformato"/>
        <w:numPr>
          <w:ilvl w:val="1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Creación de Tablas:</w:t>
      </w:r>
    </w:p>
    <w:p w:rsidRPr="001853AB" w:rsidR="00265B48" w:rsidP="00265B48" w:rsidRDefault="00265B48" w14:paraId="67992122" w14:textId="52082F77">
      <w:pPr>
        <w:pStyle w:val="Textosinformato"/>
        <w:rPr>
          <w:rFonts w:ascii="Verdana" w:hAnsi="Verdana"/>
        </w:rPr>
      </w:pPr>
    </w:p>
    <w:p w:rsidRPr="001853AB" w:rsidR="00265B48" w:rsidP="00265B48" w:rsidRDefault="00265B48" w14:paraId="1F11C8D1" w14:textId="6690AA40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  <w:noProof/>
        </w:rPr>
        <w:drawing>
          <wp:inline distT="0" distB="0" distL="0" distR="0" wp14:anchorId="56E044C5" wp14:editId="2A9B2A39">
            <wp:extent cx="5400040" cy="4360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53AB" w:rsidR="00C70658" w:rsidP="00C70658" w:rsidRDefault="00C70658" w14:paraId="7A2A16E1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3BBCA5C2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Crear la tabla COLEGIOS con los siguientes campos:</w:t>
      </w:r>
    </w:p>
    <w:p w:rsidRPr="001853AB" w:rsidR="00C70658" w:rsidP="00C70658" w:rsidRDefault="00C70658" w14:paraId="4F2FCC3B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77BADB95" w14:textId="77777777">
      <w:pPr>
        <w:pStyle w:val="Textosinformato"/>
        <w:ind w:left="360"/>
        <w:rPr>
          <w:rFonts w:ascii="Verdana" w:hAnsi="Verdana"/>
          <w:b/>
          <w:u w:val="single"/>
        </w:rPr>
      </w:pPr>
      <w:r w:rsidRPr="001853AB">
        <w:rPr>
          <w:rFonts w:ascii="Verdana" w:hAnsi="Verdana"/>
          <w:b/>
          <w:u w:val="single"/>
        </w:rPr>
        <w:t>Campos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Tipo de dato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Restricción</w:t>
      </w:r>
    </w:p>
    <w:p w:rsidRPr="001853AB" w:rsidR="00C70658" w:rsidP="00C70658" w:rsidRDefault="00C70658" w14:paraId="5686CF66" w14:textId="77777777">
      <w:pPr>
        <w:pStyle w:val="Textosinformato"/>
        <w:ind w:left="360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Cod_colegio</w:t>
      </w:r>
      <w:proofErr w:type="spellEnd"/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Numérico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 xml:space="preserve">Clave Principal e </w:t>
      </w:r>
      <w:r w:rsidRPr="001853AB">
        <w:rPr>
          <w:rFonts w:ascii="Verdana" w:hAnsi="Verdana"/>
          <w:b/>
          <w:bCs/>
          <w:lang w:val="es-ES_tradnl"/>
        </w:rPr>
        <w:t>Identidad</w:t>
      </w:r>
    </w:p>
    <w:p w:rsidRPr="001853AB" w:rsidR="00C70658" w:rsidP="00C70658" w:rsidRDefault="00C70658" w14:paraId="0CCF6808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Nombre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>
        <w:rPr>
          <w:rFonts w:ascii="Verdana" w:hAnsi="Verdana"/>
          <w:lang w:val="es-ES_tradnl"/>
        </w:rPr>
        <w:tab/>
      </w:r>
      <w:r w:rsidRPr="001853AB" w:rsidR="00046C0B">
        <w:rPr>
          <w:rFonts w:ascii="Verdana" w:hAnsi="Verdana"/>
          <w:lang w:val="es-ES_tradnl"/>
        </w:rPr>
        <w:t>20 letras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No permite nulos.</w:t>
      </w:r>
    </w:p>
    <w:p w:rsidRPr="001853AB" w:rsidR="00C70658" w:rsidP="00C70658" w:rsidRDefault="00C70658" w14:paraId="0BD6A492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Localidad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 w:rsidR="00046C0B">
        <w:rPr>
          <w:rFonts w:ascii="Verdana" w:hAnsi="Verdana"/>
          <w:lang w:val="es-ES_tradnl"/>
        </w:rPr>
        <w:t xml:space="preserve"> 15 letras</w:t>
      </w:r>
    </w:p>
    <w:p w:rsidRPr="001853AB" w:rsidR="00C70658" w:rsidP="00C70658" w:rsidRDefault="00C70658" w14:paraId="44742837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Provincia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Texto</w:t>
      </w:r>
      <w:r w:rsidRPr="001853AB" w:rsidR="00046C0B">
        <w:rPr>
          <w:rFonts w:ascii="Verdana" w:hAnsi="Verdana"/>
        </w:rPr>
        <w:t xml:space="preserve"> 15 letras</w:t>
      </w:r>
    </w:p>
    <w:p w:rsidRPr="001853AB" w:rsidR="00C70658" w:rsidP="00C70658" w:rsidRDefault="00C70658" w14:paraId="3737A225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</w:t>
      </w:r>
      <w:r w:rsidRPr="001853AB">
        <w:rPr>
          <w:rFonts w:ascii="Verdana" w:hAnsi="Verdana"/>
          <w:b/>
          <w:bCs/>
        </w:rPr>
        <w:t>ñ</w:t>
      </w:r>
      <w:r w:rsidRPr="001853AB">
        <w:rPr>
          <w:rFonts w:ascii="Verdana" w:hAnsi="Verdana"/>
        </w:rPr>
        <w:t>o_Construcción</w:t>
      </w:r>
      <w:proofErr w:type="spellEnd"/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Fecha</w:t>
      </w:r>
    </w:p>
    <w:p w:rsidRPr="001853AB" w:rsidR="00C70658" w:rsidP="00C70658" w:rsidRDefault="00C70658" w14:paraId="6C5428F3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Coste_Construcción</w:t>
      </w:r>
      <w:proofErr w:type="spellEnd"/>
      <w:r w:rsidRPr="001853AB">
        <w:rPr>
          <w:rFonts w:ascii="Verdana" w:hAnsi="Verdana"/>
        </w:rPr>
        <w:tab/>
      </w:r>
      <w:r w:rsidRPr="001853AB" w:rsidR="00E77836">
        <w:rPr>
          <w:rFonts w:ascii="Verdana" w:hAnsi="Verdana"/>
        </w:rPr>
        <w:t>Numérico</w:t>
      </w:r>
    </w:p>
    <w:p w:rsidRPr="001853AB" w:rsidR="00C70658" w:rsidP="00C70658" w:rsidRDefault="00C70658" w14:paraId="73B3E55D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Numérico</w:t>
      </w:r>
    </w:p>
    <w:p w:rsidRPr="001853AB" w:rsidR="00C70658" w:rsidP="00C70658" w:rsidRDefault="00C70658" w14:paraId="577320FD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Unico</w:t>
      </w:r>
      <w:proofErr w:type="spellEnd"/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 w:rsidR="00042397">
        <w:rPr>
          <w:rFonts w:ascii="Verdana" w:hAnsi="Verdana"/>
          <w:lang w:val="es-ES_tradnl"/>
        </w:rPr>
        <w:t>Numérico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 xml:space="preserve">Clave </w:t>
      </w:r>
      <w:proofErr w:type="spellStart"/>
      <w:r w:rsidRPr="001853AB">
        <w:rPr>
          <w:rFonts w:ascii="Verdana" w:hAnsi="Verdana"/>
        </w:rPr>
        <w:t>Unica</w:t>
      </w:r>
      <w:proofErr w:type="spellEnd"/>
    </w:p>
    <w:p w:rsidRPr="001853AB" w:rsidR="003B6A7E" w:rsidP="00C70658" w:rsidRDefault="003B6A7E" w14:paraId="76C55BA7" w14:textId="77777777">
      <w:pPr>
        <w:pStyle w:val="Textosinformato"/>
        <w:ind w:firstLine="360"/>
        <w:rPr>
          <w:rFonts w:ascii="Verdana" w:hAnsi="Verdana"/>
        </w:rPr>
      </w:pPr>
    </w:p>
    <w:p w:rsidRPr="001853AB" w:rsidR="00CC40A2" w:rsidP="00C70658" w:rsidRDefault="001410D2" w14:paraId="0C5A1C64" w14:textId="79F0E70F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Utilizar una secuencia para insertar Colegios</w:t>
      </w:r>
    </w:p>
    <w:p w:rsidRPr="001853AB" w:rsidR="00156BC0" w:rsidP="00C70658" w:rsidRDefault="00156BC0" w14:paraId="29DD112D" w14:textId="20E8C663">
      <w:pPr>
        <w:pStyle w:val="Textosinformato"/>
        <w:ind w:firstLine="360"/>
        <w:rPr>
          <w:rFonts w:ascii="Verdana" w:hAnsi="Verdana"/>
        </w:rPr>
      </w:pPr>
    </w:p>
    <w:p w:rsidRPr="001853AB" w:rsidR="00156BC0" w:rsidP="00156BC0" w:rsidRDefault="00156BC0" w14:paraId="59145C2A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--TABLA COLEGIOS</w:t>
      </w:r>
    </w:p>
    <w:p w:rsidRPr="001853AB" w:rsidR="00156BC0" w:rsidP="00156BC0" w:rsidRDefault="00156BC0" w14:paraId="7D2089C0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create</w:t>
      </w:r>
      <w:proofErr w:type="spellEnd"/>
      <w:r w:rsidRPr="001853AB">
        <w:rPr>
          <w:rFonts w:ascii="Verdana" w:hAnsi="Verdana"/>
        </w:rPr>
        <w:t xml:space="preserve"> table colegios</w:t>
      </w:r>
    </w:p>
    <w:p w:rsidRPr="001853AB" w:rsidR="00156BC0" w:rsidP="00156BC0" w:rsidRDefault="00156BC0" w14:paraId="64518A6D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27386538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, nombre varchar2(20)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398FE538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, localidad varchar2(15)</w:t>
      </w:r>
    </w:p>
    <w:p w:rsidRPr="001853AB" w:rsidR="00156BC0" w:rsidP="00156BC0" w:rsidRDefault="00156BC0" w14:paraId="605960F2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, provincia varchar2(15)</w:t>
      </w:r>
    </w:p>
    <w:p w:rsidRPr="001853AB" w:rsidR="00156BC0" w:rsidP="00156BC0" w:rsidRDefault="00156BC0" w14:paraId="5FE90851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anyo_construccion</w:t>
      </w:r>
      <w:proofErr w:type="spellEnd"/>
      <w:r w:rsidRPr="001853AB">
        <w:rPr>
          <w:rFonts w:ascii="Verdana" w:hAnsi="Verdana"/>
        </w:rPr>
        <w:t xml:space="preserve"> date</w:t>
      </w:r>
    </w:p>
    <w:p w:rsidRPr="001853AB" w:rsidR="00156BC0" w:rsidP="00156BC0" w:rsidRDefault="00156BC0" w14:paraId="09F0F48E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coste_construccion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</w:p>
    <w:p w:rsidRPr="001853AB" w:rsidR="00156BC0" w:rsidP="00156BC0" w:rsidRDefault="00156BC0" w14:paraId="7BE298FD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</w:p>
    <w:p w:rsidRPr="001853AB" w:rsidR="00156BC0" w:rsidP="00156BC0" w:rsidRDefault="00156BC0" w14:paraId="3F1424F6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unico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02DABF5F" w14:textId="77777777">
      <w:pPr>
        <w:pStyle w:val="Textosinformato"/>
        <w:ind w:firstLine="360"/>
        <w:rPr>
          <w:rFonts w:ascii="Verdana" w:hAnsi="Verdana"/>
        </w:rPr>
      </w:pPr>
    </w:p>
    <w:p w:rsidRPr="001853AB" w:rsidR="00156BC0" w:rsidP="00156BC0" w:rsidRDefault="00156BC0" w14:paraId="1CEC565D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--RESTRICCIONES DE COLEGIOS</w:t>
      </w:r>
    </w:p>
    <w:p w:rsidRPr="001853AB" w:rsidR="00156BC0" w:rsidP="00156BC0" w:rsidRDefault="00156BC0" w14:paraId="31B9DFC4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--PK</w:t>
      </w:r>
    </w:p>
    <w:p w:rsidRPr="001853AB" w:rsidR="00156BC0" w:rsidP="00156BC0" w:rsidRDefault="00156BC0" w14:paraId="42CA329A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alter table colegios</w:t>
      </w:r>
    </w:p>
    <w:p w:rsidRPr="001853AB" w:rsidR="00156BC0" w:rsidP="00156BC0" w:rsidRDefault="00156BC0" w14:paraId="620413F6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PK_COLEGIOS</w:t>
      </w:r>
    </w:p>
    <w:p w:rsidRPr="001853AB" w:rsidR="00156BC0" w:rsidP="00156BC0" w:rsidRDefault="00156BC0" w14:paraId="517EB249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primary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key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048A8645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--UNIQUE</w:t>
      </w:r>
    </w:p>
    <w:p w:rsidRPr="001853AB" w:rsidR="00156BC0" w:rsidP="00156BC0" w:rsidRDefault="00156BC0" w14:paraId="514DC02F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alter table colegios</w:t>
      </w:r>
    </w:p>
    <w:p w:rsidRPr="001853AB" w:rsidR="00156BC0" w:rsidP="00156BC0" w:rsidRDefault="00156BC0" w14:paraId="2ED2B0FA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U_COLEGIOS_UNICO</w:t>
      </w:r>
    </w:p>
    <w:p w:rsidRPr="001853AB" w:rsidR="00156BC0" w:rsidP="00156BC0" w:rsidRDefault="00156BC0" w14:paraId="63DC41DB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unique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unico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13D76300" w14:textId="77777777">
      <w:pPr>
        <w:pStyle w:val="Textosinformato"/>
        <w:ind w:firstLine="360"/>
        <w:rPr>
          <w:rFonts w:ascii="Verdana" w:hAnsi="Verdana"/>
        </w:rPr>
      </w:pPr>
    </w:p>
    <w:p w:rsidRPr="001853AB" w:rsidR="00156BC0" w:rsidP="00156BC0" w:rsidRDefault="00156BC0" w14:paraId="48FDB4D1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--SECUENCIA PARA MANEJAR INSERCION DE COLEGIOS</w:t>
      </w:r>
    </w:p>
    <w:p w:rsidRPr="001853AB" w:rsidR="00156BC0" w:rsidP="00156BC0" w:rsidRDefault="00156BC0" w14:paraId="480E8A25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create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sequence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seq_colegios</w:t>
      </w:r>
      <w:proofErr w:type="spellEnd"/>
    </w:p>
    <w:p w:rsidRPr="001853AB" w:rsidR="00156BC0" w:rsidP="00156BC0" w:rsidRDefault="00156BC0" w14:paraId="70D68D92" w14:textId="77777777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increment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by</w:t>
      </w:r>
      <w:proofErr w:type="spellEnd"/>
      <w:r w:rsidRPr="001853AB">
        <w:rPr>
          <w:rFonts w:ascii="Verdana" w:hAnsi="Verdana"/>
        </w:rPr>
        <w:t xml:space="preserve"> 1</w:t>
      </w:r>
    </w:p>
    <w:p w:rsidRPr="001853AB" w:rsidR="00156BC0" w:rsidP="00156BC0" w:rsidRDefault="00156BC0" w14:paraId="1D0F920B" w14:textId="72021BF6">
      <w:pPr>
        <w:pStyle w:val="Textosinformato"/>
        <w:ind w:firstLine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start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with</w:t>
      </w:r>
      <w:proofErr w:type="spellEnd"/>
      <w:r w:rsidRPr="001853AB">
        <w:rPr>
          <w:rFonts w:ascii="Verdana" w:hAnsi="Verdana"/>
        </w:rPr>
        <w:t xml:space="preserve"> 1;</w:t>
      </w:r>
    </w:p>
    <w:p w:rsidRPr="001853AB" w:rsidR="001410D2" w:rsidP="00C70658" w:rsidRDefault="001410D2" w14:paraId="77FFF294" w14:textId="77777777">
      <w:pPr>
        <w:pStyle w:val="Textosinformato"/>
        <w:ind w:firstLine="360"/>
        <w:rPr>
          <w:rFonts w:ascii="Verdana" w:hAnsi="Verdana"/>
        </w:rPr>
      </w:pPr>
    </w:p>
    <w:p w:rsidRPr="001853AB" w:rsidR="00C70658" w:rsidP="00C70658" w:rsidRDefault="00C70658" w14:paraId="310A1832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Crear la tabla PROFESORES con los siguientes campos:</w:t>
      </w:r>
    </w:p>
    <w:p w:rsidRPr="001853AB" w:rsidR="00C70658" w:rsidP="00C70658" w:rsidRDefault="00C70658" w14:paraId="6B4EF686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4F547401" w14:textId="77777777">
      <w:pPr>
        <w:pStyle w:val="Textosinformato"/>
        <w:ind w:left="360" w:right="-427"/>
        <w:rPr>
          <w:rFonts w:ascii="Verdana" w:hAnsi="Verdana"/>
          <w:b/>
          <w:u w:val="single"/>
        </w:rPr>
      </w:pPr>
      <w:r w:rsidRPr="001853AB">
        <w:rPr>
          <w:rFonts w:ascii="Verdana" w:hAnsi="Verdana"/>
          <w:b/>
          <w:u w:val="single"/>
        </w:rPr>
        <w:t>Campos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Tipo de dato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Restricción</w:t>
      </w:r>
    </w:p>
    <w:p w:rsidRPr="001853AB" w:rsidR="00C70658" w:rsidP="00C70658" w:rsidRDefault="00C70658" w14:paraId="75F337FB" w14:textId="77777777">
      <w:pPr>
        <w:pStyle w:val="Textosinformato"/>
        <w:ind w:left="360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Cod_Profe</w:t>
      </w:r>
      <w:proofErr w:type="spellEnd"/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Clave Principal y no permite nulos.</w:t>
      </w:r>
    </w:p>
    <w:p w:rsidRPr="001853AB" w:rsidR="00C70658" w:rsidP="00C70658" w:rsidRDefault="00C70658" w14:paraId="0EB78E6C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Nombre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No permite nulos.</w:t>
      </w:r>
    </w:p>
    <w:p w:rsidRPr="001853AB" w:rsidR="00C70658" w:rsidP="00C70658" w:rsidRDefault="00C70658" w14:paraId="32DF90FD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Apellido1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</w:p>
    <w:p w:rsidRPr="001853AB" w:rsidR="00C70658" w:rsidP="00C70658" w:rsidRDefault="00C70658" w14:paraId="45CA05E3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Apellido2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</w:p>
    <w:p w:rsidRPr="001853AB" w:rsidR="001410D2" w:rsidP="00C70658" w:rsidRDefault="001410D2" w14:paraId="7250B658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DNI                      Texto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 xml:space="preserve">Clave </w:t>
      </w:r>
      <w:proofErr w:type="spellStart"/>
      <w:r w:rsidRPr="001853AB">
        <w:rPr>
          <w:rFonts w:ascii="Verdana" w:hAnsi="Verdana"/>
          <w:lang w:val="es-ES_tradnl"/>
        </w:rPr>
        <w:t>Unica</w:t>
      </w:r>
      <w:proofErr w:type="spellEnd"/>
      <w:r w:rsidRPr="001853AB">
        <w:rPr>
          <w:rFonts w:ascii="Verdana" w:hAnsi="Verdana"/>
          <w:lang w:val="es-ES_tradnl"/>
        </w:rPr>
        <w:t>.  Verificar formato NIF</w:t>
      </w:r>
    </w:p>
    <w:p w:rsidRPr="001853AB" w:rsidR="00C70658" w:rsidP="00C70658" w:rsidRDefault="00C70658" w14:paraId="1D7048DB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Edad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Numérico</w:t>
      </w:r>
    </w:p>
    <w:p w:rsidRPr="001853AB" w:rsidR="00C70658" w:rsidP="00C70658" w:rsidRDefault="00C70658" w14:paraId="77A7A8D6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Localidad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</w:p>
    <w:p w:rsidRPr="001853AB" w:rsidR="00C70658" w:rsidP="00C70658" w:rsidRDefault="00C70658" w14:paraId="76050B2E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Provincia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Texto</w:t>
      </w:r>
    </w:p>
    <w:p w:rsidRPr="001853AB" w:rsidR="00C70658" w:rsidP="00C70658" w:rsidRDefault="00C70658" w14:paraId="3A8AE437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Salario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 w:rsidR="00042397">
        <w:rPr>
          <w:rFonts w:ascii="Verdana" w:hAnsi="Verdana"/>
          <w:lang w:val="es-ES_tradnl"/>
        </w:rPr>
        <w:t>Numérico</w:t>
      </w:r>
    </w:p>
    <w:p w:rsidRPr="001853AB" w:rsidR="00C70658" w:rsidP="00C70658" w:rsidRDefault="00C70658" w14:paraId="7D61D93C" w14:textId="77777777">
      <w:pPr>
        <w:pStyle w:val="Textosinformato"/>
        <w:ind w:left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 xml:space="preserve">   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Numérico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Clave ajena: COLEGIOS</w:t>
      </w:r>
    </w:p>
    <w:p w:rsidRPr="001853AB" w:rsidR="00C70658" w:rsidP="00C70658" w:rsidRDefault="00C70658" w14:paraId="2DD7C909" w14:textId="77777777">
      <w:pPr>
        <w:pStyle w:val="Textosinformato"/>
        <w:ind w:left="360"/>
        <w:rPr>
          <w:rFonts w:ascii="Verdana" w:hAnsi="Verdana"/>
        </w:rPr>
      </w:pPr>
    </w:p>
    <w:p w:rsidRPr="001853AB" w:rsidR="00156BC0" w:rsidP="00156BC0" w:rsidRDefault="00156BC0" w14:paraId="4135DD2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--TABLA PROFESORES</w:t>
      </w:r>
    </w:p>
    <w:p w:rsidRPr="001853AB" w:rsidR="00156BC0" w:rsidP="00156BC0" w:rsidRDefault="00156BC0" w14:paraId="4A718CB6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create</w:t>
      </w:r>
      <w:proofErr w:type="spellEnd"/>
      <w:r w:rsidRPr="001853AB">
        <w:rPr>
          <w:rFonts w:ascii="Verdana" w:hAnsi="Verdana"/>
        </w:rPr>
        <w:t xml:space="preserve"> table profesores</w:t>
      </w:r>
    </w:p>
    <w:p w:rsidRPr="001853AB" w:rsidR="00156BC0" w:rsidP="00156BC0" w:rsidRDefault="00156BC0" w14:paraId="01300BC5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(</w:t>
      </w:r>
      <w:proofErr w:type="spellStart"/>
      <w:r w:rsidRPr="001853AB">
        <w:rPr>
          <w:rFonts w:ascii="Verdana" w:hAnsi="Verdana"/>
        </w:rPr>
        <w:t>cod_profe</w:t>
      </w:r>
      <w:proofErr w:type="spellEnd"/>
      <w:r w:rsidRPr="001853AB">
        <w:rPr>
          <w:rFonts w:ascii="Verdana" w:hAnsi="Verdana"/>
        </w:rPr>
        <w:t xml:space="preserve"> varchar2(3)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2B403C6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nombre varchar2(60)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5A59882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apellido1 varchar2(50)</w:t>
      </w:r>
    </w:p>
    <w:p w:rsidRPr="001853AB" w:rsidR="00156BC0" w:rsidP="00156BC0" w:rsidRDefault="00156BC0" w14:paraId="37C9B5A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apellido2 varchar2(50)</w:t>
      </w:r>
    </w:p>
    <w:p w:rsidRPr="001853AB" w:rsidR="00156BC0" w:rsidP="00156BC0" w:rsidRDefault="00156BC0" w14:paraId="504B53C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dni</w:t>
      </w:r>
      <w:proofErr w:type="spellEnd"/>
      <w:r w:rsidRPr="001853AB">
        <w:rPr>
          <w:rFonts w:ascii="Verdana" w:hAnsi="Verdana"/>
        </w:rPr>
        <w:t xml:space="preserve"> varchar2(9)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74D9363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edad </w:t>
      </w:r>
      <w:proofErr w:type="spellStart"/>
      <w:r w:rsidRPr="001853AB">
        <w:rPr>
          <w:rFonts w:ascii="Verdana" w:hAnsi="Verdana"/>
        </w:rPr>
        <w:t>int</w:t>
      </w:r>
      <w:proofErr w:type="spellEnd"/>
    </w:p>
    <w:p w:rsidRPr="001853AB" w:rsidR="00156BC0" w:rsidP="00156BC0" w:rsidRDefault="00156BC0" w14:paraId="4C025FD5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localidad varchar2(50)</w:t>
      </w:r>
    </w:p>
    <w:p w:rsidRPr="001853AB" w:rsidR="00156BC0" w:rsidP="00156BC0" w:rsidRDefault="00156BC0" w14:paraId="12234586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provincia varchar2(50)</w:t>
      </w:r>
    </w:p>
    <w:p w:rsidRPr="001853AB" w:rsidR="00156BC0" w:rsidP="00156BC0" w:rsidRDefault="00156BC0" w14:paraId="6E2EE2A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salario </w:t>
      </w:r>
      <w:proofErr w:type="spellStart"/>
      <w:r w:rsidRPr="001853AB">
        <w:rPr>
          <w:rFonts w:ascii="Verdana" w:hAnsi="Verdana"/>
        </w:rPr>
        <w:t>int</w:t>
      </w:r>
      <w:proofErr w:type="spellEnd"/>
    </w:p>
    <w:p w:rsidRPr="001853AB" w:rsidR="00156BC0" w:rsidP="00156BC0" w:rsidRDefault="00156BC0" w14:paraId="17BAB4C8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70B61D77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15956302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--RESTRICCIONES TABLA PROFESORES</w:t>
      </w:r>
    </w:p>
    <w:p w:rsidRPr="001853AB" w:rsidR="00156BC0" w:rsidP="00156BC0" w:rsidRDefault="00156BC0" w14:paraId="1F03F21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--PK</w:t>
      </w:r>
    </w:p>
    <w:p w:rsidRPr="001853AB" w:rsidR="00156BC0" w:rsidP="00156BC0" w:rsidRDefault="00156BC0" w14:paraId="756BE05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156BC0" w:rsidP="00156BC0" w:rsidRDefault="00156BC0" w14:paraId="468AE823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PK_PROFESORES</w:t>
      </w:r>
    </w:p>
    <w:p w:rsidRPr="001853AB" w:rsidR="00156BC0" w:rsidP="00156BC0" w:rsidRDefault="00156BC0" w14:paraId="59F861E7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primary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key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cod_profe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28D0B6EF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6A06A465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--UNIQUE</w:t>
      </w:r>
    </w:p>
    <w:p w:rsidRPr="001853AB" w:rsidR="00156BC0" w:rsidP="00156BC0" w:rsidRDefault="00156BC0" w14:paraId="1BDDB207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156BC0" w:rsidP="00156BC0" w:rsidRDefault="00156BC0" w14:paraId="23036946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U_PROFESORES_DNI</w:t>
      </w:r>
    </w:p>
    <w:p w:rsidRPr="001853AB" w:rsidR="00156BC0" w:rsidP="00156BC0" w:rsidRDefault="00156BC0" w14:paraId="54EA54C8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unique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dni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3CC358E5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2D3613A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--CHECK FORMATO DNI (LONGITUD)</w:t>
      </w:r>
    </w:p>
    <w:p w:rsidRPr="001853AB" w:rsidR="00156BC0" w:rsidP="00156BC0" w:rsidRDefault="00156BC0" w14:paraId="0E9D7618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156BC0" w:rsidP="00156BC0" w:rsidRDefault="00156BC0" w14:paraId="49C82A92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CK_PROFESORES_DNI</w:t>
      </w:r>
    </w:p>
    <w:p w:rsidRPr="001853AB" w:rsidR="00156BC0" w:rsidP="00156BC0" w:rsidRDefault="00156BC0" w14:paraId="1F15F131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check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length</w:t>
      </w:r>
      <w:proofErr w:type="spellEnd"/>
      <w:r w:rsidRPr="001853AB">
        <w:rPr>
          <w:rFonts w:ascii="Verdana" w:hAnsi="Verdana"/>
        </w:rPr>
        <w:t>(</w:t>
      </w:r>
      <w:proofErr w:type="spellStart"/>
      <w:r w:rsidRPr="001853AB">
        <w:rPr>
          <w:rFonts w:ascii="Verdana" w:hAnsi="Verdana"/>
        </w:rPr>
        <w:t>dni</w:t>
      </w:r>
      <w:proofErr w:type="spellEnd"/>
      <w:r w:rsidRPr="001853AB">
        <w:rPr>
          <w:rFonts w:ascii="Verdana" w:hAnsi="Verdana"/>
        </w:rPr>
        <w:t>) = 9);</w:t>
      </w:r>
    </w:p>
    <w:p w:rsidRPr="001853AB" w:rsidR="00156BC0" w:rsidP="00156BC0" w:rsidRDefault="00156BC0" w14:paraId="27D2A996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57C0AF97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--FOREIGN KEY PROFESORES COLEGIOS</w:t>
      </w:r>
    </w:p>
    <w:p w:rsidRPr="001853AB" w:rsidR="00156BC0" w:rsidP="00156BC0" w:rsidRDefault="00156BC0" w14:paraId="161D145E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156BC0" w:rsidP="00156BC0" w:rsidRDefault="00156BC0" w14:paraId="74A30BD3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FK_COLEGIOS_PROFESORES</w:t>
      </w:r>
    </w:p>
    <w:p w:rsidRPr="001853AB" w:rsidR="00156BC0" w:rsidP="00156BC0" w:rsidRDefault="00156BC0" w14:paraId="2E0987E7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foreign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key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>)</w:t>
      </w:r>
    </w:p>
    <w:p w:rsidRPr="001853AB" w:rsidR="00C70658" w:rsidP="00156BC0" w:rsidRDefault="00156BC0" w14:paraId="4A482A06" w14:textId="3EAF7246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references</w:t>
      </w:r>
      <w:proofErr w:type="spellEnd"/>
      <w:r w:rsidRPr="001853AB">
        <w:rPr>
          <w:rFonts w:ascii="Verdana" w:hAnsi="Verdana"/>
        </w:rPr>
        <w:t xml:space="preserve"> colegios 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C70658" w:rsidRDefault="00156BC0" w14:paraId="197630DC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4D80F428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Crear la tabla REGIONES con los siguientes campos:</w:t>
      </w:r>
    </w:p>
    <w:p w:rsidRPr="001853AB" w:rsidR="00C70658" w:rsidP="00C70658" w:rsidRDefault="00C70658" w14:paraId="67238369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58754E07" w14:textId="77777777">
      <w:pPr>
        <w:pStyle w:val="Textosinformato"/>
        <w:ind w:left="360" w:right="-427"/>
        <w:rPr>
          <w:rFonts w:ascii="Verdana" w:hAnsi="Verdana"/>
          <w:b/>
          <w:u w:val="single"/>
        </w:rPr>
      </w:pPr>
      <w:r w:rsidRPr="001853AB">
        <w:rPr>
          <w:rFonts w:ascii="Verdana" w:hAnsi="Verdana"/>
          <w:b/>
          <w:u w:val="single"/>
        </w:rPr>
        <w:t>Campos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Tipo de dato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Restricción</w:t>
      </w:r>
    </w:p>
    <w:p w:rsidRPr="001853AB" w:rsidR="00C70658" w:rsidP="00C70658" w:rsidRDefault="00C70658" w14:paraId="273F3830" w14:textId="77777777">
      <w:pPr>
        <w:pStyle w:val="Textosinformato"/>
        <w:ind w:left="360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Cod_Region</w:t>
      </w:r>
      <w:proofErr w:type="spellEnd"/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Numérico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 xml:space="preserve">Clave Principal e </w:t>
      </w:r>
      <w:r w:rsidRPr="001853AB">
        <w:rPr>
          <w:rFonts w:ascii="Verdana" w:hAnsi="Verdana"/>
          <w:b/>
          <w:bCs/>
          <w:lang w:val="es-ES_tradnl"/>
        </w:rPr>
        <w:t>Identidad</w:t>
      </w:r>
    </w:p>
    <w:p w:rsidRPr="001853AB" w:rsidR="00C70658" w:rsidP="00C70658" w:rsidRDefault="00C70658" w14:paraId="3F5B5484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Regiones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proofErr w:type="gramStart"/>
      <w:r w:rsidRPr="001853AB">
        <w:rPr>
          <w:rFonts w:ascii="Verdana" w:hAnsi="Verdana"/>
          <w:lang w:val="es-ES_tradnl"/>
        </w:rPr>
        <w:t>Texto</w:t>
      </w:r>
      <w:r w:rsidRPr="001853AB" w:rsidR="00BC7712">
        <w:rPr>
          <w:rFonts w:ascii="Verdana" w:hAnsi="Verdana"/>
          <w:lang w:val="es-ES_tradnl"/>
        </w:rPr>
        <w:t>(</w:t>
      </w:r>
      <w:proofErr w:type="gramEnd"/>
      <w:r w:rsidRPr="001853AB" w:rsidR="00BC7712">
        <w:rPr>
          <w:rFonts w:ascii="Verdana" w:hAnsi="Verdana"/>
          <w:lang w:val="es-ES_tradnl"/>
        </w:rPr>
        <w:t>20)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No permite nulos.</w:t>
      </w:r>
    </w:p>
    <w:p w:rsidRPr="001853AB" w:rsidR="003B6A7E" w:rsidP="00156BC0" w:rsidRDefault="003B6A7E" w14:paraId="2DC625F2" w14:textId="6BBFBA99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78AB114D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--TABLE REGIONES</w:t>
      </w:r>
    </w:p>
    <w:p w:rsidRPr="001853AB" w:rsidR="00156BC0" w:rsidP="00156BC0" w:rsidRDefault="00156BC0" w14:paraId="55C3B0B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--EL NOMBRE DE UN CAMPO Y UNA TABLA PUEDEN SER IGUALES</w:t>
      </w:r>
    </w:p>
    <w:p w:rsidRPr="001853AB" w:rsidR="00156BC0" w:rsidP="00156BC0" w:rsidRDefault="00156BC0" w14:paraId="4F5FD637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--PERO NO SUELE SER RECOMENDABLE POR COMPRENSION</w:t>
      </w:r>
    </w:p>
    <w:p w:rsidRPr="001853AB" w:rsidR="00156BC0" w:rsidP="00156BC0" w:rsidRDefault="00156BC0" w14:paraId="2AA9E57B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create</w:t>
      </w:r>
      <w:proofErr w:type="spellEnd"/>
      <w:r w:rsidRPr="001853AB">
        <w:rPr>
          <w:rFonts w:ascii="Verdana" w:hAnsi="Verdana"/>
        </w:rPr>
        <w:t xml:space="preserve"> table regiones</w:t>
      </w:r>
    </w:p>
    <w:p w:rsidRPr="001853AB" w:rsidR="00156BC0" w:rsidP="00156BC0" w:rsidRDefault="00156BC0" w14:paraId="52D56FEE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(</w:t>
      </w: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</w:p>
    <w:p w:rsidRPr="001853AB" w:rsidR="00156BC0" w:rsidP="00156BC0" w:rsidRDefault="00156BC0" w14:paraId="6133EBE7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regiones varchar2(20) </w:t>
      </w:r>
      <w:proofErr w:type="spellStart"/>
      <w:r w:rsidRPr="001853AB">
        <w:rPr>
          <w:rFonts w:ascii="Verdana" w:hAnsi="Verdana"/>
        </w:rPr>
        <w:t>not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null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1FEDF315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0693314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--RESTRICCIONES DE REGIONES</w:t>
      </w:r>
    </w:p>
    <w:p w:rsidRPr="001853AB" w:rsidR="00156BC0" w:rsidP="00156BC0" w:rsidRDefault="00156BC0" w14:paraId="57D5BFDD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regiones</w:t>
      </w:r>
    </w:p>
    <w:p w:rsidRPr="001853AB" w:rsidR="00156BC0" w:rsidP="00156BC0" w:rsidRDefault="00156BC0" w14:paraId="3E2E6A09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PK_REGIONES  </w:t>
      </w:r>
    </w:p>
    <w:p w:rsidRPr="001853AB" w:rsidR="00156BC0" w:rsidP="00156BC0" w:rsidRDefault="00156BC0" w14:paraId="15A6B290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primary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key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>);</w:t>
      </w:r>
    </w:p>
    <w:p w:rsidRPr="001853AB" w:rsidR="00156BC0" w:rsidP="00156BC0" w:rsidRDefault="00156BC0" w14:paraId="371D093E" w14:textId="77777777">
      <w:pPr>
        <w:pStyle w:val="Textosinformato"/>
        <w:rPr>
          <w:rFonts w:ascii="Verdana" w:hAnsi="Verdana"/>
        </w:rPr>
      </w:pPr>
    </w:p>
    <w:p w:rsidRPr="001853AB" w:rsidR="00156BC0" w:rsidP="00156BC0" w:rsidRDefault="00156BC0" w14:paraId="6FF85B9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--SECUENCIA PARA REGIONES</w:t>
      </w:r>
    </w:p>
    <w:p w:rsidRPr="001853AB" w:rsidR="00156BC0" w:rsidP="00156BC0" w:rsidRDefault="00156BC0" w14:paraId="25DDFE41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create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sequence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seq_regiones</w:t>
      </w:r>
      <w:proofErr w:type="spellEnd"/>
    </w:p>
    <w:p w:rsidRPr="001853AB" w:rsidR="00156BC0" w:rsidP="00156BC0" w:rsidRDefault="00156BC0" w14:paraId="506FD429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increment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by</w:t>
      </w:r>
      <w:proofErr w:type="spellEnd"/>
      <w:r w:rsidRPr="001853AB">
        <w:rPr>
          <w:rFonts w:ascii="Verdana" w:hAnsi="Verdana"/>
        </w:rPr>
        <w:t xml:space="preserve"> 1</w:t>
      </w:r>
    </w:p>
    <w:p w:rsidRPr="001853AB" w:rsidR="00156BC0" w:rsidP="00156BC0" w:rsidRDefault="00156BC0" w14:paraId="35667140" w14:textId="6D2B0CD9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start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with</w:t>
      </w:r>
      <w:proofErr w:type="spellEnd"/>
      <w:r w:rsidRPr="001853AB">
        <w:rPr>
          <w:rFonts w:ascii="Verdana" w:hAnsi="Verdana"/>
        </w:rPr>
        <w:t xml:space="preserve"> 1;</w:t>
      </w:r>
    </w:p>
    <w:p w:rsidRPr="001853AB" w:rsidR="00C70658" w:rsidP="00C70658" w:rsidRDefault="00C70658" w14:paraId="25AA6E29" w14:textId="77777777">
      <w:pPr>
        <w:pStyle w:val="Textosinformato"/>
        <w:ind w:left="360"/>
        <w:rPr>
          <w:rFonts w:ascii="Verdana" w:hAnsi="Verdana"/>
          <w:lang w:val="en-GB"/>
        </w:rPr>
      </w:pPr>
    </w:p>
    <w:p w:rsidRPr="001853AB" w:rsidR="00C70658" w:rsidP="00C70658" w:rsidRDefault="00C70658" w14:paraId="1650EC0B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Crear la tabla ALUMNOS con los siguientes campos:</w:t>
      </w:r>
    </w:p>
    <w:p w:rsidRPr="001853AB" w:rsidR="00C70658" w:rsidP="00C70658" w:rsidRDefault="00C70658" w14:paraId="397C30F9" w14:textId="77777777">
      <w:pPr>
        <w:pStyle w:val="Textosinformato"/>
        <w:jc w:val="center"/>
        <w:rPr>
          <w:rFonts w:ascii="Verdana" w:hAnsi="Verdana"/>
        </w:rPr>
      </w:pPr>
    </w:p>
    <w:p w:rsidRPr="001853AB" w:rsidR="00C70658" w:rsidP="00C70658" w:rsidRDefault="00C70658" w14:paraId="6C6F852A" w14:textId="77777777">
      <w:pPr>
        <w:pStyle w:val="Textosinformato"/>
        <w:ind w:left="360" w:right="-427"/>
        <w:rPr>
          <w:rFonts w:ascii="Verdana" w:hAnsi="Verdana"/>
          <w:b/>
          <w:u w:val="single"/>
        </w:rPr>
      </w:pPr>
      <w:r w:rsidRPr="001853AB">
        <w:rPr>
          <w:rFonts w:ascii="Verdana" w:hAnsi="Verdana"/>
          <w:b/>
          <w:u w:val="single"/>
        </w:rPr>
        <w:t>Campos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Tipo de dato</w:t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</w:rPr>
        <w:tab/>
      </w:r>
      <w:r w:rsidRPr="001853AB">
        <w:rPr>
          <w:rFonts w:ascii="Verdana" w:hAnsi="Verdana"/>
          <w:b/>
          <w:u w:val="single"/>
        </w:rPr>
        <w:t>Restricción</w:t>
      </w:r>
    </w:p>
    <w:p w:rsidRPr="001853AB" w:rsidR="00C70658" w:rsidP="00C70658" w:rsidRDefault="00C70658" w14:paraId="0D548BC1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DNI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Clave Principal y no permite nulos.</w:t>
      </w:r>
    </w:p>
    <w:p w:rsidRPr="001853AB" w:rsidR="00C70658" w:rsidP="00C70658" w:rsidRDefault="00C70658" w14:paraId="7F822960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Nombre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No permite nulos.</w:t>
      </w:r>
    </w:p>
    <w:p w:rsidRPr="001853AB" w:rsidR="00C70658" w:rsidP="00C70658" w:rsidRDefault="00C70658" w14:paraId="3F7A45E8" w14:textId="77777777">
      <w:pPr>
        <w:pStyle w:val="Textosinformato"/>
        <w:ind w:left="360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Apellido</w:t>
      </w:r>
      <w:r w:rsidRPr="001853AB" w:rsidR="00853288">
        <w:rPr>
          <w:rFonts w:ascii="Verdana" w:hAnsi="Verdana"/>
          <w:lang w:val="es-ES_tradnl"/>
        </w:rPr>
        <w:t>s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Texto</w:t>
      </w:r>
    </w:p>
    <w:p w:rsidRPr="001853AB" w:rsidR="00C70658" w:rsidP="00853288" w:rsidRDefault="00853288" w14:paraId="50D89CD6" w14:textId="77777777">
      <w:pPr>
        <w:pStyle w:val="Textosinformato"/>
        <w:ind w:left="360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Fecha_Ingreso</w:t>
      </w:r>
      <w:proofErr w:type="spellEnd"/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Fecha</w:t>
      </w:r>
    </w:p>
    <w:p w:rsidRPr="001853AB" w:rsidR="00C70658" w:rsidP="00C70658" w:rsidRDefault="00C70658" w14:paraId="2105A97E" w14:textId="77777777">
      <w:pPr>
        <w:pStyle w:val="Textosinformato"/>
        <w:ind w:left="360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Fecha_nac</w:t>
      </w:r>
      <w:proofErr w:type="spellEnd"/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>Fecha</w:t>
      </w:r>
    </w:p>
    <w:p w:rsidRPr="001853AB" w:rsidR="00C70658" w:rsidP="00C70658" w:rsidRDefault="00C70658" w14:paraId="714401E4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  <w:lang w:val="es-ES_tradnl"/>
        </w:rPr>
        <w:t>Localidad</w:t>
      </w:r>
      <w:r w:rsidRPr="001853AB">
        <w:rPr>
          <w:rFonts w:ascii="Verdana" w:hAnsi="Verdana"/>
          <w:lang w:val="es-ES_tradnl"/>
        </w:rPr>
        <w:tab/>
      </w:r>
      <w:r w:rsidRPr="001853AB">
        <w:rPr>
          <w:rFonts w:ascii="Verdana" w:hAnsi="Verdana"/>
          <w:lang w:val="es-ES_tradnl"/>
        </w:rPr>
        <w:tab/>
      </w:r>
      <w:proofErr w:type="gramStart"/>
      <w:r w:rsidRPr="001853AB">
        <w:rPr>
          <w:rFonts w:ascii="Verdana" w:hAnsi="Verdana"/>
          <w:lang w:val="es-ES_tradnl"/>
        </w:rPr>
        <w:t>Texto</w:t>
      </w:r>
      <w:r w:rsidRPr="001853AB" w:rsidR="00BC7712">
        <w:rPr>
          <w:rFonts w:ascii="Verdana" w:hAnsi="Verdana"/>
          <w:lang w:val="es-ES_tradnl"/>
        </w:rPr>
        <w:t>(</w:t>
      </w:r>
      <w:proofErr w:type="gramEnd"/>
      <w:r w:rsidRPr="001853AB" w:rsidR="00BC7712">
        <w:rPr>
          <w:rFonts w:ascii="Verdana" w:hAnsi="Verdana"/>
          <w:lang w:val="es-ES_tradnl"/>
        </w:rPr>
        <w:t>15)</w:t>
      </w:r>
    </w:p>
    <w:p w:rsidRPr="001853AB" w:rsidR="00C70658" w:rsidP="00C70658" w:rsidRDefault="00C70658" w14:paraId="59096DBB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>Provincia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proofErr w:type="gramStart"/>
      <w:r w:rsidRPr="001853AB">
        <w:rPr>
          <w:rFonts w:ascii="Verdana" w:hAnsi="Verdana"/>
        </w:rPr>
        <w:t>Texto</w:t>
      </w:r>
      <w:r w:rsidRPr="001853AB" w:rsidR="00BC7712">
        <w:rPr>
          <w:rFonts w:ascii="Verdana" w:hAnsi="Verdana"/>
        </w:rPr>
        <w:t>(</w:t>
      </w:r>
      <w:proofErr w:type="gramEnd"/>
      <w:r w:rsidRPr="001853AB" w:rsidR="00BC7712">
        <w:rPr>
          <w:rFonts w:ascii="Verdana" w:hAnsi="Verdana"/>
        </w:rPr>
        <w:t>30)</w:t>
      </w:r>
    </w:p>
    <w:p w:rsidRPr="001853AB" w:rsidR="00C70658" w:rsidP="00C70658" w:rsidRDefault="00C70658" w14:paraId="59C379F8" w14:textId="77777777">
      <w:pPr>
        <w:pStyle w:val="Textosinformato"/>
        <w:ind w:left="360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 xml:space="preserve">   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Numérico</w:t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ab/>
      </w:r>
      <w:r w:rsidRPr="001853AB">
        <w:rPr>
          <w:rFonts w:ascii="Verdana" w:hAnsi="Verdana"/>
        </w:rPr>
        <w:t>Clave ajena: COLEGIOS(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 xml:space="preserve">) </w:t>
      </w:r>
    </w:p>
    <w:p w:rsidRPr="001853AB" w:rsidR="003B6A7E" w:rsidP="003B6A7E" w:rsidRDefault="003B6A7E" w14:paraId="3B2B1388" w14:textId="77777777">
      <w:pPr>
        <w:pStyle w:val="Textosinformato"/>
        <w:rPr>
          <w:rFonts w:ascii="Verdana" w:hAnsi="Verdana"/>
          <w:lang w:val="es-ES_tradnl"/>
        </w:rPr>
      </w:pPr>
    </w:p>
    <w:p w:rsidRPr="001853AB" w:rsidR="007B4CC8" w:rsidP="007B4CC8" w:rsidRDefault="007B4CC8" w14:paraId="71BF6EA3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--TABLA ALUMNOS</w:t>
      </w:r>
    </w:p>
    <w:p w:rsidRPr="001853AB" w:rsidR="007B4CC8" w:rsidP="007B4CC8" w:rsidRDefault="007B4CC8" w14:paraId="580464EA" w14:textId="77777777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create</w:t>
      </w:r>
      <w:proofErr w:type="spellEnd"/>
      <w:r w:rsidRPr="001853AB">
        <w:rPr>
          <w:rFonts w:ascii="Verdana" w:hAnsi="Verdana"/>
          <w:lang w:val="es-ES_tradnl"/>
        </w:rPr>
        <w:t xml:space="preserve"> table alumnos</w:t>
      </w:r>
    </w:p>
    <w:p w:rsidRPr="001853AB" w:rsidR="007B4CC8" w:rsidP="007B4CC8" w:rsidRDefault="007B4CC8" w14:paraId="3BA04F08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(</w:t>
      </w:r>
      <w:proofErr w:type="spellStart"/>
      <w:r w:rsidRPr="001853AB">
        <w:rPr>
          <w:rFonts w:ascii="Verdana" w:hAnsi="Verdana"/>
          <w:lang w:val="es-ES_tradnl"/>
        </w:rPr>
        <w:t>dni</w:t>
      </w:r>
      <w:proofErr w:type="spellEnd"/>
      <w:r w:rsidRPr="001853AB">
        <w:rPr>
          <w:rFonts w:ascii="Verdana" w:hAnsi="Verdana"/>
          <w:lang w:val="es-ES_tradnl"/>
        </w:rPr>
        <w:t xml:space="preserve"> varchar2(9) </w:t>
      </w:r>
      <w:proofErr w:type="spellStart"/>
      <w:r w:rsidRPr="001853AB">
        <w:rPr>
          <w:rFonts w:ascii="Verdana" w:hAnsi="Verdana"/>
          <w:lang w:val="es-ES_tradnl"/>
        </w:rPr>
        <w:t>not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null</w:t>
      </w:r>
      <w:proofErr w:type="spellEnd"/>
    </w:p>
    <w:p w:rsidRPr="001853AB" w:rsidR="007B4CC8" w:rsidP="007B4CC8" w:rsidRDefault="007B4CC8" w14:paraId="1004C093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 xml:space="preserve">, nombre varchar2(50) </w:t>
      </w:r>
      <w:proofErr w:type="spellStart"/>
      <w:r w:rsidRPr="001853AB">
        <w:rPr>
          <w:rFonts w:ascii="Verdana" w:hAnsi="Verdana"/>
          <w:lang w:val="es-ES_tradnl"/>
        </w:rPr>
        <w:t>not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null</w:t>
      </w:r>
      <w:proofErr w:type="spellEnd"/>
    </w:p>
    <w:p w:rsidRPr="001853AB" w:rsidR="007B4CC8" w:rsidP="007B4CC8" w:rsidRDefault="007B4CC8" w14:paraId="215C72A3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, apellidos varchar2(50)</w:t>
      </w:r>
    </w:p>
    <w:p w:rsidRPr="001853AB" w:rsidR="007B4CC8" w:rsidP="007B4CC8" w:rsidRDefault="007B4CC8" w14:paraId="72A6A9A2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 xml:space="preserve">, </w:t>
      </w:r>
      <w:proofErr w:type="spellStart"/>
      <w:r w:rsidRPr="001853AB">
        <w:rPr>
          <w:rFonts w:ascii="Verdana" w:hAnsi="Verdana"/>
          <w:lang w:val="es-ES_tradnl"/>
        </w:rPr>
        <w:t>fecha_ingreso</w:t>
      </w:r>
      <w:proofErr w:type="spellEnd"/>
      <w:r w:rsidRPr="001853AB">
        <w:rPr>
          <w:rFonts w:ascii="Verdana" w:hAnsi="Verdana"/>
          <w:lang w:val="es-ES_tradnl"/>
        </w:rPr>
        <w:t xml:space="preserve"> date</w:t>
      </w:r>
    </w:p>
    <w:p w:rsidRPr="001853AB" w:rsidR="007B4CC8" w:rsidP="007B4CC8" w:rsidRDefault="007B4CC8" w14:paraId="7EC6A48F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 xml:space="preserve">, </w:t>
      </w:r>
      <w:proofErr w:type="spellStart"/>
      <w:r w:rsidRPr="001853AB">
        <w:rPr>
          <w:rFonts w:ascii="Verdana" w:hAnsi="Verdana"/>
          <w:lang w:val="es-ES_tradnl"/>
        </w:rPr>
        <w:t>fecha_nac</w:t>
      </w:r>
      <w:proofErr w:type="spellEnd"/>
      <w:r w:rsidRPr="001853AB">
        <w:rPr>
          <w:rFonts w:ascii="Verdana" w:hAnsi="Verdana"/>
          <w:lang w:val="es-ES_tradnl"/>
        </w:rPr>
        <w:t xml:space="preserve"> date</w:t>
      </w:r>
    </w:p>
    <w:p w:rsidRPr="001853AB" w:rsidR="007B4CC8" w:rsidP="007B4CC8" w:rsidRDefault="007B4CC8" w14:paraId="25A3F3C4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, localidad varchar2(15)</w:t>
      </w:r>
    </w:p>
    <w:p w:rsidRPr="001853AB" w:rsidR="007B4CC8" w:rsidP="007B4CC8" w:rsidRDefault="007B4CC8" w14:paraId="1DCB7CBF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, provincia varchar2(15)</w:t>
      </w:r>
    </w:p>
    <w:p w:rsidRPr="001853AB" w:rsidR="007B4CC8" w:rsidP="007B4CC8" w:rsidRDefault="007B4CC8" w14:paraId="227D7D5C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 xml:space="preserve">, </w:t>
      </w:r>
      <w:proofErr w:type="spellStart"/>
      <w:r w:rsidRPr="001853AB">
        <w:rPr>
          <w:rFonts w:ascii="Verdana" w:hAnsi="Verdana"/>
          <w:lang w:val="es-ES_tradnl"/>
        </w:rPr>
        <w:t>cod_colegio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int</w:t>
      </w:r>
      <w:proofErr w:type="spellEnd"/>
      <w:r w:rsidRPr="001853AB">
        <w:rPr>
          <w:rFonts w:ascii="Verdana" w:hAnsi="Verdana"/>
          <w:lang w:val="es-ES_tradnl"/>
        </w:rPr>
        <w:t>);</w:t>
      </w:r>
    </w:p>
    <w:p w:rsidRPr="001853AB" w:rsidR="007B4CC8" w:rsidP="007B4CC8" w:rsidRDefault="007B4CC8" w14:paraId="433F0152" w14:textId="77777777">
      <w:pPr>
        <w:pStyle w:val="Textosinformato"/>
        <w:rPr>
          <w:rFonts w:ascii="Verdana" w:hAnsi="Verdana"/>
          <w:lang w:val="es-ES_tradnl"/>
        </w:rPr>
      </w:pPr>
    </w:p>
    <w:p w:rsidRPr="001853AB" w:rsidR="007B4CC8" w:rsidP="007B4CC8" w:rsidRDefault="007B4CC8" w14:paraId="63228AE4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--RESTRICCIONES ALUMNOS</w:t>
      </w:r>
    </w:p>
    <w:p w:rsidRPr="001853AB" w:rsidR="007B4CC8" w:rsidP="007B4CC8" w:rsidRDefault="007B4CC8" w14:paraId="3F374071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--PK</w:t>
      </w:r>
    </w:p>
    <w:p w:rsidRPr="001853AB" w:rsidR="007B4CC8" w:rsidP="007B4CC8" w:rsidRDefault="007B4CC8" w14:paraId="45B0134E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alter table alumnos</w:t>
      </w:r>
    </w:p>
    <w:p w:rsidRPr="001853AB" w:rsidR="007B4CC8" w:rsidP="007B4CC8" w:rsidRDefault="007B4CC8" w14:paraId="0EE17287" w14:textId="77777777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add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constraint</w:t>
      </w:r>
      <w:proofErr w:type="spellEnd"/>
      <w:r w:rsidRPr="001853AB">
        <w:rPr>
          <w:rFonts w:ascii="Verdana" w:hAnsi="Verdana"/>
          <w:lang w:val="es-ES_tradnl"/>
        </w:rPr>
        <w:t xml:space="preserve"> PK_ALUMNOS</w:t>
      </w:r>
    </w:p>
    <w:p w:rsidRPr="001853AB" w:rsidR="007B4CC8" w:rsidP="007B4CC8" w:rsidRDefault="007B4CC8" w14:paraId="79F35AB0" w14:textId="77777777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primary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key</w:t>
      </w:r>
      <w:proofErr w:type="spellEnd"/>
      <w:r w:rsidRPr="001853AB">
        <w:rPr>
          <w:rFonts w:ascii="Verdana" w:hAnsi="Verdana"/>
          <w:lang w:val="es-ES_tradnl"/>
        </w:rPr>
        <w:t xml:space="preserve"> (</w:t>
      </w:r>
      <w:proofErr w:type="spellStart"/>
      <w:r w:rsidRPr="001853AB">
        <w:rPr>
          <w:rFonts w:ascii="Verdana" w:hAnsi="Verdana"/>
          <w:lang w:val="es-ES_tradnl"/>
        </w:rPr>
        <w:t>dni</w:t>
      </w:r>
      <w:proofErr w:type="spellEnd"/>
      <w:r w:rsidRPr="001853AB">
        <w:rPr>
          <w:rFonts w:ascii="Verdana" w:hAnsi="Verdana"/>
          <w:lang w:val="es-ES_tradnl"/>
        </w:rPr>
        <w:t>);</w:t>
      </w:r>
    </w:p>
    <w:p w:rsidRPr="001853AB" w:rsidR="007B4CC8" w:rsidP="007B4CC8" w:rsidRDefault="007B4CC8" w14:paraId="07EB143E" w14:textId="77777777">
      <w:pPr>
        <w:pStyle w:val="Textosinformato"/>
        <w:rPr>
          <w:rFonts w:ascii="Verdana" w:hAnsi="Verdana"/>
          <w:lang w:val="es-ES_tradnl"/>
        </w:rPr>
      </w:pPr>
    </w:p>
    <w:p w:rsidRPr="001853AB" w:rsidR="007B4CC8" w:rsidP="007B4CC8" w:rsidRDefault="007B4CC8" w14:paraId="60743D34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--FOREIGN KEY ALUMNOS</w:t>
      </w:r>
    </w:p>
    <w:p w:rsidRPr="001853AB" w:rsidR="007B4CC8" w:rsidP="007B4CC8" w:rsidRDefault="007B4CC8" w14:paraId="665CD3F2" w14:textId="77777777">
      <w:pPr>
        <w:pStyle w:val="Textosinformato"/>
        <w:rPr>
          <w:rFonts w:ascii="Verdana" w:hAnsi="Verdana"/>
          <w:lang w:val="es-ES_tradnl"/>
        </w:rPr>
      </w:pPr>
      <w:r w:rsidRPr="001853AB">
        <w:rPr>
          <w:rFonts w:ascii="Verdana" w:hAnsi="Verdana"/>
          <w:lang w:val="es-ES_tradnl"/>
        </w:rPr>
        <w:t>alter table alumnos</w:t>
      </w:r>
    </w:p>
    <w:p w:rsidRPr="001853AB" w:rsidR="007B4CC8" w:rsidP="007B4CC8" w:rsidRDefault="007B4CC8" w14:paraId="123BE5E0" w14:textId="77777777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add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constraint</w:t>
      </w:r>
      <w:proofErr w:type="spellEnd"/>
      <w:r w:rsidRPr="001853AB">
        <w:rPr>
          <w:rFonts w:ascii="Verdana" w:hAnsi="Verdana"/>
          <w:lang w:val="es-ES_tradnl"/>
        </w:rPr>
        <w:t xml:space="preserve"> FK_COLEGIOS_ALUMNOS</w:t>
      </w:r>
    </w:p>
    <w:p w:rsidRPr="001853AB" w:rsidR="007B4CC8" w:rsidP="007B4CC8" w:rsidRDefault="007B4CC8" w14:paraId="1EEE78A0" w14:textId="77777777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foreign</w:t>
      </w:r>
      <w:proofErr w:type="spellEnd"/>
      <w:r w:rsidRPr="001853AB">
        <w:rPr>
          <w:rFonts w:ascii="Verdana" w:hAnsi="Verdana"/>
          <w:lang w:val="es-ES_tradnl"/>
        </w:rPr>
        <w:t xml:space="preserve"> </w:t>
      </w:r>
      <w:proofErr w:type="spellStart"/>
      <w:r w:rsidRPr="001853AB">
        <w:rPr>
          <w:rFonts w:ascii="Verdana" w:hAnsi="Verdana"/>
          <w:lang w:val="es-ES_tradnl"/>
        </w:rPr>
        <w:t>key</w:t>
      </w:r>
      <w:proofErr w:type="spellEnd"/>
      <w:r w:rsidRPr="001853AB">
        <w:rPr>
          <w:rFonts w:ascii="Verdana" w:hAnsi="Verdana"/>
          <w:lang w:val="es-ES_tradnl"/>
        </w:rPr>
        <w:t xml:space="preserve"> (</w:t>
      </w:r>
      <w:proofErr w:type="spellStart"/>
      <w:r w:rsidRPr="001853AB">
        <w:rPr>
          <w:rFonts w:ascii="Verdana" w:hAnsi="Verdana"/>
          <w:lang w:val="es-ES_tradnl"/>
        </w:rPr>
        <w:t>cod_colegio</w:t>
      </w:r>
      <w:proofErr w:type="spellEnd"/>
      <w:r w:rsidRPr="001853AB">
        <w:rPr>
          <w:rFonts w:ascii="Verdana" w:hAnsi="Verdana"/>
          <w:lang w:val="es-ES_tradnl"/>
        </w:rPr>
        <w:t>)</w:t>
      </w:r>
    </w:p>
    <w:p w:rsidRPr="001853AB" w:rsidR="003B6A7E" w:rsidP="007B4CC8" w:rsidRDefault="007B4CC8" w14:paraId="7E992C95" w14:textId="3D965915">
      <w:pPr>
        <w:pStyle w:val="Textosinformato"/>
        <w:rPr>
          <w:rFonts w:ascii="Verdana" w:hAnsi="Verdana"/>
          <w:lang w:val="es-ES_tradnl"/>
        </w:rPr>
      </w:pPr>
      <w:proofErr w:type="spellStart"/>
      <w:r w:rsidRPr="001853AB">
        <w:rPr>
          <w:rFonts w:ascii="Verdana" w:hAnsi="Verdana"/>
          <w:lang w:val="es-ES_tradnl"/>
        </w:rPr>
        <w:t>references</w:t>
      </w:r>
      <w:proofErr w:type="spellEnd"/>
      <w:r w:rsidRPr="001853AB">
        <w:rPr>
          <w:rFonts w:ascii="Verdana" w:hAnsi="Verdana"/>
          <w:lang w:val="es-ES_tradnl"/>
        </w:rPr>
        <w:t xml:space="preserve"> colegios (</w:t>
      </w:r>
      <w:proofErr w:type="spellStart"/>
      <w:r w:rsidRPr="001853AB">
        <w:rPr>
          <w:rFonts w:ascii="Verdana" w:hAnsi="Verdana"/>
          <w:lang w:val="es-ES_tradnl"/>
        </w:rPr>
        <w:t>cod_colegio</w:t>
      </w:r>
      <w:proofErr w:type="spellEnd"/>
      <w:r w:rsidRPr="001853AB">
        <w:rPr>
          <w:rFonts w:ascii="Verdana" w:hAnsi="Verdana"/>
          <w:lang w:val="es-ES_tradnl"/>
        </w:rPr>
        <w:t>);</w:t>
      </w:r>
    </w:p>
    <w:p w:rsidRPr="001853AB" w:rsidR="003B6A7E" w:rsidP="003B6A7E" w:rsidRDefault="003B6A7E" w14:paraId="55504AB6" w14:textId="77777777">
      <w:pPr>
        <w:pStyle w:val="Textosinformato"/>
        <w:rPr>
          <w:rFonts w:ascii="Verdana" w:hAnsi="Verdana"/>
          <w:lang w:val="es-ES_tradnl"/>
        </w:rPr>
      </w:pPr>
    </w:p>
    <w:p w:rsidRPr="001853AB" w:rsidR="00C70658" w:rsidP="00C70658" w:rsidRDefault="00C70658" w14:paraId="044F0841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 xml:space="preserve">Crear una nueva relación entre el campo </w:t>
      </w: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 xml:space="preserve"> de la tabla REGIONES y </w:t>
      </w:r>
      <w:proofErr w:type="spellStart"/>
      <w:r w:rsidRPr="001853AB">
        <w:rPr>
          <w:rFonts w:ascii="Verdana" w:hAnsi="Verdana"/>
        </w:rPr>
        <w:t>Cod_Region</w:t>
      </w:r>
      <w:proofErr w:type="spellEnd"/>
      <w:r w:rsidRPr="001853AB">
        <w:rPr>
          <w:rFonts w:ascii="Verdana" w:hAnsi="Verdana"/>
        </w:rPr>
        <w:t xml:space="preserve"> de la tabla colegios.</w:t>
      </w:r>
    </w:p>
    <w:p w:rsidRPr="001853AB" w:rsidR="003B6A7E" w:rsidP="003B6A7E" w:rsidRDefault="003B6A7E" w14:paraId="66FC5ACF" w14:textId="4BE454FE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  <w:highlight w:val="white"/>
        </w:rPr>
      </w:pPr>
    </w:p>
    <w:p w:rsidRPr="001853AB" w:rsidR="007B4CC8" w:rsidP="007B4CC8" w:rsidRDefault="007B4CC8" w14:paraId="602B6C8D" w14:textId="77777777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</w:rPr>
      </w:pPr>
      <w:r w:rsidRPr="001853AB">
        <w:rPr>
          <w:rFonts w:ascii="Verdana" w:hAnsi="Verdana" w:cs="Courier New"/>
          <w:color w:val="0000FF"/>
          <w:sz w:val="20"/>
          <w:szCs w:val="20"/>
        </w:rPr>
        <w:t>--RELACION TABLA REGIONES CON COLEGIOS</w:t>
      </w:r>
    </w:p>
    <w:p w:rsidRPr="001853AB" w:rsidR="007B4CC8" w:rsidP="007B4CC8" w:rsidRDefault="007B4CC8" w14:paraId="7CF04A77" w14:textId="77777777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</w:rPr>
      </w:pPr>
      <w:r w:rsidRPr="001853AB">
        <w:rPr>
          <w:rFonts w:ascii="Verdana" w:hAnsi="Verdana" w:cs="Courier New"/>
          <w:color w:val="0000FF"/>
          <w:sz w:val="20"/>
          <w:szCs w:val="20"/>
        </w:rPr>
        <w:t>alter table colegios</w:t>
      </w:r>
    </w:p>
    <w:p w:rsidRPr="001853AB" w:rsidR="007B4CC8" w:rsidP="007B4CC8" w:rsidRDefault="007B4CC8" w14:paraId="2965B0FE" w14:textId="77777777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</w:rPr>
      </w:pP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add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 xml:space="preserve"> </w:t>
      </w: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constraint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 xml:space="preserve"> FK_REGIONES_COLEGIOS</w:t>
      </w:r>
    </w:p>
    <w:p w:rsidRPr="001853AB" w:rsidR="007B4CC8" w:rsidP="007B4CC8" w:rsidRDefault="007B4CC8" w14:paraId="3D43BA32" w14:textId="77777777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</w:rPr>
      </w:pP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foreign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 xml:space="preserve"> </w:t>
      </w: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key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 xml:space="preserve"> (</w:t>
      </w: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cod_region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>)</w:t>
      </w:r>
    </w:p>
    <w:p w:rsidRPr="001853AB" w:rsidR="007B4CC8" w:rsidP="007B4CC8" w:rsidRDefault="007B4CC8" w14:paraId="119D705D" w14:textId="6A4AD34C">
      <w:pPr>
        <w:autoSpaceDE w:val="0"/>
        <w:autoSpaceDN w:val="0"/>
        <w:adjustRightInd w:val="0"/>
        <w:rPr>
          <w:rFonts w:ascii="Verdana" w:hAnsi="Verdana" w:cs="Courier New"/>
          <w:color w:val="0000FF"/>
          <w:sz w:val="20"/>
          <w:szCs w:val="20"/>
          <w:highlight w:val="white"/>
        </w:rPr>
      </w:pP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references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 xml:space="preserve"> regiones (</w:t>
      </w:r>
      <w:proofErr w:type="spellStart"/>
      <w:r w:rsidRPr="001853AB">
        <w:rPr>
          <w:rFonts w:ascii="Verdana" w:hAnsi="Verdana" w:cs="Courier New"/>
          <w:color w:val="0000FF"/>
          <w:sz w:val="20"/>
          <w:szCs w:val="20"/>
        </w:rPr>
        <w:t>cod_region</w:t>
      </w:r>
      <w:proofErr w:type="spellEnd"/>
      <w:r w:rsidRPr="001853AB">
        <w:rPr>
          <w:rFonts w:ascii="Verdana" w:hAnsi="Verdana" w:cs="Courier New"/>
          <w:color w:val="0000FF"/>
          <w:sz w:val="20"/>
          <w:szCs w:val="20"/>
        </w:rPr>
        <w:t>);</w:t>
      </w:r>
    </w:p>
    <w:p w:rsidRPr="001853AB" w:rsidR="003B6A7E" w:rsidP="00C70658" w:rsidRDefault="003B6A7E" w14:paraId="7A34B60D" w14:textId="77777777">
      <w:pPr>
        <w:pStyle w:val="Textosinformato"/>
        <w:ind w:firstLine="360"/>
        <w:rPr>
          <w:rFonts w:ascii="Verdana" w:hAnsi="Verdana"/>
          <w:lang w:val="en-GB"/>
        </w:rPr>
      </w:pPr>
    </w:p>
    <w:p w:rsidRPr="001853AB" w:rsidR="00C70658" w:rsidP="00C70658" w:rsidRDefault="00C70658" w14:paraId="5338FE6B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Añadir el campo Sexo, Fecha de nacimiento y Estado Civil a la tabla Profesores.</w:t>
      </w:r>
    </w:p>
    <w:p w:rsidRPr="001853AB" w:rsidR="003B6A7E" w:rsidP="007B4CC8" w:rsidRDefault="003B6A7E" w14:paraId="4C8525B6" w14:textId="53990138">
      <w:pPr>
        <w:pStyle w:val="Textosinformato"/>
        <w:rPr>
          <w:rFonts w:ascii="Verdana" w:hAnsi="Verdana"/>
        </w:rPr>
      </w:pPr>
    </w:p>
    <w:p w:rsidRPr="001853AB" w:rsidR="007B4CC8" w:rsidP="007B4CC8" w:rsidRDefault="007B4CC8" w14:paraId="66472B1D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--AÑADIR CAMPO SEXO, ESTADO CIVIL Y FECHA NACIMIENTO A PROFESORES</w:t>
      </w:r>
    </w:p>
    <w:p w:rsidRPr="001853AB" w:rsidR="007B4CC8" w:rsidP="007B4CC8" w:rsidRDefault="007B4CC8" w14:paraId="534DF66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7B4CC8" w:rsidP="007B4CC8" w:rsidRDefault="007B4CC8" w14:paraId="2FD0AFCA" w14:textId="70F221A8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(sexo varchar2(1), </w:t>
      </w:r>
      <w:proofErr w:type="spellStart"/>
      <w:r w:rsidRPr="001853AB">
        <w:rPr>
          <w:rFonts w:ascii="Verdana" w:hAnsi="Verdana"/>
        </w:rPr>
        <w:t>estadocivil</w:t>
      </w:r>
      <w:proofErr w:type="spellEnd"/>
      <w:r w:rsidRPr="001853AB">
        <w:rPr>
          <w:rFonts w:ascii="Verdana" w:hAnsi="Verdana"/>
        </w:rPr>
        <w:t xml:space="preserve"> varchar2(20), </w:t>
      </w:r>
      <w:proofErr w:type="spellStart"/>
      <w:r w:rsidRPr="001853AB">
        <w:rPr>
          <w:rFonts w:ascii="Verdana" w:hAnsi="Verdana"/>
        </w:rPr>
        <w:t>fecha_nacimiento</w:t>
      </w:r>
      <w:proofErr w:type="spellEnd"/>
      <w:r w:rsidRPr="001853AB">
        <w:rPr>
          <w:rFonts w:ascii="Verdana" w:hAnsi="Verdana"/>
        </w:rPr>
        <w:t xml:space="preserve"> date);</w:t>
      </w:r>
    </w:p>
    <w:p w:rsidRPr="001853AB" w:rsidR="007B4CC8" w:rsidP="007B4CC8" w:rsidRDefault="007B4CC8" w14:paraId="0BE4D7B6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2B04A4F7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Eliminar el campo Edad de la tabla Profesores.</w:t>
      </w:r>
    </w:p>
    <w:p w:rsidRPr="001853AB" w:rsidR="00C70658" w:rsidP="00C70658" w:rsidRDefault="00C70658" w14:paraId="6C395625" w14:textId="1402273D">
      <w:pPr>
        <w:pStyle w:val="Textosinformato"/>
        <w:rPr>
          <w:rFonts w:ascii="Verdana" w:hAnsi="Verdana"/>
        </w:rPr>
      </w:pPr>
    </w:p>
    <w:p w:rsidRPr="001853AB" w:rsidR="007B4CC8" w:rsidP="007B4CC8" w:rsidRDefault="007B4CC8" w14:paraId="4671B92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--ELIMINAR CAMPO EDAD DE LA TABLA PROFESORES</w:t>
      </w:r>
    </w:p>
    <w:p w:rsidRPr="001853AB" w:rsidR="007B4CC8" w:rsidP="007B4CC8" w:rsidRDefault="007B4CC8" w14:paraId="13D986C2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7B4CC8" w:rsidP="007B4CC8" w:rsidRDefault="007B4CC8" w14:paraId="31A816B8" w14:textId="1B1375AE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drop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column</w:t>
      </w:r>
      <w:proofErr w:type="spellEnd"/>
      <w:r w:rsidRPr="001853AB">
        <w:rPr>
          <w:rFonts w:ascii="Verdana" w:hAnsi="Verdana"/>
        </w:rPr>
        <w:t xml:space="preserve"> edad;</w:t>
      </w:r>
    </w:p>
    <w:p w:rsidRPr="001853AB" w:rsidR="007B4CC8" w:rsidP="00C70658" w:rsidRDefault="007B4CC8" w14:paraId="7504D08D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6EAAAF0B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Añadir el campo Sexo, Dirección y Estado Civil a la tabla Alumnos.</w:t>
      </w:r>
    </w:p>
    <w:p w:rsidRPr="001853AB" w:rsidR="00C70658" w:rsidP="007B4CC8" w:rsidRDefault="00C70658" w14:paraId="250A1E87" w14:textId="237B5EA8">
      <w:pPr>
        <w:pStyle w:val="Textosinformato"/>
        <w:rPr>
          <w:rFonts w:ascii="Verdana" w:hAnsi="Verdana"/>
          <w:color w:val="0000FF"/>
        </w:rPr>
      </w:pPr>
    </w:p>
    <w:p w:rsidRPr="001853AB" w:rsidR="007B4CC8" w:rsidP="007B4CC8" w:rsidRDefault="007B4CC8" w14:paraId="479EF028" w14:textId="77777777">
      <w:pPr>
        <w:pStyle w:val="Textosinformato"/>
        <w:rPr>
          <w:rFonts w:ascii="Verdana" w:hAnsi="Verdana"/>
          <w:color w:val="0000FF"/>
        </w:rPr>
      </w:pPr>
      <w:r w:rsidRPr="001853AB">
        <w:rPr>
          <w:rFonts w:ascii="Verdana" w:hAnsi="Verdana"/>
          <w:color w:val="0000FF"/>
        </w:rPr>
        <w:t>--AÑADIR CAMPOS SEXO, ESTADO CIVIL Y DIRECCION A TABLA ALUMNOS</w:t>
      </w:r>
    </w:p>
    <w:p w:rsidRPr="001853AB" w:rsidR="007B4CC8" w:rsidP="007B4CC8" w:rsidRDefault="007B4CC8" w14:paraId="37701BC7" w14:textId="77777777">
      <w:pPr>
        <w:pStyle w:val="Textosinformato"/>
        <w:rPr>
          <w:rFonts w:ascii="Verdana" w:hAnsi="Verdana"/>
          <w:color w:val="0000FF"/>
        </w:rPr>
      </w:pPr>
      <w:r w:rsidRPr="001853AB">
        <w:rPr>
          <w:rFonts w:ascii="Verdana" w:hAnsi="Verdana"/>
          <w:color w:val="0000FF"/>
        </w:rPr>
        <w:t>alter table alumnos</w:t>
      </w:r>
    </w:p>
    <w:p w:rsidRPr="001853AB" w:rsidR="007B4CC8" w:rsidP="007B4CC8" w:rsidRDefault="007B4CC8" w14:paraId="4EEB0EAC" w14:textId="62E674B0">
      <w:pPr>
        <w:pStyle w:val="Textosinformato"/>
        <w:rPr>
          <w:rFonts w:ascii="Verdana" w:hAnsi="Verdana"/>
          <w:color w:val="0000FF"/>
        </w:rPr>
      </w:pPr>
      <w:proofErr w:type="spellStart"/>
      <w:r w:rsidRPr="001853AB">
        <w:rPr>
          <w:rFonts w:ascii="Verdana" w:hAnsi="Verdana"/>
          <w:color w:val="0000FF"/>
        </w:rPr>
        <w:t>add</w:t>
      </w:r>
      <w:proofErr w:type="spellEnd"/>
      <w:r w:rsidRPr="001853AB">
        <w:rPr>
          <w:rFonts w:ascii="Verdana" w:hAnsi="Verdana"/>
          <w:color w:val="0000FF"/>
        </w:rPr>
        <w:t xml:space="preserve"> (sexo varchar2(1), </w:t>
      </w:r>
      <w:proofErr w:type="spellStart"/>
      <w:r w:rsidRPr="001853AB">
        <w:rPr>
          <w:rFonts w:ascii="Verdana" w:hAnsi="Verdana"/>
          <w:color w:val="0000FF"/>
        </w:rPr>
        <w:t>estadocivil</w:t>
      </w:r>
      <w:proofErr w:type="spellEnd"/>
      <w:r w:rsidRPr="001853AB">
        <w:rPr>
          <w:rFonts w:ascii="Verdana" w:hAnsi="Verdana"/>
          <w:color w:val="0000FF"/>
        </w:rPr>
        <w:t xml:space="preserve"> varchar2(20), </w:t>
      </w:r>
      <w:proofErr w:type="spellStart"/>
      <w:r w:rsidRPr="001853AB">
        <w:rPr>
          <w:rFonts w:ascii="Verdana" w:hAnsi="Verdana"/>
          <w:color w:val="0000FF"/>
        </w:rPr>
        <w:t>direccion</w:t>
      </w:r>
      <w:proofErr w:type="spellEnd"/>
      <w:r w:rsidRPr="001853AB">
        <w:rPr>
          <w:rFonts w:ascii="Verdana" w:hAnsi="Verdana"/>
          <w:color w:val="0000FF"/>
        </w:rPr>
        <w:t xml:space="preserve"> varchar2(100));</w:t>
      </w:r>
    </w:p>
    <w:p w:rsidRPr="001853AB" w:rsidR="007B4CC8" w:rsidP="007B4CC8" w:rsidRDefault="007B4CC8" w14:paraId="16F3D692" w14:textId="77777777">
      <w:pPr>
        <w:pStyle w:val="Textosinformato"/>
        <w:rPr>
          <w:rFonts w:ascii="Verdana" w:hAnsi="Verdana"/>
          <w:color w:val="0000FF"/>
        </w:rPr>
      </w:pPr>
    </w:p>
    <w:p w:rsidRPr="001853AB" w:rsidR="00C70658" w:rsidP="00C70658" w:rsidRDefault="00C70658" w14:paraId="1041D951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Borrar la relación existente entre la tabla profesores y Colegios.</w:t>
      </w:r>
    </w:p>
    <w:p w:rsidRPr="001853AB" w:rsidR="007B4CC8" w:rsidP="007B4CC8" w:rsidRDefault="007B4CC8" w14:paraId="2269C1F9" w14:textId="2F2558F6">
      <w:pPr>
        <w:pStyle w:val="Textosinformato"/>
        <w:rPr>
          <w:rFonts w:ascii="Verdana" w:hAnsi="Verdana"/>
        </w:rPr>
      </w:pPr>
    </w:p>
    <w:p w:rsidRPr="001853AB" w:rsidR="007B4CC8" w:rsidP="007B4CC8" w:rsidRDefault="007B4CC8" w14:paraId="1AF733CE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--BORRAR LA RESTRICCION FK DE COLEGIOS Y PROFESORES</w:t>
      </w:r>
    </w:p>
    <w:p w:rsidRPr="001853AB" w:rsidR="007B4CC8" w:rsidP="007B4CC8" w:rsidRDefault="007B4CC8" w14:paraId="188B3410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--FK_TABLAPK_TABLAFK</w:t>
      </w:r>
    </w:p>
    <w:p w:rsidRPr="001853AB" w:rsidR="007B4CC8" w:rsidP="007B4CC8" w:rsidRDefault="007B4CC8" w14:paraId="2F591591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7B4CC8" w:rsidP="007B4CC8" w:rsidRDefault="007B4CC8" w14:paraId="46D2AEE8" w14:textId="3307128D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drop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FK_COLEGIOS_PROFESORES;</w:t>
      </w:r>
    </w:p>
    <w:p w:rsidRPr="001853AB" w:rsidR="007B4CC8" w:rsidP="007B4CC8" w:rsidRDefault="007B4CC8" w14:paraId="315F7FBE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6D40134D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Crear de nuevo la relación borrada en el ejerc</w:t>
      </w:r>
      <w:r w:rsidRPr="001853AB" w:rsidR="00042397">
        <w:rPr>
          <w:rFonts w:ascii="Verdana" w:hAnsi="Verdana"/>
        </w:rPr>
        <w:t>icio anterior que tenga eliminación</w:t>
      </w:r>
      <w:r w:rsidRPr="001853AB">
        <w:rPr>
          <w:rFonts w:ascii="Verdana" w:hAnsi="Verdana"/>
        </w:rPr>
        <w:t xml:space="preserve"> en cascada.</w:t>
      </w:r>
    </w:p>
    <w:p w:rsidRPr="001853AB" w:rsidR="00C70658" w:rsidP="00C70658" w:rsidRDefault="00C70658" w14:paraId="4E31572D" w14:textId="37B471AB">
      <w:pPr>
        <w:pStyle w:val="Textosinformato"/>
        <w:rPr>
          <w:rFonts w:ascii="Verdana" w:hAnsi="Verdana"/>
        </w:rPr>
      </w:pPr>
    </w:p>
    <w:p w:rsidRPr="001853AB" w:rsidR="007B4CC8" w:rsidP="007B4CC8" w:rsidRDefault="007B4CC8" w14:paraId="5B23A986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--CREAR FOREIGN KEY COLEGIOS PROFESORES CON COMPORTAMIENTO EN CASCADA</w:t>
      </w:r>
    </w:p>
    <w:p w:rsidRPr="001853AB" w:rsidR="007B4CC8" w:rsidP="007B4CC8" w:rsidRDefault="007B4CC8" w14:paraId="022B6368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profesores</w:t>
      </w:r>
    </w:p>
    <w:p w:rsidRPr="001853AB" w:rsidR="007B4CC8" w:rsidP="007B4CC8" w:rsidRDefault="007B4CC8" w14:paraId="55914B92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add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FK_COLEGIOS_PROFESORES</w:t>
      </w:r>
    </w:p>
    <w:p w:rsidRPr="001853AB" w:rsidR="007B4CC8" w:rsidP="007B4CC8" w:rsidRDefault="007B4CC8" w14:paraId="420D021F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foreign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key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>)</w:t>
      </w:r>
    </w:p>
    <w:p w:rsidRPr="001853AB" w:rsidR="007B4CC8" w:rsidP="007B4CC8" w:rsidRDefault="007B4CC8" w14:paraId="08174731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references</w:t>
      </w:r>
      <w:proofErr w:type="spellEnd"/>
      <w:r w:rsidRPr="001853AB">
        <w:rPr>
          <w:rFonts w:ascii="Verdana" w:hAnsi="Verdana"/>
        </w:rPr>
        <w:t xml:space="preserve"> colegios (</w:t>
      </w:r>
      <w:proofErr w:type="spellStart"/>
      <w:r w:rsidRPr="001853AB">
        <w:rPr>
          <w:rFonts w:ascii="Verdana" w:hAnsi="Verdana"/>
        </w:rPr>
        <w:t>cod_colegio</w:t>
      </w:r>
      <w:proofErr w:type="spellEnd"/>
      <w:r w:rsidRPr="001853AB">
        <w:rPr>
          <w:rFonts w:ascii="Verdana" w:hAnsi="Verdana"/>
        </w:rPr>
        <w:t>)</w:t>
      </w:r>
    </w:p>
    <w:p w:rsidRPr="001853AB" w:rsidR="007B4CC8" w:rsidP="007B4CC8" w:rsidRDefault="007B4CC8" w14:paraId="20797834" w14:textId="0012D3CF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on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delete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cascade</w:t>
      </w:r>
      <w:proofErr w:type="spellEnd"/>
      <w:r w:rsidRPr="001853AB">
        <w:rPr>
          <w:rFonts w:ascii="Verdana" w:hAnsi="Verdana"/>
        </w:rPr>
        <w:t>;</w:t>
      </w:r>
    </w:p>
    <w:p w:rsidRPr="001853AB" w:rsidR="007B4CC8" w:rsidP="00C70658" w:rsidRDefault="007B4CC8" w14:paraId="313DA590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55EA29E5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 xml:space="preserve">Agregar un </w:t>
      </w:r>
      <w:r w:rsidRPr="001853AB" w:rsidR="00BC7712">
        <w:rPr>
          <w:rFonts w:ascii="Verdana" w:hAnsi="Verdana"/>
        </w:rPr>
        <w:t xml:space="preserve">valor por defecto con la fecha actual al campo </w:t>
      </w:r>
      <w:proofErr w:type="spellStart"/>
      <w:r w:rsidRPr="001853AB" w:rsidR="00BC7712">
        <w:rPr>
          <w:rFonts w:ascii="Verdana" w:hAnsi="Verdana"/>
        </w:rPr>
        <w:t>Fecha_Ingreso</w:t>
      </w:r>
      <w:proofErr w:type="spellEnd"/>
      <w:r w:rsidRPr="001853AB" w:rsidR="00BC7712">
        <w:rPr>
          <w:rFonts w:ascii="Verdana" w:hAnsi="Verdana"/>
        </w:rPr>
        <w:t xml:space="preserve"> de la tabla alumnos.</w:t>
      </w:r>
    </w:p>
    <w:p w:rsidRPr="001853AB" w:rsidR="00C70658" w:rsidP="00C70658" w:rsidRDefault="00C70658" w14:paraId="13561A26" w14:textId="6D5457BB">
      <w:pPr>
        <w:pStyle w:val="Textosinformato"/>
        <w:rPr>
          <w:rFonts w:ascii="Verdana" w:hAnsi="Verdana"/>
        </w:rPr>
      </w:pPr>
    </w:p>
    <w:p w:rsidRPr="001853AB" w:rsidR="00D449BD" w:rsidP="00D449BD" w:rsidRDefault="00D449BD" w14:paraId="2C7F703A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alumnos</w:t>
      </w:r>
    </w:p>
    <w:p w:rsidRPr="001853AB" w:rsidR="007B4CC8" w:rsidP="00D449BD" w:rsidRDefault="00D449BD" w14:paraId="57B68F3A" w14:textId="30013524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modify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fecha_ingreso</w:t>
      </w:r>
      <w:proofErr w:type="spellEnd"/>
      <w:r w:rsidRPr="001853AB">
        <w:rPr>
          <w:rFonts w:ascii="Verdana" w:hAnsi="Verdana"/>
        </w:rPr>
        <w:t xml:space="preserve"> date default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);</w:t>
      </w:r>
    </w:p>
    <w:p w:rsidRPr="001853AB" w:rsidR="007B4CC8" w:rsidP="00C70658" w:rsidRDefault="007B4CC8" w14:paraId="7FA0F4B0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6935E31E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Queremos rellenar los datos de las tablas creadas, para ello vamos a introducir a tres alumnos en los colegios. Los datos son los siguientes:</w:t>
      </w:r>
    </w:p>
    <w:p w:rsidRPr="001853AB" w:rsidR="00BC7712" w:rsidP="00BC7712" w:rsidRDefault="00BC7712" w14:paraId="5356E265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4DDC300B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>Alumnos:</w:t>
      </w:r>
    </w:p>
    <w:p w:rsidRPr="001853AB" w:rsidR="00BC7712" w:rsidP="00C70658" w:rsidRDefault="00BC7712" w14:paraId="132BF4C9" w14:textId="77777777">
      <w:pPr>
        <w:pStyle w:val="Textosinformato"/>
        <w:ind w:left="360"/>
        <w:rPr>
          <w:rFonts w:ascii="Verdana" w:hAnsi="Verdana"/>
        </w:rPr>
      </w:pPr>
    </w:p>
    <w:p w:rsidRPr="001853AB" w:rsidR="00C70658" w:rsidP="00C70658" w:rsidRDefault="00C70658" w14:paraId="185A6DE2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 xml:space="preserve">Ana </w:t>
      </w:r>
      <w:r w:rsidRPr="001853AB" w:rsidR="00BC7712">
        <w:rPr>
          <w:rFonts w:ascii="Verdana" w:hAnsi="Verdana"/>
        </w:rPr>
        <w:t>Ortiz</w:t>
      </w:r>
      <w:r w:rsidRPr="001853AB">
        <w:rPr>
          <w:rFonts w:ascii="Verdana" w:hAnsi="Verdana"/>
        </w:rPr>
        <w:t xml:space="preserve"> Ortega Provincia: Madrid Localidad: Madrid </w:t>
      </w:r>
    </w:p>
    <w:p w:rsidRPr="001853AB" w:rsidR="00C70658" w:rsidP="00C70658" w:rsidRDefault="00C70658" w14:paraId="603626AE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 xml:space="preserve">Javier </w:t>
      </w:r>
      <w:proofErr w:type="spellStart"/>
      <w:r w:rsidRPr="001853AB" w:rsidR="00BC7712">
        <w:rPr>
          <w:rFonts w:ascii="Verdana" w:hAnsi="Verdana"/>
        </w:rPr>
        <w:t>Chuko</w:t>
      </w:r>
      <w:proofErr w:type="spellEnd"/>
      <w:r w:rsidRPr="001853AB">
        <w:rPr>
          <w:rFonts w:ascii="Verdana" w:hAnsi="Verdana"/>
        </w:rPr>
        <w:t xml:space="preserve"> Palomo Provincia: Alicante Localidad: Arenales del sol</w:t>
      </w:r>
    </w:p>
    <w:p w:rsidRPr="001853AB" w:rsidR="00C70658" w:rsidP="00C70658" w:rsidRDefault="00C70658" w14:paraId="1876C82A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>Miguel Torres Tormo Provincia: Barcelona Localidad: Llobregat</w:t>
      </w:r>
    </w:p>
    <w:p w:rsidRPr="001853AB" w:rsidR="00BC7712" w:rsidP="00C70658" w:rsidRDefault="00BC7712" w14:paraId="1FE9BCC4" w14:textId="77777777">
      <w:pPr>
        <w:pStyle w:val="Textosinformato"/>
        <w:ind w:left="360"/>
        <w:rPr>
          <w:rFonts w:ascii="Verdana" w:hAnsi="Verdana"/>
        </w:rPr>
      </w:pPr>
    </w:p>
    <w:p w:rsidRPr="001853AB" w:rsidR="00C70658" w:rsidP="00C70658" w:rsidRDefault="00C70658" w14:paraId="64FB65F2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 xml:space="preserve">Rellenar las tablas convenientemente con datos relacionales.  </w:t>
      </w:r>
    </w:p>
    <w:p w:rsidRPr="001853AB" w:rsidR="00BC7712" w:rsidP="00C70658" w:rsidRDefault="00BC7712" w14:paraId="1B82DE57" w14:textId="77777777">
      <w:pPr>
        <w:pStyle w:val="Textosinformato"/>
        <w:ind w:left="360"/>
        <w:rPr>
          <w:rFonts w:ascii="Verdana" w:hAnsi="Verdana"/>
        </w:rPr>
      </w:pPr>
    </w:p>
    <w:p w:rsidRPr="001853AB" w:rsidR="00C70658" w:rsidP="00C70658" w:rsidRDefault="00C70658" w14:paraId="069878E4" w14:textId="1CA29DB8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 xml:space="preserve">Ejemplo: </w:t>
      </w:r>
      <w:proofErr w:type="spellStart"/>
      <w:r w:rsidRPr="001853AB">
        <w:rPr>
          <w:rFonts w:ascii="Verdana" w:hAnsi="Verdana"/>
        </w:rPr>
        <w:t>Region</w:t>
      </w:r>
      <w:proofErr w:type="spellEnd"/>
      <w:r w:rsidRPr="001853AB">
        <w:rPr>
          <w:rFonts w:ascii="Verdana" w:hAnsi="Verdana"/>
        </w:rPr>
        <w:t>: Comunidad Valenciana</w:t>
      </w:r>
    </w:p>
    <w:p w:rsidRPr="001853AB" w:rsidR="00C4182C" w:rsidP="00C70658" w:rsidRDefault="00C4182C" w14:paraId="25896520" w14:textId="22F948D4">
      <w:pPr>
        <w:pStyle w:val="Textosinformato"/>
        <w:ind w:left="360"/>
        <w:rPr>
          <w:rFonts w:ascii="Verdana" w:hAnsi="Verdana"/>
        </w:rPr>
      </w:pPr>
    </w:p>
    <w:p w:rsidRPr="001853AB" w:rsidR="00C4182C" w:rsidP="00C4182C" w:rsidRDefault="00C4182C" w14:paraId="50290335" w14:textId="77777777">
      <w:pPr>
        <w:pStyle w:val="Textosinformato"/>
        <w:ind w:left="360"/>
        <w:rPr>
          <w:rFonts w:ascii="Verdana" w:hAnsi="Verdana"/>
        </w:rPr>
      </w:pPr>
      <w:r w:rsidRPr="001853AB">
        <w:rPr>
          <w:rFonts w:ascii="Verdana" w:hAnsi="Verdana"/>
        </w:rPr>
        <w:t>3 datos como mínimo en cada tabla.</w:t>
      </w:r>
    </w:p>
    <w:p w:rsidRPr="001853AB" w:rsidR="00BC7712" w:rsidP="00C4182C" w:rsidRDefault="00BC7712" w14:paraId="226268AB" w14:textId="6A3CBF6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09B2F1F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--PRIMERO LAS REGIONES Y DESPUES EL COLEGIO</w:t>
      </w:r>
    </w:p>
    <w:p w:rsidRPr="001853AB" w:rsidR="00C4182C" w:rsidP="00C4182C" w:rsidRDefault="00C4182C" w14:paraId="30FA16AE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select</w:t>
      </w:r>
      <w:proofErr w:type="spellEnd"/>
      <w:r w:rsidRPr="001853AB">
        <w:rPr>
          <w:rFonts w:ascii="Verdana" w:hAnsi="Verdana"/>
        </w:rPr>
        <w:t xml:space="preserve"> * </w:t>
      </w:r>
      <w:proofErr w:type="spellStart"/>
      <w:r w:rsidRPr="001853AB">
        <w:rPr>
          <w:rFonts w:ascii="Verdana" w:hAnsi="Verdana"/>
        </w:rPr>
        <w:t>from</w:t>
      </w:r>
      <w:proofErr w:type="spellEnd"/>
      <w:r w:rsidRPr="001853AB">
        <w:rPr>
          <w:rFonts w:ascii="Verdana" w:hAnsi="Verdana"/>
        </w:rPr>
        <w:t xml:space="preserve"> regiones;</w:t>
      </w:r>
    </w:p>
    <w:p w:rsidRPr="001853AB" w:rsidR="00C4182C" w:rsidP="00C4182C" w:rsidRDefault="00C4182C" w14:paraId="0544EBA7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regiones </w:t>
      </w:r>
    </w:p>
    <w:p w:rsidRPr="001853AB" w:rsidR="00C4182C" w:rsidP="00C4182C" w:rsidRDefault="00C4182C" w14:paraId="4011225C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regiones.nextval</w:t>
      </w:r>
      <w:proofErr w:type="spellEnd"/>
      <w:proofErr w:type="gramEnd"/>
      <w:r w:rsidRPr="001853AB">
        <w:rPr>
          <w:rFonts w:ascii="Verdana" w:hAnsi="Verdana"/>
        </w:rPr>
        <w:t>, 'MADRID');</w:t>
      </w:r>
    </w:p>
    <w:p w:rsidRPr="001853AB" w:rsidR="00C4182C" w:rsidP="00C4182C" w:rsidRDefault="00C4182C" w14:paraId="6C600234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regiones</w:t>
      </w:r>
    </w:p>
    <w:p w:rsidRPr="001853AB" w:rsidR="00C4182C" w:rsidP="00C4182C" w:rsidRDefault="00C4182C" w14:paraId="3A417C7A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regiones.nextval</w:t>
      </w:r>
      <w:proofErr w:type="spellEnd"/>
      <w:proofErr w:type="gramEnd"/>
      <w:r w:rsidRPr="001853AB">
        <w:rPr>
          <w:rFonts w:ascii="Verdana" w:hAnsi="Verdana"/>
        </w:rPr>
        <w:t>, 'Comunidad Valenciana');</w:t>
      </w:r>
    </w:p>
    <w:p w:rsidRPr="001853AB" w:rsidR="00C4182C" w:rsidP="00C4182C" w:rsidRDefault="00C4182C" w14:paraId="7D512A42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regiones</w:t>
      </w:r>
    </w:p>
    <w:p w:rsidRPr="001853AB" w:rsidR="00C4182C" w:rsidP="00C4182C" w:rsidRDefault="00C4182C" w14:paraId="2DCF334B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regiones.nextval</w:t>
      </w:r>
      <w:proofErr w:type="spellEnd"/>
      <w:proofErr w:type="gramEnd"/>
      <w:r w:rsidRPr="001853AB">
        <w:rPr>
          <w:rFonts w:ascii="Verdana" w:hAnsi="Verdana"/>
        </w:rPr>
        <w:t>, 'Cataluña');</w:t>
      </w:r>
    </w:p>
    <w:p w:rsidRPr="001853AB" w:rsidR="00C4182C" w:rsidP="00C4182C" w:rsidRDefault="00C4182C" w14:paraId="00EF8DE8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--PRIMERO DEBEMOS TENER UN COLEGIO Y DESPUES EL ALUMNO</w:t>
      </w:r>
    </w:p>
    <w:p w:rsidRPr="001853AB" w:rsidR="00C4182C" w:rsidP="00C4182C" w:rsidRDefault="00C4182C" w14:paraId="01239F9A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select</w:t>
      </w:r>
      <w:proofErr w:type="spellEnd"/>
      <w:r w:rsidRPr="001853AB">
        <w:rPr>
          <w:rFonts w:ascii="Verdana" w:hAnsi="Verdana"/>
        </w:rPr>
        <w:t xml:space="preserve"> * </w:t>
      </w:r>
      <w:proofErr w:type="spellStart"/>
      <w:r w:rsidRPr="001853AB">
        <w:rPr>
          <w:rFonts w:ascii="Verdana" w:hAnsi="Verdana"/>
        </w:rPr>
        <w:t>from</w:t>
      </w:r>
      <w:proofErr w:type="spellEnd"/>
      <w:r w:rsidRPr="001853AB">
        <w:rPr>
          <w:rFonts w:ascii="Verdana" w:hAnsi="Verdana"/>
        </w:rPr>
        <w:t xml:space="preserve"> colegios;</w:t>
      </w:r>
    </w:p>
    <w:p w:rsidRPr="001853AB" w:rsidR="00C4182C" w:rsidP="00C4182C" w:rsidRDefault="00C4182C" w14:paraId="4EAE91C4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colegios</w:t>
      </w:r>
    </w:p>
    <w:p w:rsidRPr="001853AB" w:rsidR="00C4182C" w:rsidP="00C4182C" w:rsidRDefault="00C4182C" w14:paraId="1A1AE1BC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colegios.nextval</w:t>
      </w:r>
      <w:proofErr w:type="spellEnd"/>
      <w:proofErr w:type="gramEnd"/>
      <w:r w:rsidRPr="001853AB">
        <w:rPr>
          <w:rFonts w:ascii="Verdana" w:hAnsi="Verdana"/>
        </w:rPr>
        <w:t>, 'Buen consejo', 'Madrid', 'Madrid'</w:t>
      </w:r>
    </w:p>
    <w:p w:rsidRPr="001853AB" w:rsidR="00C4182C" w:rsidP="00C4182C" w:rsidRDefault="00C4182C" w14:paraId="1452A62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'01/01/1956', 150000, 1, 1);</w:t>
      </w:r>
    </w:p>
    <w:p w:rsidRPr="001853AB" w:rsidR="00C4182C" w:rsidP="00C4182C" w:rsidRDefault="00C4182C" w14:paraId="41BC7970" w14:textId="7777777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768B86AA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colegios</w:t>
      </w:r>
    </w:p>
    <w:p w:rsidRPr="001853AB" w:rsidR="00C4182C" w:rsidP="00C4182C" w:rsidRDefault="00C4182C" w14:paraId="61BA24D0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colegios.nextval</w:t>
      </w:r>
      <w:proofErr w:type="spellEnd"/>
      <w:proofErr w:type="gramEnd"/>
      <w:r w:rsidRPr="001853AB">
        <w:rPr>
          <w:rFonts w:ascii="Verdana" w:hAnsi="Verdana"/>
        </w:rPr>
        <w:t>, 'Carmelitas', 'Alicante', 'Alicante'</w:t>
      </w:r>
    </w:p>
    <w:p w:rsidRPr="001853AB" w:rsidR="00C4182C" w:rsidP="00C4182C" w:rsidRDefault="00C4182C" w14:paraId="3D231F8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'01/01/1901', 250000, 2, 2);</w:t>
      </w:r>
    </w:p>
    <w:p w:rsidRPr="001853AB" w:rsidR="00C4182C" w:rsidP="00C4182C" w:rsidRDefault="00C4182C" w14:paraId="077E0B7D" w14:textId="7777777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098B74C8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colegios</w:t>
      </w:r>
    </w:p>
    <w:p w:rsidRPr="001853AB" w:rsidR="00C4182C" w:rsidP="00C4182C" w:rsidRDefault="00C4182C" w14:paraId="460BE33D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</w:t>
      </w:r>
      <w:proofErr w:type="spellStart"/>
      <w:r w:rsidRPr="001853AB">
        <w:rPr>
          <w:rFonts w:ascii="Verdana" w:hAnsi="Verdana"/>
        </w:rPr>
        <w:t>seq_</w:t>
      </w:r>
      <w:proofErr w:type="gramStart"/>
      <w:r w:rsidRPr="001853AB">
        <w:rPr>
          <w:rFonts w:ascii="Verdana" w:hAnsi="Verdana"/>
        </w:rPr>
        <w:t>colegios.nextval</w:t>
      </w:r>
      <w:proofErr w:type="spellEnd"/>
      <w:proofErr w:type="gramEnd"/>
      <w:r w:rsidRPr="001853AB">
        <w:rPr>
          <w:rFonts w:ascii="Verdana" w:hAnsi="Verdana"/>
        </w:rPr>
        <w:t>, 'CP Cataluña', 'Llobregat', 'Barcelona'</w:t>
      </w:r>
    </w:p>
    <w:p w:rsidRPr="001853AB" w:rsidR="00C4182C" w:rsidP="00C4182C" w:rsidRDefault="00C4182C" w14:paraId="5119790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'01/01/1915', 250000, 3, 3);</w:t>
      </w:r>
    </w:p>
    <w:p w:rsidRPr="001853AB" w:rsidR="00C4182C" w:rsidP="00C4182C" w:rsidRDefault="00C4182C" w14:paraId="59458BB0" w14:textId="7777777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5C0CBFF8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alumnos</w:t>
      </w:r>
    </w:p>
    <w:p w:rsidRPr="001853AB" w:rsidR="00C4182C" w:rsidP="00C4182C" w:rsidRDefault="00C4182C" w14:paraId="702D6F8C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('12345678X', 'Ana', 'Ortiz Ortega',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, '01/01/1995'</w:t>
      </w:r>
    </w:p>
    <w:p w:rsidRPr="001853AB" w:rsidR="00C4182C" w:rsidP="00C4182C" w:rsidRDefault="00C4182C" w14:paraId="1A1D41A0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'MADRID', 'MADRID',2, 'F', 'SOLTERA', 'Calle Pez');</w:t>
      </w:r>
    </w:p>
    <w:p w:rsidRPr="001853AB" w:rsidR="00C4182C" w:rsidP="00C4182C" w:rsidRDefault="00C4182C" w14:paraId="6F6B6306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alumnos</w:t>
      </w:r>
    </w:p>
    <w:p w:rsidRPr="001853AB" w:rsidR="00C4182C" w:rsidP="00C4182C" w:rsidRDefault="00C4182C" w14:paraId="05C2DD76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('12345677Z', 'Javier', '</w:t>
      </w:r>
      <w:proofErr w:type="spellStart"/>
      <w:r w:rsidRPr="001853AB">
        <w:rPr>
          <w:rFonts w:ascii="Verdana" w:hAnsi="Verdana"/>
        </w:rPr>
        <w:t>Chuko</w:t>
      </w:r>
      <w:proofErr w:type="spellEnd"/>
      <w:r w:rsidRPr="001853AB">
        <w:rPr>
          <w:rFonts w:ascii="Verdana" w:hAnsi="Verdana"/>
        </w:rPr>
        <w:t xml:space="preserve"> Palomo',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, '01/01/1988'</w:t>
      </w:r>
    </w:p>
    <w:p w:rsidRPr="001853AB" w:rsidR="00C4182C" w:rsidP="00C4182C" w:rsidRDefault="00C4182C" w14:paraId="1FB6AA25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, 'ARENALES DEL SOL', 'ALICANTE',3, 'M', 'DIVORCIADO', 'Calle Salmon');</w:t>
      </w:r>
    </w:p>
    <w:p w:rsidRPr="001853AB" w:rsidR="00C4182C" w:rsidP="00C4182C" w:rsidRDefault="00C4182C" w14:paraId="3DAA22B6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insert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into</w:t>
      </w:r>
      <w:proofErr w:type="spellEnd"/>
      <w:r w:rsidRPr="001853AB">
        <w:rPr>
          <w:rFonts w:ascii="Verdana" w:hAnsi="Verdana"/>
        </w:rPr>
        <w:t xml:space="preserve"> alumnos</w:t>
      </w:r>
    </w:p>
    <w:p w:rsidRPr="001853AB" w:rsidR="00C4182C" w:rsidP="00C4182C" w:rsidRDefault="00C4182C" w14:paraId="43026EB8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values</w:t>
      </w:r>
      <w:proofErr w:type="spellEnd"/>
      <w:r w:rsidRPr="001853AB">
        <w:rPr>
          <w:rFonts w:ascii="Verdana" w:hAnsi="Verdana"/>
        </w:rPr>
        <w:t xml:space="preserve"> ('2345677Z', 'Miguel', 'Torres Tormo',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, '01/01/2001'</w:t>
      </w:r>
    </w:p>
    <w:p w:rsidRPr="001853AB" w:rsidR="00C4182C" w:rsidP="00C4182C" w:rsidRDefault="00C4182C" w14:paraId="4F5E511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'Llobregat', 'BARCELONA',4, 'M', 'SOLTERO', 'Calle </w:t>
      </w:r>
      <w:proofErr w:type="spellStart"/>
      <w:r w:rsidRPr="001853AB">
        <w:rPr>
          <w:rFonts w:ascii="Verdana" w:hAnsi="Verdana"/>
        </w:rPr>
        <w:t>Delfin</w:t>
      </w:r>
      <w:proofErr w:type="spellEnd"/>
      <w:r w:rsidRPr="001853AB">
        <w:rPr>
          <w:rFonts w:ascii="Verdana" w:hAnsi="Verdana"/>
        </w:rPr>
        <w:t>');</w:t>
      </w:r>
    </w:p>
    <w:p w:rsidRPr="001853AB" w:rsidR="00C4182C" w:rsidP="00C4182C" w:rsidRDefault="00C4182C" w14:paraId="705923A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--DEBEMOS CAMBIAR EL TIPO DE DATO DE LOCALIDAD PARA QUE ADMITA MAS CARACTERES</w:t>
      </w:r>
    </w:p>
    <w:p w:rsidRPr="001853AB" w:rsidR="00C4182C" w:rsidP="00C4182C" w:rsidRDefault="00C4182C" w14:paraId="26B906F9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alumnos</w:t>
      </w:r>
    </w:p>
    <w:p w:rsidRPr="001853AB" w:rsidR="00C4182C" w:rsidP="00C4182C" w:rsidRDefault="00C4182C" w14:paraId="234D4185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modify</w:t>
      </w:r>
      <w:proofErr w:type="spellEnd"/>
      <w:r w:rsidRPr="001853AB">
        <w:rPr>
          <w:rFonts w:ascii="Verdana" w:hAnsi="Verdana"/>
        </w:rPr>
        <w:t xml:space="preserve"> (localidad varchar2(50));</w:t>
      </w:r>
    </w:p>
    <w:p w:rsidRPr="001853AB" w:rsidR="00C4182C" w:rsidP="00C4182C" w:rsidRDefault="00C4182C" w14:paraId="3787C270" w14:textId="10D53DCA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select</w:t>
      </w:r>
      <w:proofErr w:type="spellEnd"/>
      <w:r w:rsidRPr="001853AB">
        <w:rPr>
          <w:rFonts w:ascii="Verdana" w:hAnsi="Verdana"/>
        </w:rPr>
        <w:t xml:space="preserve"> * </w:t>
      </w:r>
      <w:proofErr w:type="spellStart"/>
      <w:r w:rsidRPr="001853AB">
        <w:rPr>
          <w:rFonts w:ascii="Verdana" w:hAnsi="Verdana"/>
        </w:rPr>
        <w:t>from</w:t>
      </w:r>
      <w:proofErr w:type="spellEnd"/>
      <w:r w:rsidRPr="001853AB">
        <w:rPr>
          <w:rFonts w:ascii="Verdana" w:hAnsi="Verdana"/>
        </w:rPr>
        <w:t xml:space="preserve"> alumnos;</w:t>
      </w:r>
    </w:p>
    <w:p w:rsidRPr="001853AB" w:rsidR="00C4182C" w:rsidP="00C4182C" w:rsidRDefault="00C4182C" w14:paraId="5FB01771" w14:textId="01803893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59B3EF8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--INSERTAMOS PROFESORES</w:t>
      </w:r>
    </w:p>
    <w:p w:rsidRPr="001853AB" w:rsidR="00C4182C" w:rsidP="00C4182C" w:rsidRDefault="00C4182C" w14:paraId="66F85D43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SELECT * FROM PROFESORES;</w:t>
      </w:r>
    </w:p>
    <w:p w:rsidRPr="001853AB" w:rsidR="00C4182C" w:rsidP="00C4182C" w:rsidRDefault="00C4182C" w14:paraId="611ECA06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INSERT INTO PROFESORES</w:t>
      </w:r>
    </w:p>
    <w:p w:rsidRPr="001853AB" w:rsidR="00C4182C" w:rsidP="00C4182C" w:rsidRDefault="00C4182C" w14:paraId="75393D97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VALUES (1, 'Alejandro', 'Ramiro', '</w:t>
      </w:r>
      <w:proofErr w:type="spellStart"/>
      <w:r w:rsidRPr="001853AB">
        <w:rPr>
          <w:rFonts w:ascii="Verdana" w:hAnsi="Verdana"/>
        </w:rPr>
        <w:t>Gutierrez</w:t>
      </w:r>
      <w:proofErr w:type="spellEnd"/>
      <w:r w:rsidRPr="001853AB">
        <w:rPr>
          <w:rFonts w:ascii="Verdana" w:hAnsi="Verdana"/>
        </w:rPr>
        <w:t>', '12345678W', 'Parla', 'Madrid'</w:t>
      </w:r>
    </w:p>
    <w:p w:rsidRPr="001853AB" w:rsidR="00C4182C" w:rsidP="00C4182C" w:rsidRDefault="00C4182C" w14:paraId="2FFCBBE6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45000, 2, 'M', 'CASADO',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);</w:t>
      </w:r>
    </w:p>
    <w:p w:rsidRPr="001853AB" w:rsidR="00C4182C" w:rsidP="00C4182C" w:rsidRDefault="00C4182C" w14:paraId="0DC12BB8" w14:textId="7777777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46B6D80F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INSERT INTO PROFESORES</w:t>
      </w:r>
    </w:p>
    <w:p w:rsidRPr="001853AB" w:rsidR="00C4182C" w:rsidP="00C4182C" w:rsidRDefault="00C4182C" w14:paraId="6F8B8359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VALUES (2, 'Alejandra', 'Marian', '</w:t>
      </w:r>
      <w:proofErr w:type="spellStart"/>
      <w:r w:rsidRPr="001853AB">
        <w:rPr>
          <w:rFonts w:ascii="Verdana" w:hAnsi="Verdana"/>
        </w:rPr>
        <w:t>Lopez</w:t>
      </w:r>
      <w:proofErr w:type="spellEnd"/>
      <w:r w:rsidRPr="001853AB">
        <w:rPr>
          <w:rFonts w:ascii="Verdana" w:hAnsi="Verdana"/>
        </w:rPr>
        <w:t>', '97845678W', 'Parla', 'Madrid'</w:t>
      </w:r>
    </w:p>
    <w:p w:rsidRPr="001853AB" w:rsidR="00C4182C" w:rsidP="00C4182C" w:rsidRDefault="00C4182C" w14:paraId="563AED9C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45000, 2, 'F', 'CASADA',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);</w:t>
      </w:r>
    </w:p>
    <w:p w:rsidRPr="001853AB" w:rsidR="00C4182C" w:rsidP="00C4182C" w:rsidRDefault="00C4182C" w14:paraId="2DBA5250" w14:textId="77777777">
      <w:pPr>
        <w:pStyle w:val="Textosinformato"/>
        <w:rPr>
          <w:rFonts w:ascii="Verdana" w:hAnsi="Verdana"/>
        </w:rPr>
      </w:pPr>
    </w:p>
    <w:p w:rsidRPr="001853AB" w:rsidR="00C4182C" w:rsidP="00C4182C" w:rsidRDefault="00C4182C" w14:paraId="5FF49C5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INSERT INTO PROFESORES</w:t>
      </w:r>
    </w:p>
    <w:p w:rsidRPr="001853AB" w:rsidR="00C4182C" w:rsidP="00C4182C" w:rsidRDefault="00C4182C" w14:paraId="461E377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VALUES (3, 'Julia', 'Arroyo', '</w:t>
      </w:r>
      <w:proofErr w:type="spellStart"/>
      <w:r w:rsidRPr="001853AB">
        <w:rPr>
          <w:rFonts w:ascii="Verdana" w:hAnsi="Verdana"/>
        </w:rPr>
        <w:t>Garrigos</w:t>
      </w:r>
      <w:proofErr w:type="spellEnd"/>
      <w:r w:rsidRPr="001853AB">
        <w:rPr>
          <w:rFonts w:ascii="Verdana" w:hAnsi="Verdana"/>
        </w:rPr>
        <w:t>', '37845678W', 'Calpe', 'Alicante'</w:t>
      </w:r>
    </w:p>
    <w:p w:rsidRPr="001853AB" w:rsidR="00C4182C" w:rsidP="00C4182C" w:rsidRDefault="00C4182C" w14:paraId="2F070FCF" w14:textId="104331EB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 xml:space="preserve">, 65000, 3, 'F', 'SOLTERO', </w:t>
      </w:r>
      <w:proofErr w:type="spellStart"/>
      <w:r w:rsidRPr="001853AB">
        <w:rPr>
          <w:rFonts w:ascii="Verdana" w:hAnsi="Verdana"/>
        </w:rPr>
        <w:t>sysdate</w:t>
      </w:r>
      <w:proofErr w:type="spellEnd"/>
      <w:r w:rsidRPr="001853AB">
        <w:rPr>
          <w:rFonts w:ascii="Verdana" w:hAnsi="Verdana"/>
        </w:rPr>
        <w:t>);</w:t>
      </w:r>
    </w:p>
    <w:p w:rsidRPr="001853AB" w:rsidR="00C70658" w:rsidP="00C70658" w:rsidRDefault="00C70658" w14:paraId="6A9DBE03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C70658" w14:paraId="408F7638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 xml:space="preserve">Borrar la tabla Regiones.  </w:t>
      </w:r>
    </w:p>
    <w:p w:rsidRPr="001853AB" w:rsidR="00D63C97" w:rsidP="00C70658" w:rsidRDefault="00D63C97" w14:paraId="5AB72938" w14:textId="77777777">
      <w:pPr>
        <w:pStyle w:val="Textosinformato"/>
        <w:ind w:firstLine="360"/>
        <w:rPr>
          <w:rFonts w:ascii="Verdana" w:hAnsi="Verdana" w:cs="Courier New"/>
          <w:color w:val="0000FF"/>
          <w:highlight w:val="white"/>
          <w:lang w:val="en-US"/>
        </w:rPr>
      </w:pPr>
    </w:p>
    <w:p w:rsidRPr="001853AB" w:rsidR="00C70658" w:rsidP="00C70658" w:rsidRDefault="00C70658" w14:paraId="3FB5323E" w14:textId="77777777">
      <w:pPr>
        <w:pStyle w:val="Textosinformato"/>
        <w:ind w:firstLine="360"/>
        <w:rPr>
          <w:rFonts w:ascii="Verdana" w:hAnsi="Verdana"/>
        </w:rPr>
      </w:pPr>
      <w:r w:rsidRPr="001853AB">
        <w:rPr>
          <w:rFonts w:ascii="Verdana" w:hAnsi="Verdana"/>
        </w:rPr>
        <w:t xml:space="preserve">¿Qué </w:t>
      </w:r>
      <w:proofErr w:type="gramStart"/>
      <w:r w:rsidRPr="001853AB">
        <w:rPr>
          <w:rFonts w:ascii="Verdana" w:hAnsi="Verdana"/>
        </w:rPr>
        <w:t>ocurre?.</w:t>
      </w:r>
      <w:proofErr w:type="gramEnd"/>
      <w:r w:rsidRPr="001853AB">
        <w:rPr>
          <w:rFonts w:ascii="Verdana" w:hAnsi="Verdana"/>
        </w:rPr>
        <w:t xml:space="preserve"> ¿Cómo lo solucionamos?</w:t>
      </w:r>
    </w:p>
    <w:p w:rsidRPr="001853AB" w:rsidR="00D63C97" w:rsidP="00E55D33" w:rsidRDefault="00D63C97" w14:paraId="255559C1" w14:textId="4536C9DE">
      <w:pPr>
        <w:pStyle w:val="Textosinformato"/>
        <w:rPr>
          <w:rFonts w:ascii="Verdana" w:hAnsi="Verdana"/>
        </w:rPr>
      </w:pPr>
    </w:p>
    <w:p w:rsidRPr="001853AB" w:rsidR="00E55D33" w:rsidP="00E55D33" w:rsidRDefault="00E55D33" w14:paraId="3019B991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--BORRAR LA TABLA REGIONES</w:t>
      </w:r>
    </w:p>
    <w:p w:rsidRPr="001853AB" w:rsidR="00E55D33" w:rsidP="00E55D33" w:rsidRDefault="00E55D33" w14:paraId="65F0B894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REGIONES;</w:t>
      </w:r>
    </w:p>
    <w:p w:rsidRPr="001853AB" w:rsidR="00E55D33" w:rsidP="00E55D33" w:rsidRDefault="00E55D33" w14:paraId="5EE5FBDA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--NO PODEMOS REALIZAR EL BORRADO PORQUE LA PRIMARY KEY DE LA TABLA REGIONES</w:t>
      </w:r>
    </w:p>
    <w:p w:rsidRPr="001853AB" w:rsidR="00E55D33" w:rsidP="00E55D33" w:rsidRDefault="00E55D33" w14:paraId="37FBBE3A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--ESTA RELACIONADA CON FOREIGN KEY DE OTRA TABLA</w:t>
      </w:r>
    </w:p>
    <w:p w:rsidRPr="001853AB" w:rsidR="00E55D33" w:rsidP="00E55D33" w:rsidRDefault="00E55D33" w14:paraId="4FBD7D5A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--1) ELIMINANDO LA RESTRICCION FOREIGN KEY PODEMOS BORRAR REGIONES</w:t>
      </w:r>
    </w:p>
    <w:p w:rsidRPr="001853AB" w:rsidR="00E55D33" w:rsidP="00E55D33" w:rsidRDefault="00E55D33" w14:paraId="337ECE12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alter table colegios</w:t>
      </w:r>
    </w:p>
    <w:p w:rsidRPr="001853AB" w:rsidR="00E55D33" w:rsidP="00E55D33" w:rsidRDefault="00E55D33" w14:paraId="22B4635B" w14:textId="77777777">
      <w:pPr>
        <w:pStyle w:val="Textosinformato"/>
        <w:rPr>
          <w:rFonts w:ascii="Verdana" w:hAnsi="Verdana"/>
        </w:rPr>
      </w:pPr>
      <w:proofErr w:type="spellStart"/>
      <w:r w:rsidRPr="001853AB">
        <w:rPr>
          <w:rFonts w:ascii="Verdana" w:hAnsi="Verdana"/>
        </w:rPr>
        <w:t>drop</w:t>
      </w:r>
      <w:proofErr w:type="spellEnd"/>
      <w:r w:rsidRPr="001853AB">
        <w:rPr>
          <w:rFonts w:ascii="Verdana" w:hAnsi="Verdana"/>
        </w:rPr>
        <w:t xml:space="preserve"> </w:t>
      </w:r>
      <w:proofErr w:type="spellStart"/>
      <w:r w:rsidRPr="001853AB">
        <w:rPr>
          <w:rFonts w:ascii="Verdana" w:hAnsi="Verdana"/>
        </w:rPr>
        <w:t>constraint</w:t>
      </w:r>
      <w:proofErr w:type="spellEnd"/>
      <w:r w:rsidRPr="001853AB">
        <w:rPr>
          <w:rFonts w:ascii="Verdana" w:hAnsi="Verdana"/>
        </w:rPr>
        <w:t xml:space="preserve"> FK_REGIONES_COLEGIOS;</w:t>
      </w:r>
    </w:p>
    <w:p w:rsidRPr="001853AB" w:rsidR="00E55D33" w:rsidP="00E55D33" w:rsidRDefault="00E55D33" w14:paraId="7D54533A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--YA TENEMOS LIBRE LA TABLA REGIONES Y PODEMOS ELIMINARLA</w:t>
      </w:r>
    </w:p>
    <w:p w:rsidRPr="001853AB" w:rsidR="00E55D33" w:rsidP="00E55D33" w:rsidRDefault="00E55D33" w14:paraId="2709C89D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REGIONES;</w:t>
      </w:r>
    </w:p>
    <w:p w:rsidRPr="001853AB" w:rsidR="00E55D33" w:rsidP="00E55D33" w:rsidRDefault="00E55D33" w14:paraId="3D620248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--2) ELIMINANDO PRIMERO LA TABLA DONDE ESTE LA FOREIGN KEY LUEGO ELIMINANDO</w:t>
      </w:r>
    </w:p>
    <w:p w:rsidRPr="001853AB" w:rsidR="00E55D33" w:rsidP="00E55D33" w:rsidRDefault="00E55D33" w14:paraId="73FE566D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--LA TABLA REGIONES</w:t>
      </w:r>
    </w:p>
    <w:p w:rsidRPr="001853AB" w:rsidR="00E55D33" w:rsidP="00E55D33" w:rsidRDefault="00E55D33" w14:paraId="7F467E5E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--PRIMERO SE ELIMINAN FOREIGN KEY Y DESPUES LAS PRIMARY</w:t>
      </w:r>
    </w:p>
    <w:p w:rsidRPr="001853AB" w:rsidR="00E55D33" w:rsidP="00E55D33" w:rsidRDefault="00E55D33" w14:paraId="4E6AD635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ALUMNOS;</w:t>
      </w:r>
    </w:p>
    <w:p w:rsidRPr="001853AB" w:rsidR="00E55D33" w:rsidP="00E55D33" w:rsidRDefault="00E55D33" w14:paraId="73A8850B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PROFESORES;</w:t>
      </w:r>
    </w:p>
    <w:p w:rsidRPr="001853AB" w:rsidR="00E55D33" w:rsidP="00E55D33" w:rsidRDefault="00E55D33" w14:paraId="2304F660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COLEGIOS;</w:t>
      </w:r>
    </w:p>
    <w:p w:rsidRPr="001853AB" w:rsidR="00E55D33" w:rsidP="00E55D33" w:rsidRDefault="00E55D33" w14:paraId="106C92A0" w14:textId="25AD6A29">
      <w:pPr>
        <w:pStyle w:val="Textosinformato"/>
        <w:rPr>
          <w:rFonts w:ascii="Verdana" w:hAnsi="Verdana"/>
        </w:rPr>
      </w:pPr>
      <w:r w:rsidRPr="603BB0D1" w:rsidR="603BB0D1">
        <w:rPr>
          <w:rFonts w:ascii="Verdana" w:hAnsi="Verdana"/>
        </w:rPr>
        <w:t>dDROP TABLE REGIONES;</w:t>
      </w:r>
    </w:p>
    <w:p w:rsidRPr="001853AB" w:rsidR="00E55D33" w:rsidP="00E55D33" w:rsidRDefault="00E55D33" w14:paraId="3041BE1F" w14:textId="77777777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--3) ELIMINAR LA TABLA REGIONES Y SUS RESTRICCIONES EN LA MISMA INSTRUCCION</w:t>
      </w:r>
    </w:p>
    <w:p w:rsidRPr="001853AB" w:rsidR="00E55D33" w:rsidP="00E55D33" w:rsidRDefault="00E55D33" w14:paraId="61EB1A45" w14:textId="6527755D">
      <w:pPr>
        <w:pStyle w:val="Textosinformato"/>
        <w:rPr>
          <w:rFonts w:ascii="Verdana" w:hAnsi="Verdana"/>
        </w:rPr>
      </w:pPr>
      <w:r w:rsidRPr="001853AB">
        <w:rPr>
          <w:rFonts w:ascii="Verdana" w:hAnsi="Verdana"/>
        </w:rPr>
        <w:t>DROP TABLE REGIONES CASCADE CONSTRAINTS;</w:t>
      </w:r>
    </w:p>
    <w:p w:rsidRPr="001853AB" w:rsidR="00E55D33" w:rsidP="00E55D33" w:rsidRDefault="00E55D33" w14:paraId="4014D278" w14:textId="77777777">
      <w:pPr>
        <w:pStyle w:val="Textosinformato"/>
        <w:rPr>
          <w:rFonts w:ascii="Verdana" w:hAnsi="Verdana"/>
        </w:rPr>
      </w:pPr>
    </w:p>
    <w:p w:rsidRPr="001853AB" w:rsidR="00C70658" w:rsidP="00C70658" w:rsidRDefault="00BC7712" w14:paraId="566103CC" w14:textId="77777777">
      <w:pPr>
        <w:pStyle w:val="Textosinformato"/>
        <w:numPr>
          <w:ilvl w:val="0"/>
          <w:numId w:val="1"/>
        </w:numPr>
        <w:rPr>
          <w:rFonts w:ascii="Verdana" w:hAnsi="Verdana"/>
        </w:rPr>
      </w:pPr>
      <w:r w:rsidRPr="001853AB">
        <w:rPr>
          <w:rFonts w:ascii="Verdana" w:hAnsi="Verdana"/>
        </w:rPr>
        <w:t>Borrar todas las tablas</w:t>
      </w:r>
      <w:r w:rsidRPr="001853AB" w:rsidR="00C70658">
        <w:rPr>
          <w:rFonts w:ascii="Verdana" w:hAnsi="Verdana"/>
        </w:rPr>
        <w:t xml:space="preserve">. </w:t>
      </w:r>
    </w:p>
    <w:p w:rsidRPr="001853AB" w:rsidR="00C70658" w:rsidP="00C70658" w:rsidRDefault="00C70658" w14:paraId="62DB9C46" w14:textId="77777777">
      <w:pPr>
        <w:pStyle w:val="Textosinformato"/>
        <w:ind w:left="360"/>
        <w:rPr>
          <w:rFonts w:ascii="Verdana" w:hAnsi="Verdana"/>
        </w:rPr>
      </w:pPr>
    </w:p>
    <w:p w:rsidRPr="001853AB" w:rsidR="00AE3318" w:rsidP="00D63C97" w:rsidRDefault="00AE3318" w14:paraId="1E070A3D" w14:textId="77777777">
      <w:pPr>
        <w:pStyle w:val="Textosinformato"/>
        <w:ind w:left="360"/>
        <w:rPr>
          <w:rFonts w:ascii="Verdana" w:hAnsi="Verdana"/>
        </w:rPr>
      </w:pPr>
    </w:p>
    <w:sectPr w:rsidRPr="001853AB" w:rsidR="00AE3318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0D6E" w:rsidRDefault="006F0D6E" w14:paraId="49AFD4C1" w14:textId="77777777">
      <w:r>
        <w:separator/>
      </w:r>
    </w:p>
  </w:endnote>
  <w:endnote w:type="continuationSeparator" w:id="0">
    <w:p w:rsidR="006F0D6E" w:rsidRDefault="006F0D6E" w14:paraId="05F927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611" w:rsidP="00137EDB" w:rsidRDefault="00140611" w14:paraId="2555FCA5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18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0D6E" w:rsidRDefault="006F0D6E" w14:paraId="71F4E680" w14:textId="77777777">
      <w:r>
        <w:separator/>
      </w:r>
    </w:p>
  </w:footnote>
  <w:footnote w:type="continuationSeparator" w:id="0">
    <w:p w:rsidR="006F0D6E" w:rsidRDefault="006F0D6E" w14:paraId="19DDA3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Pr="00897A8E" w:rsidR="00140611" w:rsidP="00897A8E" w:rsidRDefault="00AE3239" w14:paraId="45727090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AE3239" w14:paraId="7225C4A7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B9D472">
            <v:shapetype id="_x0000_t202" coordsize="21600,21600" o:spt="202" path="m,l,21600r21600,l21600,xe" w14:anchorId="07205416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897A8E" w:rsidP="00897A8E" w:rsidRDefault="00AE3239" w14:paraId="672A6659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D12BD55" wp14:editId="791FBC78">
                          <wp:extent cx="1146810" cy="232410"/>
                          <wp:effectExtent l="0" t="0" r="0" b="0"/>
                          <wp:docPr id="910487917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Pr="00897A8E" w:rsid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C0E"/>
    <w:rsid w:val="00042397"/>
    <w:rsid w:val="00046C0B"/>
    <w:rsid w:val="00062867"/>
    <w:rsid w:val="001003B1"/>
    <w:rsid w:val="00137EDB"/>
    <w:rsid w:val="00140611"/>
    <w:rsid w:val="001410D2"/>
    <w:rsid w:val="00156BC0"/>
    <w:rsid w:val="001853AB"/>
    <w:rsid w:val="002218D7"/>
    <w:rsid w:val="00265B48"/>
    <w:rsid w:val="002D240B"/>
    <w:rsid w:val="00303C07"/>
    <w:rsid w:val="003B6A7E"/>
    <w:rsid w:val="004003CF"/>
    <w:rsid w:val="004E2EB9"/>
    <w:rsid w:val="00676ABB"/>
    <w:rsid w:val="006F0D6E"/>
    <w:rsid w:val="00710C95"/>
    <w:rsid w:val="007B4CC8"/>
    <w:rsid w:val="00810997"/>
    <w:rsid w:val="00853288"/>
    <w:rsid w:val="00877B7A"/>
    <w:rsid w:val="00897A8E"/>
    <w:rsid w:val="008E4CA8"/>
    <w:rsid w:val="008F6AB4"/>
    <w:rsid w:val="009B0FE2"/>
    <w:rsid w:val="00A32D16"/>
    <w:rsid w:val="00A852C0"/>
    <w:rsid w:val="00AE3239"/>
    <w:rsid w:val="00AE3318"/>
    <w:rsid w:val="00BC7712"/>
    <w:rsid w:val="00C4182C"/>
    <w:rsid w:val="00C70658"/>
    <w:rsid w:val="00CC40A2"/>
    <w:rsid w:val="00D07E7B"/>
    <w:rsid w:val="00D449BD"/>
    <w:rsid w:val="00D63C97"/>
    <w:rsid w:val="00DD6859"/>
    <w:rsid w:val="00E55D33"/>
    <w:rsid w:val="00E77836"/>
    <w:rsid w:val="603BB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0658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Estructuras de las Tablas</dc:title>
  <dc:subject/>
  <dc:creator>sd</dc:creator>
  <keywords/>
  <dc:description/>
  <lastModifiedBy>Talento Oracle</lastModifiedBy>
  <revision>5</revision>
  <lastPrinted>1899-12-31T23:00:00.0000000Z</lastPrinted>
  <dcterms:created xsi:type="dcterms:W3CDTF">2020-10-21T16:19:00.0000000Z</dcterms:created>
  <dcterms:modified xsi:type="dcterms:W3CDTF">2025-04-05T17:32:10.7043126Z</dcterms:modified>
</coreProperties>
</file>