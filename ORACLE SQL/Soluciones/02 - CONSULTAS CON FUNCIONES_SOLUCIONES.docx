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050C1" w14:textId="77777777" w:rsidR="00671138" w:rsidRDefault="00671138" w:rsidP="00671138">
      <w:pPr>
        <w:rPr>
          <w:b/>
          <w:noProof/>
        </w:rPr>
      </w:pPr>
    </w:p>
    <w:p w14:paraId="0306ED69" w14:textId="77777777" w:rsidR="00671138" w:rsidRPr="00EE1820" w:rsidRDefault="00EE1820" w:rsidP="00EE1820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/>
          <w:b/>
        </w:rPr>
      </w:pPr>
      <w:r w:rsidRPr="00EE1820">
        <w:rPr>
          <w:rFonts w:ascii="Verdana" w:hAnsi="Verdana"/>
          <w:b/>
        </w:rPr>
        <w:t>CONSULTAS CON FUNCIONES</w:t>
      </w:r>
    </w:p>
    <w:p w14:paraId="3BCE7AD6" w14:textId="77777777" w:rsidR="00EE1820" w:rsidRDefault="00EE1820" w:rsidP="00EE1820">
      <w:pPr>
        <w:pStyle w:val="Encabezado"/>
        <w:tabs>
          <w:tab w:val="clear" w:pos="4252"/>
          <w:tab w:val="clear" w:pos="8504"/>
        </w:tabs>
        <w:jc w:val="center"/>
      </w:pPr>
    </w:p>
    <w:p w14:paraId="7B4B253B" w14:textId="77777777" w:rsidR="00671138" w:rsidRPr="00EE647D" w:rsidRDefault="00671138" w:rsidP="00EE647D">
      <w:pPr>
        <w:numPr>
          <w:ilvl w:val="0"/>
          <w:numId w:val="15"/>
        </w:numPr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>Mostrar todos los apellidos de los empleados en Mayúsculas</w:t>
      </w:r>
    </w:p>
    <w:p w14:paraId="0CE02FD7" w14:textId="77777777" w:rsidR="00671138" w:rsidRDefault="00671138" w:rsidP="00671138">
      <w:pPr>
        <w:pStyle w:val="Textosinformato"/>
        <w:ind w:left="360"/>
        <w:rPr>
          <w:rFonts w:ascii="Garamond" w:hAnsi="Garamond"/>
          <w:sz w:val="24"/>
        </w:rPr>
      </w:pPr>
    </w:p>
    <w:p w14:paraId="0F97F1B2" w14:textId="77777777" w:rsidR="00671138" w:rsidRDefault="00671138" w:rsidP="00671138">
      <w:pPr>
        <w:pStyle w:val="Textosinformato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Los apellidos en mayúscula.</w:t>
      </w:r>
    </w:p>
    <w:p w14:paraId="5320020B" w14:textId="7F39E6C4" w:rsidR="00671138" w:rsidRDefault="00671138" w:rsidP="00671138">
      <w:pPr>
        <w:pStyle w:val="Textosinformato"/>
        <w:rPr>
          <w:rFonts w:cs="Courier New"/>
          <w:sz w:val="16"/>
          <w:lang w:val="en-GB"/>
        </w:rPr>
      </w:pPr>
    </w:p>
    <w:p w14:paraId="6B56DBF2" w14:textId="719FA1EA" w:rsidR="00B34223" w:rsidRDefault="00B34223" w:rsidP="00671138">
      <w:pPr>
        <w:pStyle w:val="Textosinformato"/>
        <w:rPr>
          <w:rFonts w:cs="Courier New"/>
          <w:sz w:val="16"/>
          <w:lang w:val="en-GB"/>
        </w:rPr>
      </w:pPr>
      <w:r w:rsidRPr="00B34223">
        <w:rPr>
          <w:rFonts w:cs="Courier New"/>
          <w:sz w:val="16"/>
          <w:lang w:val="en-GB"/>
        </w:rPr>
        <w:t>SELECT UPPER(APELLIDO) AS APELLIDO FROM EMP;</w:t>
      </w:r>
    </w:p>
    <w:p w14:paraId="0DFB4BAC" w14:textId="77777777" w:rsidR="00671138" w:rsidRDefault="00671138" w:rsidP="00671138">
      <w:pPr>
        <w:pStyle w:val="Textosinformato"/>
        <w:rPr>
          <w:rFonts w:cs="Courier New"/>
          <w:sz w:val="16"/>
          <w:lang w:val="en-GB"/>
        </w:rPr>
      </w:pPr>
    </w:p>
    <w:p w14:paraId="7C92B9A2" w14:textId="77777777" w:rsidR="00671138" w:rsidRDefault="00671138" w:rsidP="00EE647D">
      <w:pPr>
        <w:numPr>
          <w:ilvl w:val="0"/>
          <w:numId w:val="15"/>
        </w:numPr>
        <w:rPr>
          <w:rFonts w:ascii="Garamond" w:hAnsi="Garamond"/>
        </w:rPr>
      </w:pPr>
      <w:r w:rsidRPr="00EE647D">
        <w:rPr>
          <w:rFonts w:ascii="Verdana" w:hAnsi="Verdana"/>
          <w:sz w:val="20"/>
        </w:rPr>
        <w:t>Construir una consulta para que salga la fecha de hoy con el siguiente formato:</w:t>
      </w:r>
    </w:p>
    <w:p w14:paraId="23E865E1" w14:textId="77777777" w:rsidR="00671138" w:rsidRDefault="00671138" w:rsidP="00671138">
      <w:pPr>
        <w:pStyle w:val="Textosinformato"/>
        <w:rPr>
          <w:rFonts w:ascii="Garamond" w:hAnsi="Garamond"/>
          <w:sz w:val="24"/>
        </w:rPr>
      </w:pPr>
    </w:p>
    <w:p w14:paraId="2D1E832F" w14:textId="4EEA260F" w:rsidR="00671138" w:rsidRDefault="00B34223" w:rsidP="00671138">
      <w:pPr>
        <w:pStyle w:val="Textosinformato"/>
        <w:ind w:left="360"/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00261694" wp14:editId="503CDBF2">
            <wp:extent cx="2838450" cy="533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E917" w14:textId="1E4E4E7D" w:rsidR="00B34223" w:rsidRDefault="00B34223" w:rsidP="00671138">
      <w:pPr>
        <w:pStyle w:val="Textosinformato"/>
        <w:ind w:left="360"/>
        <w:rPr>
          <w:rFonts w:ascii="Garamond" w:hAnsi="Garamond"/>
          <w:sz w:val="24"/>
        </w:rPr>
      </w:pPr>
    </w:p>
    <w:p w14:paraId="2AA79664" w14:textId="77777777" w:rsidR="00B34223" w:rsidRPr="00D96E7F" w:rsidRDefault="00B34223" w:rsidP="00D96E7F">
      <w:pPr>
        <w:pStyle w:val="Textosinformato"/>
        <w:rPr>
          <w:rFonts w:cs="Courier New"/>
          <w:sz w:val="16"/>
        </w:rPr>
      </w:pPr>
      <w:r w:rsidRPr="00D96E7F">
        <w:rPr>
          <w:rFonts w:cs="Courier New"/>
          <w:sz w:val="16"/>
        </w:rPr>
        <w:t xml:space="preserve">SELECT TO_CHAR(SYSDATE, 'Day </w:t>
      </w:r>
      <w:proofErr w:type="spellStart"/>
      <w:r w:rsidRPr="00D96E7F">
        <w:rPr>
          <w:rFonts w:cs="Courier New"/>
          <w:sz w:val="16"/>
        </w:rPr>
        <w:t>dd</w:t>
      </w:r>
      <w:proofErr w:type="spellEnd"/>
      <w:r w:rsidRPr="00D96E7F">
        <w:rPr>
          <w:rFonts w:cs="Courier New"/>
          <w:sz w:val="16"/>
        </w:rPr>
        <w:t xml:space="preserve"> "de" MONTH "de" </w:t>
      </w:r>
      <w:proofErr w:type="spellStart"/>
      <w:r w:rsidRPr="00D96E7F">
        <w:rPr>
          <w:rFonts w:cs="Courier New"/>
          <w:sz w:val="16"/>
        </w:rPr>
        <w:t>yyyy</w:t>
      </w:r>
      <w:proofErr w:type="spellEnd"/>
      <w:r w:rsidRPr="00D96E7F">
        <w:rPr>
          <w:rFonts w:cs="Courier New"/>
          <w:sz w:val="16"/>
        </w:rPr>
        <w:t>') AS FECHA_HOY</w:t>
      </w:r>
    </w:p>
    <w:p w14:paraId="3D25C809" w14:textId="7A415344" w:rsidR="00B34223" w:rsidRPr="00D96E7F" w:rsidRDefault="00B34223" w:rsidP="00D96E7F">
      <w:pPr>
        <w:pStyle w:val="Textosinformato"/>
        <w:rPr>
          <w:rFonts w:cs="Courier New"/>
          <w:sz w:val="16"/>
        </w:rPr>
      </w:pPr>
      <w:r w:rsidRPr="00D96E7F">
        <w:rPr>
          <w:rFonts w:cs="Courier New"/>
          <w:sz w:val="16"/>
        </w:rPr>
        <w:t>FROM DUAL;</w:t>
      </w:r>
    </w:p>
    <w:p w14:paraId="7ED618F7" w14:textId="77777777" w:rsidR="00B34223" w:rsidRDefault="00B34223" w:rsidP="00671138">
      <w:pPr>
        <w:pStyle w:val="Textosinformato"/>
        <w:ind w:left="360"/>
        <w:rPr>
          <w:rFonts w:ascii="Garamond" w:hAnsi="Garamond"/>
          <w:sz w:val="24"/>
        </w:rPr>
      </w:pPr>
    </w:p>
    <w:p w14:paraId="069B70E7" w14:textId="77777777" w:rsidR="00671138" w:rsidRDefault="0030655C" w:rsidP="0030655C">
      <w:pPr>
        <w:pStyle w:val="Textosinformato"/>
        <w:numPr>
          <w:ilvl w:val="0"/>
          <w:numId w:val="14"/>
        </w:numPr>
        <w:rPr>
          <w:rFonts w:ascii="Garamond" w:hAnsi="Garamond"/>
          <w:sz w:val="24"/>
          <w:lang w:val="en-GB"/>
        </w:rPr>
      </w:pPr>
      <w:proofErr w:type="spellStart"/>
      <w:r>
        <w:rPr>
          <w:rFonts w:ascii="Garamond" w:hAnsi="Garamond"/>
          <w:sz w:val="24"/>
          <w:lang w:val="en-GB"/>
        </w:rPr>
        <w:t>Ahora</w:t>
      </w:r>
      <w:proofErr w:type="spellEnd"/>
      <w:r>
        <w:rPr>
          <w:rFonts w:ascii="Garamond" w:hAnsi="Garamond"/>
          <w:sz w:val="24"/>
          <w:lang w:val="en-GB"/>
        </w:rPr>
        <w:t xml:space="preserve"> </w:t>
      </w:r>
      <w:proofErr w:type="spellStart"/>
      <w:r>
        <w:rPr>
          <w:rFonts w:ascii="Garamond" w:hAnsi="Garamond"/>
          <w:sz w:val="24"/>
          <w:lang w:val="en-GB"/>
        </w:rPr>
        <w:t>en</w:t>
      </w:r>
      <w:proofErr w:type="spellEnd"/>
      <w:r>
        <w:rPr>
          <w:rFonts w:ascii="Garamond" w:hAnsi="Garamond"/>
          <w:sz w:val="24"/>
          <w:lang w:val="en-GB"/>
        </w:rPr>
        <w:t xml:space="preserve"> </w:t>
      </w:r>
      <w:proofErr w:type="spellStart"/>
      <w:r>
        <w:rPr>
          <w:rFonts w:ascii="Garamond" w:hAnsi="Garamond"/>
          <w:sz w:val="24"/>
          <w:lang w:val="en-GB"/>
        </w:rPr>
        <w:t>Italiano</w:t>
      </w:r>
      <w:proofErr w:type="spellEnd"/>
      <w:r>
        <w:rPr>
          <w:rFonts w:ascii="Garamond" w:hAnsi="Garamond"/>
          <w:sz w:val="24"/>
          <w:lang w:val="en-GB"/>
        </w:rPr>
        <w:t>:</w:t>
      </w:r>
    </w:p>
    <w:p w14:paraId="144704B2" w14:textId="77777777" w:rsidR="0030655C" w:rsidRDefault="0030655C" w:rsidP="00671138">
      <w:pPr>
        <w:pStyle w:val="Textosinformato"/>
        <w:rPr>
          <w:rFonts w:ascii="Garamond" w:hAnsi="Garamond"/>
          <w:sz w:val="24"/>
          <w:lang w:val="en-GB"/>
        </w:rPr>
      </w:pPr>
    </w:p>
    <w:p w14:paraId="3AA11964" w14:textId="2D7FAD9F" w:rsidR="00671138" w:rsidRDefault="00B34223" w:rsidP="00671138">
      <w:pPr>
        <w:pStyle w:val="Textosinformato"/>
        <w:rPr>
          <w:rFonts w:cs="Courier New"/>
          <w:sz w:val="16"/>
        </w:rPr>
      </w:pPr>
      <w:r>
        <w:rPr>
          <w:noProof/>
        </w:rPr>
        <w:drawing>
          <wp:inline distT="0" distB="0" distL="0" distR="0" wp14:anchorId="3D33067B" wp14:editId="698C7120">
            <wp:extent cx="2838450" cy="533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6988" w14:textId="73C145CB" w:rsidR="00B34223" w:rsidRDefault="00B34223" w:rsidP="00671138">
      <w:pPr>
        <w:pStyle w:val="Textosinformato"/>
        <w:rPr>
          <w:rFonts w:cs="Courier New"/>
          <w:sz w:val="16"/>
        </w:rPr>
      </w:pPr>
    </w:p>
    <w:p w14:paraId="5DC05591" w14:textId="77777777" w:rsidR="00B34223" w:rsidRPr="00B34223" w:rsidRDefault="00B34223" w:rsidP="00B34223">
      <w:pPr>
        <w:pStyle w:val="Textosinformato"/>
        <w:rPr>
          <w:rFonts w:cs="Courier New"/>
          <w:sz w:val="16"/>
        </w:rPr>
      </w:pPr>
      <w:r w:rsidRPr="00B34223">
        <w:rPr>
          <w:rFonts w:cs="Courier New"/>
          <w:sz w:val="16"/>
        </w:rPr>
        <w:t xml:space="preserve">SELECT TO_CHAR(SYSDATE, 'Day </w:t>
      </w:r>
      <w:proofErr w:type="spellStart"/>
      <w:r w:rsidRPr="00B34223">
        <w:rPr>
          <w:rFonts w:cs="Courier New"/>
          <w:sz w:val="16"/>
        </w:rPr>
        <w:t>dd</w:t>
      </w:r>
      <w:proofErr w:type="spellEnd"/>
      <w:r w:rsidRPr="00B34223">
        <w:rPr>
          <w:rFonts w:cs="Courier New"/>
          <w:sz w:val="16"/>
        </w:rPr>
        <w:t xml:space="preserve"> "de" MONTH "de" </w:t>
      </w:r>
      <w:proofErr w:type="spellStart"/>
      <w:r w:rsidRPr="00B34223">
        <w:rPr>
          <w:rFonts w:cs="Courier New"/>
          <w:sz w:val="16"/>
        </w:rPr>
        <w:t>yyyy</w:t>
      </w:r>
      <w:proofErr w:type="spellEnd"/>
      <w:r w:rsidRPr="00B34223">
        <w:rPr>
          <w:rFonts w:cs="Courier New"/>
          <w:sz w:val="16"/>
        </w:rPr>
        <w:t>'</w:t>
      </w:r>
    </w:p>
    <w:p w14:paraId="369F748B" w14:textId="77777777" w:rsidR="00B34223" w:rsidRPr="00B34223" w:rsidRDefault="00B34223" w:rsidP="00B34223">
      <w:pPr>
        <w:pStyle w:val="Textosinformato"/>
        <w:rPr>
          <w:rFonts w:cs="Courier New"/>
          <w:sz w:val="16"/>
        </w:rPr>
      </w:pPr>
      <w:r w:rsidRPr="00B34223">
        <w:rPr>
          <w:rFonts w:cs="Courier New"/>
          <w:sz w:val="16"/>
        </w:rPr>
        <w:t>, 'NLS_DATE_LANGUAGE=ITALIAN') AS FECHA_HOY</w:t>
      </w:r>
    </w:p>
    <w:p w14:paraId="589F7036" w14:textId="1AB2E4F0" w:rsidR="00B34223" w:rsidRDefault="00B34223" w:rsidP="00B34223">
      <w:pPr>
        <w:pStyle w:val="Textosinformato"/>
        <w:rPr>
          <w:rFonts w:cs="Courier New"/>
          <w:sz w:val="16"/>
        </w:rPr>
      </w:pPr>
      <w:r w:rsidRPr="00B34223">
        <w:rPr>
          <w:rFonts w:cs="Courier New"/>
          <w:sz w:val="16"/>
        </w:rPr>
        <w:t>FROM DUAL;</w:t>
      </w:r>
    </w:p>
    <w:p w14:paraId="67DA9D1F" w14:textId="77777777" w:rsidR="00B34223" w:rsidRDefault="00B34223" w:rsidP="00671138">
      <w:pPr>
        <w:pStyle w:val="Textosinformato"/>
        <w:rPr>
          <w:rFonts w:cs="Courier New"/>
          <w:sz w:val="16"/>
        </w:rPr>
      </w:pPr>
    </w:p>
    <w:p w14:paraId="7F016C0A" w14:textId="77777777" w:rsidR="00EE647D" w:rsidRPr="00174029" w:rsidRDefault="00EE647D" w:rsidP="00EE647D">
      <w:pPr>
        <w:numPr>
          <w:ilvl w:val="0"/>
          <w:numId w:val="15"/>
        </w:numPr>
      </w:pPr>
      <w:r>
        <w:rPr>
          <w:rFonts w:ascii="Verdana" w:hAnsi="Verdana"/>
          <w:sz w:val="20"/>
        </w:rPr>
        <w:t>Queremos cambiar el departamento de Barcelona y llevarlo a Tabarnia.</w:t>
      </w:r>
    </w:p>
    <w:p w14:paraId="749AC8F2" w14:textId="77777777" w:rsidR="00EE647D" w:rsidRPr="00174029" w:rsidRDefault="00EE647D" w:rsidP="00EE647D">
      <w:pPr>
        <w:ind w:left="720"/>
      </w:pPr>
      <w:r>
        <w:rPr>
          <w:rFonts w:ascii="Verdana" w:hAnsi="Verdana"/>
          <w:sz w:val="20"/>
        </w:rPr>
        <w:t xml:space="preserve">Para ello tenemos que saber qué empleados cambiarían de localidad y cuáles no.  </w:t>
      </w:r>
    </w:p>
    <w:p w14:paraId="711BDBEE" w14:textId="77777777" w:rsidR="00EE647D" w:rsidRDefault="00EE647D" w:rsidP="00EE647D">
      <w:pPr>
        <w:ind w:left="720"/>
      </w:pPr>
      <w:r>
        <w:rPr>
          <w:rFonts w:ascii="Verdana" w:hAnsi="Verdana"/>
          <w:sz w:val="20"/>
        </w:rPr>
        <w:t>Combinar tablas y mostrar el nombre del departamento junto a los datos del empleado.</w:t>
      </w:r>
    </w:p>
    <w:p w14:paraId="54D12894" w14:textId="77777777" w:rsidR="00EE647D" w:rsidRDefault="00EE647D" w:rsidP="00EE647D">
      <w:pPr>
        <w:ind w:left="708"/>
      </w:pPr>
    </w:p>
    <w:p w14:paraId="642CB64C" w14:textId="3DD74ED8" w:rsidR="00EE647D" w:rsidRDefault="00EE647D" w:rsidP="00EE647D">
      <w:pPr>
        <w:ind w:left="708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25A5F7F" wp14:editId="000E5578">
            <wp:extent cx="2819400" cy="1121262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569" cy="11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9967" w14:textId="056363D3" w:rsidR="00B34223" w:rsidRDefault="00B34223" w:rsidP="00EE647D">
      <w:pPr>
        <w:ind w:left="708"/>
        <w:rPr>
          <w:b/>
          <w:bCs/>
          <w:lang w:val="en-GB"/>
        </w:rPr>
      </w:pPr>
    </w:p>
    <w:p w14:paraId="03B1E27F" w14:textId="77777777" w:rsidR="00B34223" w:rsidRPr="00D96E7F" w:rsidRDefault="00B34223" w:rsidP="00D96E7F">
      <w:pPr>
        <w:pStyle w:val="Textosinformato"/>
        <w:rPr>
          <w:rFonts w:cs="Courier New"/>
          <w:sz w:val="16"/>
        </w:rPr>
      </w:pPr>
      <w:r w:rsidRPr="00D96E7F">
        <w:rPr>
          <w:rFonts w:cs="Courier New"/>
          <w:sz w:val="16"/>
        </w:rPr>
        <w:t>SELECT DEPT.DNOMBRE AS DEPARTAMENTO</w:t>
      </w:r>
    </w:p>
    <w:p w14:paraId="5A4ADC94" w14:textId="77777777" w:rsidR="00B34223" w:rsidRPr="00D96E7F" w:rsidRDefault="00B34223" w:rsidP="00D96E7F">
      <w:pPr>
        <w:pStyle w:val="Textosinformato"/>
        <w:rPr>
          <w:rFonts w:cs="Courier New"/>
          <w:sz w:val="16"/>
        </w:rPr>
      </w:pPr>
      <w:r w:rsidRPr="00D96E7F">
        <w:rPr>
          <w:rFonts w:cs="Courier New"/>
          <w:sz w:val="16"/>
        </w:rPr>
        <w:t>, EMP.APELLIDO, DEPT.LOC</w:t>
      </w:r>
    </w:p>
    <w:p w14:paraId="04FD0DAF" w14:textId="77777777" w:rsidR="00B34223" w:rsidRPr="00D96E7F" w:rsidRDefault="00B34223" w:rsidP="00D96E7F">
      <w:pPr>
        <w:pStyle w:val="Textosinformato"/>
        <w:rPr>
          <w:rFonts w:cs="Courier New"/>
          <w:sz w:val="16"/>
        </w:rPr>
      </w:pPr>
      <w:r w:rsidRPr="00D96E7F">
        <w:rPr>
          <w:rFonts w:cs="Courier New"/>
          <w:sz w:val="16"/>
        </w:rPr>
        <w:t>, DECODE(DEPT.LOC, 'BARCELONA', 'A TABARNIA', 'NO CAMBIA DE LOCALIDAD') AS TRASLADO</w:t>
      </w:r>
    </w:p>
    <w:p w14:paraId="7B02A5F9" w14:textId="77777777" w:rsidR="00B34223" w:rsidRPr="00D96E7F" w:rsidRDefault="00B34223" w:rsidP="00D96E7F">
      <w:pPr>
        <w:pStyle w:val="Textosinformato"/>
        <w:rPr>
          <w:rFonts w:cs="Courier New"/>
          <w:sz w:val="16"/>
        </w:rPr>
      </w:pPr>
      <w:r w:rsidRPr="00D96E7F">
        <w:rPr>
          <w:rFonts w:cs="Courier New"/>
          <w:sz w:val="16"/>
        </w:rPr>
        <w:t>FROM EMP</w:t>
      </w:r>
    </w:p>
    <w:p w14:paraId="2FA63286" w14:textId="77777777" w:rsidR="00B34223" w:rsidRPr="00D96E7F" w:rsidRDefault="00B34223" w:rsidP="00D96E7F">
      <w:pPr>
        <w:pStyle w:val="Textosinformato"/>
        <w:rPr>
          <w:rFonts w:cs="Courier New"/>
          <w:sz w:val="16"/>
        </w:rPr>
      </w:pPr>
      <w:r w:rsidRPr="00D96E7F">
        <w:rPr>
          <w:rFonts w:cs="Courier New"/>
          <w:sz w:val="16"/>
        </w:rPr>
        <w:t>INNER JOIN DEPT</w:t>
      </w:r>
    </w:p>
    <w:p w14:paraId="50F94B00" w14:textId="15ED1C45" w:rsidR="00B34223" w:rsidRPr="00D96E7F" w:rsidRDefault="00B34223" w:rsidP="00D96E7F">
      <w:pPr>
        <w:pStyle w:val="Textosinformato"/>
        <w:rPr>
          <w:rFonts w:cs="Courier New"/>
          <w:sz w:val="16"/>
        </w:rPr>
      </w:pPr>
      <w:r w:rsidRPr="00D96E7F">
        <w:rPr>
          <w:rFonts w:cs="Courier New"/>
          <w:sz w:val="16"/>
        </w:rPr>
        <w:t>ON EMP.DEPT_NO = DEPT.DEPT_NO;</w:t>
      </w:r>
    </w:p>
    <w:p w14:paraId="53E30413" w14:textId="77777777" w:rsidR="00B34223" w:rsidRDefault="00B34223" w:rsidP="00B34223">
      <w:pPr>
        <w:rPr>
          <w:b/>
          <w:bCs/>
          <w:lang w:val="en-GB"/>
        </w:rPr>
      </w:pPr>
    </w:p>
    <w:p w14:paraId="5157EB64" w14:textId="77777777" w:rsidR="00FF5192" w:rsidRDefault="00FF5192" w:rsidP="00671138">
      <w:pPr>
        <w:pStyle w:val="Textosinformato"/>
        <w:rPr>
          <w:rFonts w:cs="Courier New"/>
          <w:sz w:val="16"/>
        </w:rPr>
      </w:pPr>
    </w:p>
    <w:p w14:paraId="34EE41E8" w14:textId="0528C662" w:rsidR="00EE1820" w:rsidRPr="00EE647D" w:rsidRDefault="0094697B" w:rsidP="00EE647D">
      <w:pPr>
        <w:numPr>
          <w:ilvl w:val="0"/>
          <w:numId w:val="1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Realizar una consulta de selección.  </w:t>
      </w:r>
      <w:r w:rsidR="00671138" w:rsidRPr="00EE647D">
        <w:rPr>
          <w:rFonts w:ascii="Verdana" w:hAnsi="Verdana"/>
          <w:sz w:val="20"/>
        </w:rPr>
        <w:t xml:space="preserve">Se ha decidido incrementar los salarios de los empleados. Para ello el presidente quiere ver como quedarían antes de hacer nada. </w:t>
      </w:r>
    </w:p>
    <w:p w14:paraId="33632E4F" w14:textId="77777777" w:rsidR="00671138" w:rsidRPr="00EE647D" w:rsidRDefault="00671138" w:rsidP="00EE647D">
      <w:pPr>
        <w:ind w:left="720"/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>Además</w:t>
      </w:r>
      <w:r w:rsidR="00EE1820" w:rsidRPr="00EE647D">
        <w:rPr>
          <w:rFonts w:ascii="Verdana" w:hAnsi="Verdana"/>
          <w:sz w:val="20"/>
        </w:rPr>
        <w:t>,</w:t>
      </w:r>
      <w:r w:rsidRPr="00EE647D">
        <w:rPr>
          <w:rFonts w:ascii="Verdana" w:hAnsi="Verdana"/>
          <w:sz w:val="20"/>
        </w:rPr>
        <w:t xml:space="preserve"> se le ha ocurrido la feliz idea que se describe a continuación:</w:t>
      </w:r>
    </w:p>
    <w:p w14:paraId="7EF45C0B" w14:textId="77777777" w:rsidR="00671138" w:rsidRDefault="00671138" w:rsidP="00671138">
      <w:pPr>
        <w:pStyle w:val="Textosinformato"/>
        <w:rPr>
          <w:rFonts w:ascii="Garamond" w:hAnsi="Garamond"/>
          <w:sz w:val="24"/>
        </w:rPr>
      </w:pPr>
    </w:p>
    <w:p w14:paraId="7F7C1FE8" w14:textId="77777777" w:rsidR="00671138" w:rsidRDefault="00671138" w:rsidP="00671138">
      <w:pPr>
        <w:pStyle w:val="Textosinformato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Productividad: Subir los </w:t>
      </w:r>
      <w:r>
        <w:rPr>
          <w:rFonts w:ascii="Garamond" w:hAnsi="Garamond"/>
          <w:b/>
          <w:bCs/>
          <w:sz w:val="24"/>
        </w:rPr>
        <w:t xml:space="preserve">salarios </w:t>
      </w:r>
      <w:r>
        <w:rPr>
          <w:rFonts w:ascii="Garamond" w:hAnsi="Garamond"/>
          <w:sz w:val="24"/>
        </w:rPr>
        <w:t xml:space="preserve">por Departamentos, dado su diferente rendimiento, así, al departamento 10 no subirles nada, a los del 20 25.000, a los </w:t>
      </w:r>
      <w:r>
        <w:rPr>
          <w:rFonts w:ascii="Garamond" w:hAnsi="Garamond"/>
          <w:sz w:val="24"/>
        </w:rPr>
        <w:lastRenderedPageBreak/>
        <w:t xml:space="preserve">del 30 15.000 y </w:t>
      </w:r>
      <w:proofErr w:type="spellStart"/>
      <w:r>
        <w:rPr>
          <w:rFonts w:ascii="Garamond" w:hAnsi="Garamond"/>
          <w:sz w:val="24"/>
        </w:rPr>
        <w:t>alos</w:t>
      </w:r>
      <w:proofErr w:type="spellEnd"/>
      <w:r>
        <w:rPr>
          <w:rFonts w:ascii="Garamond" w:hAnsi="Garamond"/>
          <w:sz w:val="24"/>
        </w:rPr>
        <w:t xml:space="preserve"> del 40 subirles 50.000, puesto que han sido los motores de la empresa este año.</w:t>
      </w:r>
    </w:p>
    <w:p w14:paraId="57E108AE" w14:textId="77777777" w:rsidR="00671138" w:rsidRDefault="00671138" w:rsidP="00671138">
      <w:pPr>
        <w:pStyle w:val="Textosinformato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Retribución voluntaria: Subir 5.000 </w:t>
      </w:r>
      <w:proofErr w:type="spellStart"/>
      <w:r>
        <w:rPr>
          <w:rFonts w:ascii="Garamond" w:hAnsi="Garamond"/>
          <w:sz w:val="24"/>
        </w:rPr>
        <w:t>ptas</w:t>
      </w:r>
      <w:proofErr w:type="spellEnd"/>
      <w:r>
        <w:rPr>
          <w:rFonts w:ascii="Garamond" w:hAnsi="Garamond"/>
          <w:sz w:val="24"/>
        </w:rPr>
        <w:t xml:space="preserve"> a Directores y 25.000 a presidentes en las comisiones.</w:t>
      </w:r>
    </w:p>
    <w:p w14:paraId="6F16EFB9" w14:textId="77777777" w:rsidR="00671138" w:rsidRDefault="00671138" w:rsidP="00671138">
      <w:pPr>
        <w:pStyle w:val="Textosinformato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Antigüedad: Subir el salario de cada empleado de la empresa 1000 </w:t>
      </w:r>
      <w:proofErr w:type="spellStart"/>
      <w:r>
        <w:rPr>
          <w:rFonts w:ascii="Garamond" w:hAnsi="Garamond"/>
          <w:sz w:val="24"/>
        </w:rPr>
        <w:t>ptas</w:t>
      </w:r>
      <w:proofErr w:type="spellEnd"/>
      <w:r>
        <w:rPr>
          <w:rFonts w:ascii="Garamond" w:hAnsi="Garamond"/>
          <w:sz w:val="24"/>
        </w:rPr>
        <w:t xml:space="preserve"> por cada 100 días de alta en la empresa. </w:t>
      </w:r>
    </w:p>
    <w:p w14:paraId="5DF7775A" w14:textId="77777777" w:rsidR="00671138" w:rsidRDefault="00671138" w:rsidP="00671138">
      <w:pPr>
        <w:pStyle w:val="Textosinformato"/>
        <w:ind w:left="720"/>
        <w:rPr>
          <w:rFonts w:ascii="Garamond" w:hAnsi="Garamond"/>
          <w:sz w:val="24"/>
        </w:rPr>
      </w:pPr>
    </w:p>
    <w:p w14:paraId="79AAAE4E" w14:textId="66F2ECEE" w:rsidR="00671138" w:rsidRDefault="006F7522" w:rsidP="00671138">
      <w:pPr>
        <w:pStyle w:val="Textosinformato"/>
        <w:ind w:left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Mostrar una columna NUEVO con la suma de todos los anteriores supuestos más el salario y la comisión para ver el total.</w:t>
      </w:r>
    </w:p>
    <w:p w14:paraId="23EDD4C8" w14:textId="10786099" w:rsidR="00671138" w:rsidRDefault="00671138" w:rsidP="006F7522">
      <w:pPr>
        <w:pStyle w:val="Textosinformato"/>
        <w:rPr>
          <w:rFonts w:ascii="Garamond" w:hAnsi="Garamond"/>
          <w:sz w:val="24"/>
        </w:rPr>
      </w:pPr>
    </w:p>
    <w:p w14:paraId="064963C9" w14:textId="77777777" w:rsidR="0030655C" w:rsidRDefault="0030655C" w:rsidP="00671138">
      <w:pPr>
        <w:pStyle w:val="Textosinformato"/>
        <w:rPr>
          <w:rFonts w:cs="Courier New"/>
          <w:sz w:val="16"/>
          <w:lang w:val="es-ES_tradnl"/>
        </w:rPr>
      </w:pPr>
    </w:p>
    <w:p w14:paraId="3A7F1F24" w14:textId="2EB72935" w:rsidR="00671138" w:rsidRDefault="006F7522" w:rsidP="00671138">
      <w:pPr>
        <w:pStyle w:val="Textosinformato"/>
        <w:rPr>
          <w:rFonts w:cs="Courier New"/>
          <w:sz w:val="16"/>
        </w:rPr>
      </w:pPr>
      <w:r>
        <w:rPr>
          <w:noProof/>
        </w:rPr>
        <w:drawing>
          <wp:inline distT="0" distB="0" distL="0" distR="0" wp14:anchorId="5B3DDB65" wp14:editId="46943D7A">
            <wp:extent cx="5400040" cy="1207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AC7F" w14:textId="054A609A" w:rsidR="006F7522" w:rsidRDefault="006F7522" w:rsidP="00671138">
      <w:pPr>
        <w:pStyle w:val="Textosinformato"/>
        <w:rPr>
          <w:rFonts w:cs="Courier New"/>
          <w:sz w:val="16"/>
        </w:rPr>
      </w:pPr>
    </w:p>
    <w:p w14:paraId="2E170BE5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SELECT APELLIDO, SALARIO, OFICIO, COMISION, DEPT_NO</w:t>
      </w:r>
    </w:p>
    <w:p w14:paraId="45302755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, DECODE(DEPT_NO, 10, 0, 20, 25000, 30, 15000, 40, 50000) AS PRODUCTIVIDAD</w:t>
      </w:r>
    </w:p>
    <w:p w14:paraId="6361CB3B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, DECODE(UPPER(OFICIO), 'DIRECTOR', 5000, 'PRESIDENTE', 25000, 0) AS RETRIBUCION</w:t>
      </w:r>
    </w:p>
    <w:p w14:paraId="39BE9118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, TRUNC(((SYSDATE - FECHA_ALT)/100) * 1000) AS ANTIGUEDAD</w:t>
      </w:r>
    </w:p>
    <w:p w14:paraId="5ED10675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, SALARIO + NVL(COMISION, 0)</w:t>
      </w:r>
    </w:p>
    <w:p w14:paraId="13F18DF3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+ DECODE(DEPT_NO, 10, 0, 20, 25000, 30, 15000, 40, 50000)</w:t>
      </w:r>
    </w:p>
    <w:p w14:paraId="34DF55C8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+ DECODE(UPPER(OFICIO), 'DIRECTOR', 5000, 'PRESIDENTE', 25000, 0)</w:t>
      </w:r>
    </w:p>
    <w:p w14:paraId="76EA9D77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+ TRUNC(((SYSDATE-FECHA_ALT)/100)*1000) AS NUEVO</w:t>
      </w:r>
    </w:p>
    <w:p w14:paraId="21A7C6D5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FROM EMP</w:t>
      </w:r>
    </w:p>
    <w:p w14:paraId="1168ACF8" w14:textId="2106D978" w:rsid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ORDER BY NUEVO;</w:t>
      </w:r>
    </w:p>
    <w:p w14:paraId="1ED19BE6" w14:textId="6A568F15" w:rsidR="006F7522" w:rsidRDefault="006F7522" w:rsidP="006F7522">
      <w:pPr>
        <w:pStyle w:val="Textosinformato"/>
        <w:rPr>
          <w:rFonts w:cs="Courier New"/>
          <w:sz w:val="16"/>
        </w:rPr>
      </w:pPr>
    </w:p>
    <w:p w14:paraId="51691A5A" w14:textId="2688634C" w:rsidR="006F7522" w:rsidRPr="006F7522" w:rsidRDefault="006F7522" w:rsidP="006F7522">
      <w:pPr>
        <w:pStyle w:val="Textosinformato"/>
        <w:rPr>
          <w:rFonts w:ascii="Verdana" w:hAnsi="Verdana" w:cs="Courier New"/>
          <w:b/>
          <w:bCs/>
        </w:rPr>
      </w:pPr>
      <w:r w:rsidRPr="006F7522">
        <w:rPr>
          <w:rFonts w:ascii="Verdana" w:hAnsi="Verdana" w:cs="Courier New"/>
          <w:b/>
          <w:bCs/>
        </w:rPr>
        <w:t>SOLUCION CON SELECT TO SELECT</w:t>
      </w:r>
    </w:p>
    <w:p w14:paraId="5956295C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</w:p>
    <w:p w14:paraId="4824DDF7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SELECT APELLIDO, SALARIO, OFICIO, COMISION, DEPT_NO</w:t>
      </w:r>
    </w:p>
    <w:p w14:paraId="49641C74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, PRODUCTIVIDAD, RETRIBUCION, ANTIGUEDAD</w:t>
      </w:r>
    </w:p>
    <w:p w14:paraId="20A4722C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, SALARIO + COMISION + PRODUCTIVIDAD + RETRIBUCION + ANTIGUEDAD AS NUEVO</w:t>
      </w:r>
    </w:p>
    <w:p w14:paraId="5FBCC844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 xml:space="preserve"> FROM</w:t>
      </w:r>
    </w:p>
    <w:p w14:paraId="685BC113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(SELECT APELLIDO, SALARIO, OFICIO, NVL(COMISION,0) AS COMISION, DEPT_NO</w:t>
      </w:r>
    </w:p>
    <w:p w14:paraId="230AF715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, DECODE(DEPT_NO, 10, 0, 20, 25000, 30, 15000, 40, 50000) AS PRODUCTIVIDAD</w:t>
      </w:r>
    </w:p>
    <w:p w14:paraId="76B599CC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, DECODE(UPPER(OFICIO), 'DIRECTOR', 5000, 'PRESIDENTE', 25000, 0) AS RETRIBUCION</w:t>
      </w:r>
    </w:p>
    <w:p w14:paraId="2FDA17A7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, TRUNC(((SYSDATE - FECHA_ALT)/100) * 1000) AS ANTIGUEDAD</w:t>
      </w:r>
    </w:p>
    <w:p w14:paraId="15BC123E" w14:textId="5CCA34E9" w:rsid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FROM EMP) CONSULTA ORDER BY NUEVO;</w:t>
      </w:r>
    </w:p>
    <w:p w14:paraId="73932D49" w14:textId="77777777" w:rsidR="006F7522" w:rsidRDefault="006F7522" w:rsidP="00671138">
      <w:pPr>
        <w:pStyle w:val="Textosinformato"/>
        <w:rPr>
          <w:rFonts w:cs="Courier New"/>
          <w:sz w:val="16"/>
        </w:rPr>
      </w:pPr>
    </w:p>
    <w:p w14:paraId="39DA6898" w14:textId="77777777" w:rsidR="00671138" w:rsidRPr="00EE647D" w:rsidRDefault="00671138" w:rsidP="00EE647D">
      <w:pPr>
        <w:numPr>
          <w:ilvl w:val="0"/>
          <w:numId w:val="15"/>
        </w:numPr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 xml:space="preserve">Mirar la fecha de alta del presidente. Visualizar todos los empleados dados de alta 330 días antes que el presidente. </w:t>
      </w:r>
    </w:p>
    <w:p w14:paraId="1DF32307" w14:textId="77777777" w:rsidR="006F7522" w:rsidRDefault="006F7522" w:rsidP="006F7522">
      <w:pPr>
        <w:pStyle w:val="Textosinformato"/>
        <w:rPr>
          <w:rFonts w:cs="Courier New"/>
          <w:sz w:val="16"/>
        </w:rPr>
      </w:pPr>
    </w:p>
    <w:p w14:paraId="64FAA7E9" w14:textId="523D8A65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SELECT FECHA_ALT FROM EMP WHERE UPPER(OFICIO) = 'PRESIDENTE';</w:t>
      </w:r>
    </w:p>
    <w:p w14:paraId="7F0885BC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--17/11/1995</w:t>
      </w:r>
    </w:p>
    <w:p w14:paraId="04FF7350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--TODOS LOS QUE SE DIERON DE ALTA 330 DIAS ANTES</w:t>
      </w:r>
    </w:p>
    <w:p w14:paraId="56F77AD6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--COMO RECUPERO UNA FECHA 330 DIAS ANTES?</w:t>
      </w:r>
    </w:p>
    <w:p w14:paraId="6F30351D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SELECT SYSDATE - 330 FROM DUAL;</w:t>
      </w:r>
    </w:p>
    <w:p w14:paraId="27727D6B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SELECT '17-11-1995' - 330 FROM DUAL;</w:t>
      </w:r>
    </w:p>
    <w:p w14:paraId="6E422A4A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--ESTA INTENTANDO RESTAR UN NUMERO DE OTRO, NO SABE QUE ES UNA FECHA</w:t>
      </w:r>
    </w:p>
    <w:p w14:paraId="7B5D5077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--CONVERTIR EL TEXTO '17/11/1995' DE FORMA EXPLICITA A FECHA</w:t>
      </w:r>
    </w:p>
    <w:p w14:paraId="45E4E189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--COMO LO CONVERTIMOS???  TO_DATE</w:t>
      </w:r>
    </w:p>
    <w:p w14:paraId="78AD2BCB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SELECT TO_DATE('17/11/1995') - 330 FROM DUAL;</w:t>
      </w:r>
    </w:p>
    <w:p w14:paraId="26760196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SELECT * FROM EMP WHERE</w:t>
      </w:r>
    </w:p>
    <w:p w14:paraId="18278E44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FECHA_ALT &gt; (TO_DATE('17/11/1995') - 330);</w:t>
      </w:r>
    </w:p>
    <w:p w14:paraId="40899813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--SOLUCION CON SUBCONSULTA</w:t>
      </w:r>
    </w:p>
    <w:p w14:paraId="799BF4C7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SELECT * FROM EMP WHERE</w:t>
      </w:r>
    </w:p>
    <w:p w14:paraId="6F0A7B5D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 xml:space="preserve">FECHA_ALT &gt; </w:t>
      </w:r>
    </w:p>
    <w:p w14:paraId="002B8F68" w14:textId="77777777" w:rsidR="006F7522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(SELECT FECHA_ALT - 330 FROM EMP</w:t>
      </w:r>
    </w:p>
    <w:p w14:paraId="0AEB51C2" w14:textId="22293C8F" w:rsidR="0030655C" w:rsidRPr="006F7522" w:rsidRDefault="006F7522" w:rsidP="006F7522">
      <w:pPr>
        <w:pStyle w:val="Textosinformato"/>
        <w:rPr>
          <w:rFonts w:cs="Courier New"/>
          <w:sz w:val="16"/>
        </w:rPr>
      </w:pPr>
      <w:r w:rsidRPr="006F7522">
        <w:rPr>
          <w:rFonts w:cs="Courier New"/>
          <w:sz w:val="16"/>
        </w:rPr>
        <w:t>WHERE UPPER(OFICIO) = 'PRESIDENTE');</w:t>
      </w:r>
    </w:p>
    <w:p w14:paraId="40FE37CE" w14:textId="77777777" w:rsidR="00BB53F5" w:rsidRDefault="00BB53F5" w:rsidP="00BB53F5">
      <w:pPr>
        <w:pStyle w:val="Textosinformato"/>
        <w:rPr>
          <w:rFonts w:ascii="Garamond" w:hAnsi="Garamond"/>
          <w:sz w:val="24"/>
        </w:rPr>
      </w:pPr>
    </w:p>
    <w:p w14:paraId="00AC3E58" w14:textId="77777777" w:rsidR="00671138" w:rsidRPr="00EE647D" w:rsidRDefault="00671138" w:rsidP="00EE647D">
      <w:pPr>
        <w:numPr>
          <w:ilvl w:val="0"/>
          <w:numId w:val="15"/>
        </w:numPr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>Nos piden un informe como este:</w:t>
      </w:r>
    </w:p>
    <w:p w14:paraId="6AE078A7" w14:textId="3907FA14" w:rsidR="00671138" w:rsidRDefault="00671138" w:rsidP="00671138">
      <w:pPr>
        <w:pStyle w:val="Textosinformato"/>
        <w:rPr>
          <w:rFonts w:ascii="Garamond" w:hAnsi="Garamond"/>
          <w:sz w:val="24"/>
        </w:rPr>
      </w:pPr>
    </w:p>
    <w:p w14:paraId="6677B382" w14:textId="56612BC7" w:rsidR="00173A7E" w:rsidRDefault="00173A7E" w:rsidP="00671138">
      <w:pPr>
        <w:pStyle w:val="Textosinformato"/>
        <w:rPr>
          <w:rFonts w:ascii="Garamond" w:hAnsi="Garamond"/>
          <w:sz w:val="24"/>
        </w:rPr>
      </w:pPr>
      <w:r>
        <w:rPr>
          <w:noProof/>
        </w:rPr>
        <w:lastRenderedPageBreak/>
        <w:drawing>
          <wp:inline distT="0" distB="0" distL="0" distR="0" wp14:anchorId="485CD99D" wp14:editId="2D152B16">
            <wp:extent cx="3181350" cy="1876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456F" w14:textId="54784348" w:rsidR="00173A7E" w:rsidRDefault="00173A7E" w:rsidP="00671138">
      <w:pPr>
        <w:pStyle w:val="Textosinformato"/>
        <w:rPr>
          <w:rFonts w:ascii="Garamond" w:hAnsi="Garamond"/>
          <w:sz w:val="24"/>
        </w:rPr>
      </w:pPr>
    </w:p>
    <w:p w14:paraId="4D72755F" w14:textId="77777777" w:rsidR="00173A7E" w:rsidRPr="00173A7E" w:rsidRDefault="00173A7E" w:rsidP="00173A7E">
      <w:pPr>
        <w:pStyle w:val="Textosinformato"/>
        <w:rPr>
          <w:rFonts w:cs="Courier New"/>
          <w:sz w:val="16"/>
        </w:rPr>
      </w:pPr>
      <w:r w:rsidRPr="00173A7E">
        <w:rPr>
          <w:rFonts w:cs="Courier New"/>
          <w:sz w:val="16"/>
        </w:rPr>
        <w:t>SELECT RPAD(INITCAP(APELLIDO), 12, '.') AS INFORME</w:t>
      </w:r>
    </w:p>
    <w:p w14:paraId="3B0DAA9C" w14:textId="77777777" w:rsidR="00173A7E" w:rsidRPr="00173A7E" w:rsidRDefault="00173A7E" w:rsidP="00173A7E">
      <w:pPr>
        <w:pStyle w:val="Textosinformato"/>
        <w:rPr>
          <w:rFonts w:cs="Courier New"/>
          <w:sz w:val="16"/>
        </w:rPr>
      </w:pPr>
      <w:r w:rsidRPr="00173A7E">
        <w:rPr>
          <w:rFonts w:cs="Courier New"/>
          <w:sz w:val="16"/>
        </w:rPr>
        <w:t>, RPAD(INITCAP(OFICIO), 12, '.') AS " "</w:t>
      </w:r>
    </w:p>
    <w:p w14:paraId="1656FF23" w14:textId="77777777" w:rsidR="00173A7E" w:rsidRPr="00173A7E" w:rsidRDefault="00173A7E" w:rsidP="00173A7E">
      <w:pPr>
        <w:pStyle w:val="Textosinformato"/>
        <w:rPr>
          <w:rFonts w:cs="Courier New"/>
          <w:sz w:val="16"/>
        </w:rPr>
      </w:pPr>
      <w:r w:rsidRPr="00173A7E">
        <w:rPr>
          <w:rFonts w:cs="Courier New"/>
          <w:sz w:val="16"/>
        </w:rPr>
        <w:t>, RPAD(SALARIO, 12, '.') AS " "</w:t>
      </w:r>
    </w:p>
    <w:p w14:paraId="22869ABD" w14:textId="77777777" w:rsidR="00173A7E" w:rsidRPr="00173A7E" w:rsidRDefault="00173A7E" w:rsidP="00173A7E">
      <w:pPr>
        <w:pStyle w:val="Textosinformato"/>
        <w:rPr>
          <w:rFonts w:cs="Courier New"/>
          <w:sz w:val="16"/>
        </w:rPr>
      </w:pPr>
      <w:r w:rsidRPr="00173A7E">
        <w:rPr>
          <w:rFonts w:cs="Courier New"/>
          <w:sz w:val="16"/>
        </w:rPr>
        <w:t>, RPAD(DEPT_NO, 5, '.') AS " "</w:t>
      </w:r>
    </w:p>
    <w:p w14:paraId="24BA087C" w14:textId="3D829582" w:rsidR="00173A7E" w:rsidRPr="00173A7E" w:rsidRDefault="00173A7E" w:rsidP="00173A7E">
      <w:pPr>
        <w:pStyle w:val="Textosinformato"/>
        <w:rPr>
          <w:rFonts w:cs="Courier New"/>
          <w:sz w:val="16"/>
        </w:rPr>
      </w:pPr>
      <w:r w:rsidRPr="00173A7E">
        <w:rPr>
          <w:rFonts w:cs="Courier New"/>
          <w:sz w:val="16"/>
        </w:rPr>
        <w:t xml:space="preserve"> FROM EMP</w:t>
      </w:r>
      <w:r>
        <w:rPr>
          <w:rFonts w:cs="Courier New"/>
          <w:sz w:val="16"/>
        </w:rPr>
        <w:t>;</w:t>
      </w:r>
    </w:p>
    <w:p w14:paraId="1D321F26" w14:textId="77777777" w:rsidR="00671138" w:rsidRDefault="00671138" w:rsidP="00671138">
      <w:pPr>
        <w:pStyle w:val="Textosinformato"/>
        <w:rPr>
          <w:rFonts w:cs="Courier New"/>
          <w:sz w:val="16"/>
        </w:rPr>
      </w:pPr>
    </w:p>
    <w:p w14:paraId="26E1B3E5" w14:textId="77777777" w:rsidR="00671138" w:rsidRPr="00EE647D" w:rsidRDefault="00671138" w:rsidP="00EE647D">
      <w:pPr>
        <w:numPr>
          <w:ilvl w:val="0"/>
          <w:numId w:val="15"/>
        </w:numPr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>Nos piden otro, en el que se muestren todos los empleados de la siguiente manera:</w:t>
      </w:r>
    </w:p>
    <w:p w14:paraId="3BBF2FC8" w14:textId="77777777" w:rsidR="00671138" w:rsidRDefault="00671138" w:rsidP="00671138">
      <w:pPr>
        <w:pStyle w:val="Textosinformato"/>
        <w:rPr>
          <w:rFonts w:ascii="Garamond" w:hAnsi="Garamond"/>
          <w:sz w:val="24"/>
        </w:rPr>
      </w:pPr>
    </w:p>
    <w:p w14:paraId="31911222" w14:textId="05C7E1AB" w:rsidR="00671138" w:rsidRDefault="00173A7E" w:rsidP="00671138">
      <w:pPr>
        <w:pStyle w:val="Textosinformato"/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47E3195E" wp14:editId="54677E9F">
            <wp:extent cx="5400040" cy="14344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11CB" w14:textId="229C8D30" w:rsidR="00173A7E" w:rsidRDefault="00173A7E" w:rsidP="00671138">
      <w:pPr>
        <w:pStyle w:val="Textosinformato"/>
        <w:rPr>
          <w:rFonts w:ascii="Garamond" w:hAnsi="Garamond"/>
          <w:sz w:val="24"/>
        </w:rPr>
      </w:pPr>
    </w:p>
    <w:p w14:paraId="5C61C222" w14:textId="77777777" w:rsidR="00173A7E" w:rsidRPr="00B53098" w:rsidRDefault="00173A7E" w:rsidP="00173A7E">
      <w:pPr>
        <w:pStyle w:val="Textosinformato"/>
        <w:rPr>
          <w:rFonts w:cs="Courier New"/>
          <w:sz w:val="16"/>
        </w:rPr>
      </w:pPr>
      <w:r w:rsidRPr="00B53098">
        <w:rPr>
          <w:rFonts w:cs="Courier New"/>
          <w:sz w:val="16"/>
        </w:rPr>
        <w:t>SELECT 'El señor/a ' || INITCAP(APELLIDO)</w:t>
      </w:r>
    </w:p>
    <w:p w14:paraId="2D616E71" w14:textId="77777777" w:rsidR="00173A7E" w:rsidRPr="00B53098" w:rsidRDefault="00173A7E" w:rsidP="00173A7E">
      <w:pPr>
        <w:pStyle w:val="Textosinformato"/>
        <w:rPr>
          <w:rFonts w:cs="Courier New"/>
          <w:sz w:val="16"/>
        </w:rPr>
      </w:pPr>
      <w:r w:rsidRPr="00B53098">
        <w:rPr>
          <w:rFonts w:cs="Courier New"/>
          <w:sz w:val="16"/>
        </w:rPr>
        <w:t xml:space="preserve">|| ' con cargo de ' || INITCAP(OFICIO) </w:t>
      </w:r>
    </w:p>
    <w:p w14:paraId="0DD6A199" w14:textId="77777777" w:rsidR="00173A7E" w:rsidRPr="00B53098" w:rsidRDefault="00173A7E" w:rsidP="00173A7E">
      <w:pPr>
        <w:pStyle w:val="Textosinformato"/>
        <w:rPr>
          <w:rFonts w:cs="Courier New"/>
          <w:sz w:val="16"/>
        </w:rPr>
      </w:pPr>
      <w:r w:rsidRPr="00B53098">
        <w:rPr>
          <w:rFonts w:cs="Courier New"/>
          <w:sz w:val="16"/>
        </w:rPr>
        <w:t>|| ' se dio de alta el '</w:t>
      </w:r>
    </w:p>
    <w:p w14:paraId="7E021510" w14:textId="77777777" w:rsidR="00173A7E" w:rsidRPr="00B53098" w:rsidRDefault="00173A7E" w:rsidP="00173A7E">
      <w:pPr>
        <w:pStyle w:val="Textosinformato"/>
        <w:rPr>
          <w:rFonts w:cs="Courier New"/>
          <w:sz w:val="16"/>
        </w:rPr>
      </w:pPr>
      <w:r w:rsidRPr="00B53098">
        <w:rPr>
          <w:rFonts w:cs="Courier New"/>
          <w:sz w:val="16"/>
        </w:rPr>
        <w:t>|| TO_CHAR(FECHA_ALT, '</w:t>
      </w:r>
      <w:proofErr w:type="spellStart"/>
      <w:r w:rsidRPr="00B53098">
        <w:rPr>
          <w:rFonts w:cs="Courier New"/>
          <w:sz w:val="16"/>
        </w:rPr>
        <w:t>day</w:t>
      </w:r>
      <w:proofErr w:type="spellEnd"/>
      <w:r w:rsidRPr="00B53098">
        <w:rPr>
          <w:rFonts w:cs="Courier New"/>
          <w:sz w:val="16"/>
        </w:rPr>
        <w:t xml:space="preserve"> </w:t>
      </w:r>
      <w:proofErr w:type="spellStart"/>
      <w:r w:rsidRPr="00B53098">
        <w:rPr>
          <w:rFonts w:cs="Courier New"/>
          <w:sz w:val="16"/>
        </w:rPr>
        <w:t>dd</w:t>
      </w:r>
      <w:proofErr w:type="spellEnd"/>
      <w:r w:rsidRPr="00B53098">
        <w:rPr>
          <w:rFonts w:cs="Courier New"/>
          <w:sz w:val="16"/>
        </w:rPr>
        <w:t xml:space="preserve"> "de" </w:t>
      </w:r>
      <w:proofErr w:type="spellStart"/>
      <w:r w:rsidRPr="00B53098">
        <w:rPr>
          <w:rFonts w:cs="Courier New"/>
          <w:sz w:val="16"/>
        </w:rPr>
        <w:t>month</w:t>
      </w:r>
      <w:proofErr w:type="spellEnd"/>
      <w:r w:rsidRPr="00B53098">
        <w:rPr>
          <w:rFonts w:cs="Courier New"/>
          <w:sz w:val="16"/>
        </w:rPr>
        <w:t xml:space="preserve"> "de" </w:t>
      </w:r>
      <w:proofErr w:type="spellStart"/>
      <w:r w:rsidRPr="00B53098">
        <w:rPr>
          <w:rFonts w:cs="Courier New"/>
          <w:sz w:val="16"/>
        </w:rPr>
        <w:t>yyyy</w:t>
      </w:r>
      <w:proofErr w:type="spellEnd"/>
      <w:r w:rsidRPr="00B53098">
        <w:rPr>
          <w:rFonts w:cs="Courier New"/>
          <w:sz w:val="16"/>
        </w:rPr>
        <w:t>')</w:t>
      </w:r>
    </w:p>
    <w:p w14:paraId="30EF06A4" w14:textId="77777777" w:rsidR="00173A7E" w:rsidRPr="00B53098" w:rsidRDefault="00173A7E" w:rsidP="00173A7E">
      <w:pPr>
        <w:pStyle w:val="Textosinformato"/>
        <w:rPr>
          <w:rFonts w:cs="Courier New"/>
          <w:sz w:val="16"/>
        </w:rPr>
      </w:pPr>
      <w:r w:rsidRPr="00B53098">
        <w:rPr>
          <w:rFonts w:cs="Courier New"/>
          <w:sz w:val="16"/>
        </w:rPr>
        <w:t>|| ' en la empresa.' AS INFORME</w:t>
      </w:r>
    </w:p>
    <w:p w14:paraId="6AE12840" w14:textId="564CA1BF" w:rsidR="00173A7E" w:rsidRDefault="00173A7E" w:rsidP="00173A7E">
      <w:pPr>
        <w:pStyle w:val="Textosinformato"/>
        <w:rPr>
          <w:rFonts w:cs="Courier New"/>
          <w:sz w:val="16"/>
        </w:rPr>
      </w:pPr>
      <w:r w:rsidRPr="00B53098">
        <w:rPr>
          <w:rFonts w:cs="Courier New"/>
          <w:sz w:val="16"/>
        </w:rPr>
        <w:t>FROM EMP;</w:t>
      </w:r>
    </w:p>
    <w:p w14:paraId="54E6128C" w14:textId="19626FDC" w:rsidR="00B53098" w:rsidRDefault="00B53098" w:rsidP="00173A7E">
      <w:pPr>
        <w:pStyle w:val="Textosinformato"/>
        <w:rPr>
          <w:rFonts w:cs="Courier New"/>
          <w:sz w:val="16"/>
        </w:rPr>
      </w:pPr>
    </w:p>
    <w:p w14:paraId="01028D39" w14:textId="2C2AA62B" w:rsidR="00B53098" w:rsidRPr="00B53098" w:rsidRDefault="00B53098" w:rsidP="00B53098">
      <w:pPr>
        <w:pStyle w:val="Textosinformato"/>
        <w:rPr>
          <w:rFonts w:ascii="Verdana" w:hAnsi="Verdana" w:cs="Courier New"/>
          <w:color w:val="FF0000"/>
        </w:rPr>
      </w:pPr>
      <w:r w:rsidRPr="00B53098">
        <w:rPr>
          <w:rFonts w:ascii="Verdana" w:hAnsi="Verdana" w:cs="Courier New"/>
          <w:color w:val="FF0000"/>
        </w:rPr>
        <w:t>REALIZAR EL EJEMPLO CON CONCAT</w:t>
      </w:r>
    </w:p>
    <w:p w14:paraId="520C7FA3" w14:textId="77777777" w:rsidR="00B53098" w:rsidRPr="00B53098" w:rsidRDefault="00B53098" w:rsidP="00B53098">
      <w:pPr>
        <w:pStyle w:val="Textosinformato"/>
        <w:rPr>
          <w:rFonts w:cs="Courier New"/>
          <w:sz w:val="16"/>
        </w:rPr>
      </w:pPr>
    </w:p>
    <w:p w14:paraId="59F07083" w14:textId="77777777" w:rsidR="00B53098" w:rsidRPr="00B53098" w:rsidRDefault="00B53098" w:rsidP="00B53098">
      <w:pPr>
        <w:pStyle w:val="Textosinformato"/>
        <w:rPr>
          <w:rFonts w:cs="Courier New"/>
          <w:sz w:val="16"/>
        </w:rPr>
      </w:pPr>
      <w:r w:rsidRPr="00B53098">
        <w:rPr>
          <w:rFonts w:cs="Courier New"/>
          <w:sz w:val="16"/>
        </w:rPr>
        <w:t>SELECT CONCAT('El señor/a '</w:t>
      </w:r>
    </w:p>
    <w:p w14:paraId="78194341" w14:textId="77777777" w:rsidR="00B53098" w:rsidRPr="00B53098" w:rsidRDefault="00B53098" w:rsidP="00B53098">
      <w:pPr>
        <w:pStyle w:val="Textosinformato"/>
        <w:rPr>
          <w:rFonts w:cs="Courier New"/>
          <w:sz w:val="16"/>
        </w:rPr>
      </w:pPr>
      <w:r w:rsidRPr="00B53098">
        <w:rPr>
          <w:rFonts w:cs="Courier New"/>
          <w:sz w:val="16"/>
        </w:rPr>
        <w:t>, CONCAT(APELLIDO</w:t>
      </w:r>
    </w:p>
    <w:p w14:paraId="706A0D15" w14:textId="7C360EF8" w:rsidR="00B53098" w:rsidRPr="00B53098" w:rsidRDefault="00B53098" w:rsidP="00B53098">
      <w:pPr>
        <w:pStyle w:val="Textosinformato"/>
        <w:rPr>
          <w:rFonts w:cs="Courier New"/>
          <w:sz w:val="16"/>
        </w:rPr>
      </w:pPr>
      <w:r w:rsidRPr="00B53098">
        <w:rPr>
          <w:rFonts w:cs="Courier New"/>
          <w:sz w:val="16"/>
        </w:rPr>
        <w:t>, CONCAT(' con cargo de ', OFICIO))) FROM EMP</w:t>
      </w:r>
    </w:p>
    <w:p w14:paraId="4935E083" w14:textId="77777777" w:rsidR="00173A7E" w:rsidRDefault="00173A7E" w:rsidP="00671138">
      <w:pPr>
        <w:pStyle w:val="Textosinformato"/>
        <w:rPr>
          <w:rFonts w:ascii="Garamond" w:hAnsi="Garamond"/>
          <w:sz w:val="24"/>
        </w:rPr>
      </w:pPr>
    </w:p>
    <w:p w14:paraId="25717A3F" w14:textId="77777777" w:rsidR="00FB5F39" w:rsidRPr="00EE647D" w:rsidRDefault="00FB5F39" w:rsidP="00EE647D">
      <w:pPr>
        <w:numPr>
          <w:ilvl w:val="0"/>
          <w:numId w:val="15"/>
        </w:numPr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>Seleccionar el salario con una subida del salario de un 10% a los Analistas, un 20% a los VENDEDORES y un 30% a los DIRECTORES, al resto dejar el salario tal y como lo tenían.  NO MODIFICAMOS, SOLO QUEREMOS VER LOS CAMBIOS SI NOS DECIDIMOS A HACERLO</w:t>
      </w:r>
    </w:p>
    <w:p w14:paraId="0D6B78D7" w14:textId="78F41707" w:rsidR="00FB5F39" w:rsidRDefault="00FB5F39" w:rsidP="003754AF">
      <w:pPr>
        <w:pStyle w:val="Textosinformato"/>
        <w:rPr>
          <w:rFonts w:ascii="Garamond" w:hAnsi="Garamond"/>
          <w:sz w:val="24"/>
        </w:rPr>
      </w:pPr>
    </w:p>
    <w:p w14:paraId="0A2CECED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>SELECT OFICIO, SALARIO</w:t>
      </w:r>
    </w:p>
    <w:p w14:paraId="7889FB10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>, DECODE(UPPER(OFICIO), 'ANALISTA', (SALARIO * 1.10)</w:t>
      </w:r>
    </w:p>
    <w:p w14:paraId="60719324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>, 'VENDEDOR', (SALARIO * 1.20)</w:t>
      </w:r>
    </w:p>
    <w:p w14:paraId="0026AF83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>, 'DIRECTOR', (SALARIO * 1.30), SALARIO) AS NUEVO_SALARIO</w:t>
      </w:r>
    </w:p>
    <w:p w14:paraId="73673987" w14:textId="06EA3E9C" w:rsid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 xml:space="preserve"> FROM EMP</w:t>
      </w:r>
      <w:r>
        <w:rPr>
          <w:rFonts w:cs="Courier New"/>
          <w:sz w:val="16"/>
        </w:rPr>
        <w:t>;</w:t>
      </w:r>
    </w:p>
    <w:p w14:paraId="6370A2B0" w14:textId="24FC29CF" w:rsidR="003754AF" w:rsidRPr="003754AF" w:rsidRDefault="003754AF" w:rsidP="003754AF">
      <w:pPr>
        <w:pStyle w:val="Textosinformato"/>
        <w:rPr>
          <w:rFonts w:ascii="Verdana" w:hAnsi="Verdana" w:cs="Courier New"/>
          <w:b/>
          <w:bCs/>
        </w:rPr>
      </w:pPr>
      <w:r w:rsidRPr="003754AF">
        <w:rPr>
          <w:rFonts w:ascii="Verdana" w:hAnsi="Verdana" w:cs="Courier New"/>
          <w:b/>
          <w:bCs/>
        </w:rPr>
        <w:t xml:space="preserve">SOLUCION CON CASE </w:t>
      </w:r>
    </w:p>
    <w:p w14:paraId="78DCAA8F" w14:textId="44883147" w:rsidR="003754AF" w:rsidRDefault="003754AF" w:rsidP="003754AF">
      <w:pPr>
        <w:pStyle w:val="Textosinformato"/>
        <w:rPr>
          <w:rFonts w:cs="Courier New"/>
          <w:b/>
          <w:bCs/>
          <w:sz w:val="16"/>
        </w:rPr>
      </w:pPr>
    </w:p>
    <w:p w14:paraId="4A15DFE0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>SELECT OFICIO, SALARIO</w:t>
      </w:r>
    </w:p>
    <w:p w14:paraId="443A73C2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>, CASE UPPER(OFICIO)</w:t>
      </w:r>
    </w:p>
    <w:p w14:paraId="1177BC16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 xml:space="preserve">       WHEN 'ANALISTA' THEN SALARIO * 1.10</w:t>
      </w:r>
    </w:p>
    <w:p w14:paraId="39774CF8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 xml:space="preserve">       WHEN 'VENDEDOR' THEN SALARIO * 1.20</w:t>
      </w:r>
    </w:p>
    <w:p w14:paraId="30D089AE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 xml:space="preserve">       WHEN 'DIRECTOR' THEN SALARIO * 1.30</w:t>
      </w:r>
    </w:p>
    <w:p w14:paraId="4B3EABE8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 xml:space="preserve">       ELSE SALARIO</w:t>
      </w:r>
    </w:p>
    <w:p w14:paraId="3E55B900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t xml:space="preserve">       END AS NUEVO_SALARIO</w:t>
      </w:r>
    </w:p>
    <w:p w14:paraId="37D7380D" w14:textId="17C62D3B" w:rsidR="003754AF" w:rsidRDefault="003754AF" w:rsidP="003754AF">
      <w:pPr>
        <w:pStyle w:val="Textosinformato"/>
        <w:rPr>
          <w:rFonts w:cs="Courier New"/>
          <w:sz w:val="16"/>
        </w:rPr>
      </w:pPr>
      <w:r w:rsidRPr="003754AF">
        <w:rPr>
          <w:rFonts w:cs="Courier New"/>
          <w:sz w:val="16"/>
        </w:rPr>
        <w:lastRenderedPageBreak/>
        <w:t xml:space="preserve"> FROM EMP;</w:t>
      </w:r>
    </w:p>
    <w:p w14:paraId="28C1EA34" w14:textId="77777777" w:rsidR="003754AF" w:rsidRPr="003754AF" w:rsidRDefault="003754AF" w:rsidP="003754AF">
      <w:pPr>
        <w:pStyle w:val="Textosinformato"/>
        <w:rPr>
          <w:rFonts w:cs="Courier New"/>
          <w:sz w:val="16"/>
        </w:rPr>
      </w:pPr>
    </w:p>
    <w:p w14:paraId="6F077B30" w14:textId="77777777" w:rsidR="00FB5F39" w:rsidRDefault="00FB5F39" w:rsidP="00FB5F39">
      <w:pPr>
        <w:pStyle w:val="Textosinformato"/>
        <w:ind w:left="360"/>
        <w:rPr>
          <w:rFonts w:ascii="Garamond" w:hAnsi="Garamond"/>
          <w:sz w:val="24"/>
        </w:rPr>
      </w:pPr>
      <w:r w:rsidRPr="002046F2">
        <w:rPr>
          <w:rFonts w:eastAsia="Calibri" w:cs="Courier New"/>
          <w:noProof/>
          <w:color w:val="000080"/>
        </w:rPr>
        <w:drawing>
          <wp:inline distT="0" distB="0" distL="0" distR="0" wp14:anchorId="301C343C" wp14:editId="450CB0C5">
            <wp:extent cx="2934335" cy="2617470"/>
            <wp:effectExtent l="0" t="0" r="0" b="0"/>
            <wp:docPr id="43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CB4A" w14:textId="77777777" w:rsidR="00FB5F39" w:rsidRDefault="00FB5F39" w:rsidP="00FB5F39">
      <w:pPr>
        <w:pStyle w:val="Textosinformato"/>
        <w:ind w:left="360"/>
        <w:rPr>
          <w:rFonts w:ascii="Garamond" w:hAnsi="Garamond"/>
          <w:sz w:val="24"/>
        </w:rPr>
      </w:pPr>
    </w:p>
    <w:p w14:paraId="653C8A41" w14:textId="77777777" w:rsidR="00FB5F39" w:rsidRDefault="00FB5F39" w:rsidP="00FB5F39">
      <w:pPr>
        <w:pStyle w:val="Textosinformato"/>
        <w:ind w:left="360"/>
        <w:rPr>
          <w:rFonts w:ascii="Garamond" w:hAnsi="Garamond"/>
          <w:sz w:val="24"/>
        </w:rPr>
      </w:pPr>
    </w:p>
    <w:p w14:paraId="5E90DE8A" w14:textId="77777777" w:rsidR="00FB5F39" w:rsidRPr="00EE647D" w:rsidRDefault="00FB5F39" w:rsidP="00EE647D">
      <w:pPr>
        <w:numPr>
          <w:ilvl w:val="0"/>
          <w:numId w:val="15"/>
        </w:numPr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>Visualiza la fecha del próximo viernes que se lleva 6 meses con la fecha de contratación.</w:t>
      </w:r>
    </w:p>
    <w:p w14:paraId="76B648CB" w14:textId="77777777" w:rsidR="00FB5F39" w:rsidRPr="00EE647D" w:rsidRDefault="00FB5F39" w:rsidP="00EE647D">
      <w:pPr>
        <w:ind w:left="720"/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>La fecha resultante debería tener el formato viernes, 12 marzo,1982. ordenar los resultados por fecha de contratación y crear un alias en el que figure “REVISIÓN DE LOS PRÓXIMOS 6 MESES”</w:t>
      </w:r>
    </w:p>
    <w:p w14:paraId="4A138CD4" w14:textId="77777777" w:rsidR="00FB5F39" w:rsidRDefault="00FB5F39" w:rsidP="00FB5F39">
      <w:pPr>
        <w:pStyle w:val="Textosinformato"/>
        <w:ind w:left="360"/>
        <w:rPr>
          <w:rFonts w:ascii="Garamond" w:hAnsi="Garamond"/>
          <w:sz w:val="24"/>
        </w:rPr>
      </w:pPr>
    </w:p>
    <w:p w14:paraId="09A2FD3D" w14:textId="77777777" w:rsidR="0080569B" w:rsidRPr="0080569B" w:rsidRDefault="0080569B" w:rsidP="0080569B">
      <w:pPr>
        <w:pStyle w:val="Textosinformato"/>
        <w:rPr>
          <w:rFonts w:cs="Courier New"/>
          <w:sz w:val="16"/>
        </w:rPr>
      </w:pPr>
      <w:r w:rsidRPr="0080569B">
        <w:rPr>
          <w:rFonts w:cs="Courier New"/>
          <w:sz w:val="16"/>
        </w:rPr>
        <w:t>SELECT APELLIDO</w:t>
      </w:r>
    </w:p>
    <w:p w14:paraId="4BB32769" w14:textId="77777777" w:rsidR="00503C08" w:rsidRDefault="0080569B" w:rsidP="0080569B">
      <w:pPr>
        <w:pStyle w:val="Textosinformato"/>
        <w:rPr>
          <w:rFonts w:cs="Courier New"/>
          <w:sz w:val="16"/>
        </w:rPr>
      </w:pPr>
      <w:r w:rsidRPr="0080569B">
        <w:rPr>
          <w:rFonts w:cs="Courier New"/>
          <w:sz w:val="16"/>
        </w:rPr>
        <w:t>, TO_CHAR(NEXT_DAY(ADD_MONTHS(FECHA_ALT, 6)</w:t>
      </w:r>
    </w:p>
    <w:p w14:paraId="4CD9C462" w14:textId="4540380D" w:rsidR="0080569B" w:rsidRPr="0080569B" w:rsidRDefault="0080569B" w:rsidP="0080569B">
      <w:pPr>
        <w:pStyle w:val="Textosinformato"/>
        <w:rPr>
          <w:rFonts w:cs="Courier New"/>
          <w:sz w:val="16"/>
        </w:rPr>
      </w:pPr>
      <w:r w:rsidRPr="0080569B">
        <w:rPr>
          <w:rFonts w:cs="Courier New"/>
          <w:sz w:val="16"/>
        </w:rPr>
        <w:t>, 'viernes'), '</w:t>
      </w:r>
      <w:proofErr w:type="spellStart"/>
      <w:r w:rsidRPr="0080569B">
        <w:rPr>
          <w:rFonts w:cs="Courier New"/>
          <w:sz w:val="16"/>
        </w:rPr>
        <w:t>day</w:t>
      </w:r>
      <w:proofErr w:type="spellEnd"/>
      <w:r w:rsidRPr="0080569B">
        <w:rPr>
          <w:rFonts w:cs="Courier New"/>
          <w:sz w:val="16"/>
        </w:rPr>
        <w:t xml:space="preserve"> </w:t>
      </w:r>
      <w:proofErr w:type="spellStart"/>
      <w:r w:rsidRPr="0080569B">
        <w:rPr>
          <w:rFonts w:cs="Courier New"/>
          <w:sz w:val="16"/>
        </w:rPr>
        <w:t>dd</w:t>
      </w:r>
      <w:proofErr w:type="spellEnd"/>
      <w:r w:rsidRPr="0080569B">
        <w:rPr>
          <w:rFonts w:cs="Courier New"/>
          <w:sz w:val="16"/>
        </w:rPr>
        <w:t xml:space="preserve"> </w:t>
      </w:r>
      <w:proofErr w:type="spellStart"/>
      <w:r w:rsidRPr="0080569B">
        <w:rPr>
          <w:rFonts w:cs="Courier New"/>
          <w:sz w:val="16"/>
        </w:rPr>
        <w:t>month</w:t>
      </w:r>
      <w:proofErr w:type="spellEnd"/>
      <w:r w:rsidRPr="0080569B">
        <w:rPr>
          <w:rFonts w:cs="Courier New"/>
          <w:sz w:val="16"/>
        </w:rPr>
        <w:t xml:space="preserve"> </w:t>
      </w:r>
      <w:proofErr w:type="spellStart"/>
      <w:r w:rsidRPr="0080569B">
        <w:rPr>
          <w:rFonts w:cs="Courier New"/>
          <w:sz w:val="16"/>
        </w:rPr>
        <w:t>yyyy</w:t>
      </w:r>
      <w:proofErr w:type="spellEnd"/>
      <w:r w:rsidRPr="0080569B">
        <w:rPr>
          <w:rFonts w:cs="Courier New"/>
          <w:sz w:val="16"/>
        </w:rPr>
        <w:t>')</w:t>
      </w:r>
    </w:p>
    <w:p w14:paraId="4DB116AA" w14:textId="73E63938" w:rsidR="0080569B" w:rsidRPr="0080569B" w:rsidRDefault="0080569B" w:rsidP="0080569B">
      <w:pPr>
        <w:pStyle w:val="Textosinformato"/>
        <w:rPr>
          <w:rFonts w:cs="Courier New"/>
          <w:sz w:val="16"/>
        </w:rPr>
      </w:pPr>
      <w:r w:rsidRPr="0080569B">
        <w:rPr>
          <w:rFonts w:cs="Courier New"/>
          <w:sz w:val="16"/>
        </w:rPr>
        <w:t>AS REVISION FROM EMP;</w:t>
      </w:r>
    </w:p>
    <w:p w14:paraId="622E113A" w14:textId="77777777" w:rsidR="0080569B" w:rsidRDefault="0080569B" w:rsidP="0080569B">
      <w:pPr>
        <w:pStyle w:val="Textosinformato"/>
        <w:ind w:left="360"/>
        <w:rPr>
          <w:rFonts w:ascii="Garamond" w:hAnsi="Garamond"/>
          <w:sz w:val="24"/>
        </w:rPr>
      </w:pPr>
    </w:p>
    <w:p w14:paraId="6B0E8F3C" w14:textId="4DF5119A" w:rsidR="00FB5F39" w:rsidRPr="00FB5F39" w:rsidRDefault="00FB5F39" w:rsidP="00FB5F39">
      <w:pPr>
        <w:pStyle w:val="Textosinformato"/>
        <w:ind w:left="360"/>
        <w:rPr>
          <w:rFonts w:ascii="Garamond" w:hAnsi="Garamond"/>
          <w:sz w:val="24"/>
        </w:rPr>
      </w:pPr>
      <w:r w:rsidRPr="0023362E">
        <w:rPr>
          <w:noProof/>
        </w:rPr>
        <w:drawing>
          <wp:inline distT="0" distB="0" distL="0" distR="0" wp14:anchorId="12E660A4" wp14:editId="2B163CB6">
            <wp:extent cx="2969260" cy="2617470"/>
            <wp:effectExtent l="0" t="0" r="0" b="0"/>
            <wp:docPr id="44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D20E" w14:textId="741052EA" w:rsidR="00140611" w:rsidRDefault="00140611" w:rsidP="00FB5F39"/>
    <w:p w14:paraId="753588C9" w14:textId="77777777" w:rsidR="00EE647D" w:rsidRPr="004C4B78" w:rsidRDefault="00EE647D" w:rsidP="00EE647D">
      <w:pPr>
        <w:numPr>
          <w:ilvl w:val="0"/>
          <w:numId w:val="1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Debemos hacer recortes de salario en la empresa, para ello debemos saber a qué personas recortaremos el sueldo, cuales se mantendrán y cuales subiremos el puesto.  Utilizar todos los empleados de la empresa (Plantilla y Empleados).  </w:t>
      </w:r>
    </w:p>
    <w:p w14:paraId="21CD6B47" w14:textId="77777777" w:rsidR="00EE647D" w:rsidRPr="004C4B78" w:rsidRDefault="00EE647D" w:rsidP="00EE647D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Cuando el salario sea menor de 100000, Subiremos sueldo, cuando esté entre 100000 y 250000 lo mantendremos y cuando sea superior, lo bajaremos.</w:t>
      </w:r>
    </w:p>
    <w:p w14:paraId="609937C4" w14:textId="746A01D7" w:rsidR="00EE647D" w:rsidRDefault="00EE647D" w:rsidP="00503C08"/>
    <w:p w14:paraId="733C47DC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lastRenderedPageBreak/>
        <w:t>SELECT APELLIDO, SALARIO</w:t>
      </w:r>
    </w:p>
    <w:p w14:paraId="6A9DBABB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, CASE </w:t>
      </w:r>
    </w:p>
    <w:p w14:paraId="401182DB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       WHEN SALARIO &lt; 100000 THEN 'SUBIR SUELDO'</w:t>
      </w:r>
    </w:p>
    <w:p w14:paraId="7AD5ED1D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       WHEN SALARIO &gt;= 100000 AND SALARIO &lt;= 250000 THEN 'MANTENEMOS SUELDO'</w:t>
      </w:r>
    </w:p>
    <w:p w14:paraId="7BF65E67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       ELSE 'BAJAMOS SUELDO'</w:t>
      </w:r>
    </w:p>
    <w:p w14:paraId="359092C6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       END AS ACCION</w:t>
      </w:r>
    </w:p>
    <w:p w14:paraId="065B8B6D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 FROM EMP</w:t>
      </w:r>
    </w:p>
    <w:p w14:paraId="010091BE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>UNION</w:t>
      </w:r>
    </w:p>
    <w:p w14:paraId="0DE3E1E5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>SELECT APELLIDO, SALARIO</w:t>
      </w:r>
    </w:p>
    <w:p w14:paraId="7A5DC6AF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>, CASE</w:t>
      </w:r>
    </w:p>
    <w:p w14:paraId="7A9C31A0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       WHEN SALARIO &lt; 100000 THEN 'SUBIR SUELDO'</w:t>
      </w:r>
    </w:p>
    <w:p w14:paraId="5528CE12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       WHEN SALARIO &gt; 250000 THEN 'BAJAMOS SUELDO'</w:t>
      </w:r>
    </w:p>
    <w:p w14:paraId="197667A0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       ELSE 'MANTENEMOS SUELDO'</w:t>
      </w:r>
    </w:p>
    <w:p w14:paraId="6E722BDB" w14:textId="77777777" w:rsidR="00503C08" w:rsidRP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       END</w:t>
      </w:r>
    </w:p>
    <w:p w14:paraId="21D59C81" w14:textId="4088BEDB" w:rsidR="00503C08" w:rsidRDefault="00503C08" w:rsidP="00503C08">
      <w:pPr>
        <w:pStyle w:val="Textosinformato"/>
        <w:rPr>
          <w:rFonts w:cs="Courier New"/>
          <w:sz w:val="16"/>
        </w:rPr>
      </w:pPr>
      <w:r w:rsidRPr="00503C08">
        <w:rPr>
          <w:rFonts w:cs="Courier New"/>
          <w:sz w:val="16"/>
        </w:rPr>
        <w:t xml:space="preserve"> FROM PLANTILLA;</w:t>
      </w:r>
    </w:p>
    <w:p w14:paraId="590EA4F5" w14:textId="21DB3D32" w:rsidR="00751473" w:rsidRDefault="00751473" w:rsidP="00503C08">
      <w:pPr>
        <w:pStyle w:val="Textosinformato"/>
        <w:rPr>
          <w:rFonts w:cs="Courier New"/>
          <w:sz w:val="16"/>
        </w:rPr>
      </w:pPr>
    </w:p>
    <w:p w14:paraId="14A187B2" w14:textId="1C12FAC5" w:rsidR="00751473" w:rsidRPr="00751473" w:rsidRDefault="00751473" w:rsidP="00751473">
      <w:pPr>
        <w:pStyle w:val="Textosinformato"/>
        <w:rPr>
          <w:rFonts w:ascii="Verdana" w:hAnsi="Verdana" w:cs="Courier New"/>
          <w:b/>
          <w:bCs/>
        </w:rPr>
      </w:pPr>
      <w:r w:rsidRPr="00751473">
        <w:rPr>
          <w:rFonts w:ascii="Verdana" w:hAnsi="Verdana" w:cs="Courier New"/>
          <w:b/>
          <w:bCs/>
        </w:rPr>
        <w:t>MISMA SOLUCION CON SELECT TO SELECT</w:t>
      </w:r>
    </w:p>
    <w:p w14:paraId="1F2B292A" w14:textId="77777777" w:rsidR="00751473" w:rsidRPr="00751473" w:rsidRDefault="00751473" w:rsidP="00751473">
      <w:pPr>
        <w:pStyle w:val="Textosinformato"/>
        <w:rPr>
          <w:rFonts w:cs="Courier New"/>
          <w:sz w:val="16"/>
        </w:rPr>
      </w:pPr>
    </w:p>
    <w:p w14:paraId="13DF64A0" w14:textId="77777777" w:rsidR="00751473" w:rsidRPr="00751473" w:rsidRDefault="00751473" w:rsidP="00751473">
      <w:pPr>
        <w:pStyle w:val="Textosinformato"/>
        <w:rPr>
          <w:rFonts w:cs="Courier New"/>
          <w:sz w:val="16"/>
        </w:rPr>
      </w:pPr>
      <w:r w:rsidRPr="00751473">
        <w:rPr>
          <w:rFonts w:cs="Courier New"/>
          <w:sz w:val="16"/>
        </w:rPr>
        <w:t>SELECT APELLIDO, SALARIO</w:t>
      </w:r>
    </w:p>
    <w:p w14:paraId="7C2400FF" w14:textId="77777777" w:rsidR="00751473" w:rsidRPr="00751473" w:rsidRDefault="00751473" w:rsidP="00751473">
      <w:pPr>
        <w:pStyle w:val="Textosinformato"/>
        <w:rPr>
          <w:rFonts w:cs="Courier New"/>
          <w:sz w:val="16"/>
        </w:rPr>
      </w:pPr>
      <w:r w:rsidRPr="00751473">
        <w:rPr>
          <w:rFonts w:cs="Courier New"/>
          <w:sz w:val="16"/>
        </w:rPr>
        <w:t>, CASE</w:t>
      </w:r>
    </w:p>
    <w:p w14:paraId="0C4743A8" w14:textId="77777777" w:rsidR="00751473" w:rsidRPr="00751473" w:rsidRDefault="00751473" w:rsidP="00751473">
      <w:pPr>
        <w:pStyle w:val="Textosinformato"/>
        <w:rPr>
          <w:rFonts w:cs="Courier New"/>
          <w:sz w:val="16"/>
        </w:rPr>
      </w:pPr>
      <w:r w:rsidRPr="00751473">
        <w:rPr>
          <w:rFonts w:cs="Courier New"/>
          <w:sz w:val="16"/>
        </w:rPr>
        <w:t xml:space="preserve">       WHEN SALARIO &lt; 100000 THEN 'SUBIMOS SUELDO'</w:t>
      </w:r>
    </w:p>
    <w:p w14:paraId="24FB31D0" w14:textId="77777777" w:rsidR="00751473" w:rsidRPr="00751473" w:rsidRDefault="00751473" w:rsidP="00751473">
      <w:pPr>
        <w:pStyle w:val="Textosinformato"/>
        <w:rPr>
          <w:rFonts w:cs="Courier New"/>
          <w:sz w:val="16"/>
        </w:rPr>
      </w:pPr>
      <w:r w:rsidRPr="00751473">
        <w:rPr>
          <w:rFonts w:cs="Courier New"/>
          <w:sz w:val="16"/>
        </w:rPr>
        <w:t xml:space="preserve">       WHEN SALARIO &gt; 250000 THEN 'BAJAMOS SUELDO'</w:t>
      </w:r>
    </w:p>
    <w:p w14:paraId="53B2D1BA" w14:textId="77777777" w:rsidR="00751473" w:rsidRPr="00751473" w:rsidRDefault="00751473" w:rsidP="00751473">
      <w:pPr>
        <w:pStyle w:val="Textosinformato"/>
        <w:rPr>
          <w:rFonts w:cs="Courier New"/>
          <w:sz w:val="16"/>
        </w:rPr>
      </w:pPr>
      <w:r w:rsidRPr="00751473">
        <w:rPr>
          <w:rFonts w:cs="Courier New"/>
          <w:sz w:val="16"/>
        </w:rPr>
        <w:t xml:space="preserve">       ELSE 'MANTENEMOS SUELDO'</w:t>
      </w:r>
    </w:p>
    <w:p w14:paraId="0E24AC42" w14:textId="77777777" w:rsidR="00751473" w:rsidRPr="00751473" w:rsidRDefault="00751473" w:rsidP="00751473">
      <w:pPr>
        <w:pStyle w:val="Textosinformato"/>
        <w:rPr>
          <w:rFonts w:cs="Courier New"/>
          <w:sz w:val="16"/>
        </w:rPr>
      </w:pPr>
      <w:r w:rsidRPr="00751473">
        <w:rPr>
          <w:rFonts w:cs="Courier New"/>
          <w:sz w:val="16"/>
        </w:rPr>
        <w:t xml:space="preserve">       END AS ACCION</w:t>
      </w:r>
    </w:p>
    <w:p w14:paraId="2FF111BB" w14:textId="77777777" w:rsidR="00751473" w:rsidRPr="00751473" w:rsidRDefault="00751473" w:rsidP="00751473">
      <w:pPr>
        <w:pStyle w:val="Textosinformato"/>
        <w:rPr>
          <w:rFonts w:cs="Courier New"/>
          <w:sz w:val="16"/>
        </w:rPr>
      </w:pPr>
      <w:r w:rsidRPr="00751473">
        <w:rPr>
          <w:rFonts w:cs="Courier New"/>
          <w:sz w:val="16"/>
        </w:rPr>
        <w:t xml:space="preserve"> FROM </w:t>
      </w:r>
    </w:p>
    <w:p w14:paraId="4E41FDC9" w14:textId="77777777" w:rsidR="00751473" w:rsidRPr="00751473" w:rsidRDefault="00751473" w:rsidP="00751473">
      <w:pPr>
        <w:pStyle w:val="Textosinformato"/>
        <w:rPr>
          <w:rFonts w:cs="Courier New"/>
          <w:sz w:val="16"/>
        </w:rPr>
      </w:pPr>
      <w:r w:rsidRPr="00751473">
        <w:rPr>
          <w:rFonts w:cs="Courier New"/>
          <w:sz w:val="16"/>
        </w:rPr>
        <w:t>(SELECT APELLIDO, SALARIO FROM EMP</w:t>
      </w:r>
    </w:p>
    <w:p w14:paraId="54B1F377" w14:textId="77777777" w:rsidR="00751473" w:rsidRPr="00751473" w:rsidRDefault="00751473" w:rsidP="00751473">
      <w:pPr>
        <w:pStyle w:val="Textosinformato"/>
        <w:rPr>
          <w:rFonts w:cs="Courier New"/>
          <w:sz w:val="16"/>
        </w:rPr>
      </w:pPr>
      <w:r w:rsidRPr="00751473">
        <w:rPr>
          <w:rFonts w:cs="Courier New"/>
          <w:sz w:val="16"/>
        </w:rPr>
        <w:t xml:space="preserve"> UNION</w:t>
      </w:r>
    </w:p>
    <w:p w14:paraId="72C77A1B" w14:textId="49D60834" w:rsidR="00751473" w:rsidRPr="00503C08" w:rsidRDefault="00751473" w:rsidP="00751473">
      <w:pPr>
        <w:pStyle w:val="Textosinformato"/>
        <w:rPr>
          <w:rFonts w:cs="Courier New"/>
          <w:sz w:val="16"/>
        </w:rPr>
      </w:pPr>
      <w:r w:rsidRPr="00751473">
        <w:rPr>
          <w:rFonts w:cs="Courier New"/>
          <w:sz w:val="16"/>
        </w:rPr>
        <w:t xml:space="preserve"> SELECT APELLIDO, SALARIO FROM PLANTILLA) CONSULTA</w:t>
      </w:r>
    </w:p>
    <w:p w14:paraId="600A88A5" w14:textId="77777777" w:rsidR="00EE647D" w:rsidRPr="00174029" w:rsidRDefault="00EE647D" w:rsidP="00EE647D">
      <w:pPr>
        <w:ind w:left="708"/>
        <w:rPr>
          <w:b/>
          <w:bCs/>
          <w:sz w:val="20"/>
          <w:szCs w:val="20"/>
          <w:lang w:val="es-ES_tradnl"/>
        </w:rPr>
      </w:pPr>
    </w:p>
    <w:p w14:paraId="0F28FD82" w14:textId="621AB071" w:rsidR="00EE647D" w:rsidRDefault="00503C08" w:rsidP="00EE647D">
      <w:pPr>
        <w:ind w:left="708"/>
        <w:rPr>
          <w:b/>
          <w:bCs/>
          <w:lang w:val="es-ES_tradnl"/>
        </w:rPr>
      </w:pPr>
      <w:r>
        <w:rPr>
          <w:noProof/>
        </w:rPr>
        <w:drawing>
          <wp:inline distT="0" distB="0" distL="0" distR="0" wp14:anchorId="34EFC3AE" wp14:editId="6D32C1E0">
            <wp:extent cx="3314700" cy="1866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165B" w14:textId="77777777" w:rsidR="00EE647D" w:rsidRDefault="00EE647D" w:rsidP="00EE647D">
      <w:pPr>
        <w:ind w:left="708"/>
        <w:rPr>
          <w:lang w:val="es-ES_tradnl"/>
        </w:rPr>
      </w:pPr>
    </w:p>
    <w:p w14:paraId="29706864" w14:textId="77777777" w:rsidR="00EE647D" w:rsidRPr="004C4B78" w:rsidRDefault="00EE647D" w:rsidP="00EE647D">
      <w:pPr>
        <w:numPr>
          <w:ilvl w:val="0"/>
          <w:numId w:val="15"/>
        </w:numPr>
        <w:rPr>
          <w:rFonts w:ascii="Verdana" w:hAnsi="Verdana"/>
          <w:sz w:val="20"/>
        </w:rPr>
      </w:pPr>
      <w:r w:rsidRPr="004C4B78">
        <w:rPr>
          <w:rFonts w:ascii="Verdana" w:hAnsi="Verdana"/>
          <w:sz w:val="20"/>
        </w:rPr>
        <w:t xml:space="preserve">Realizar el mismo ejemplo anterior, pero incluyendo dónde trabajan los empleados y buscando la forma de hacer la consulta solamente con un </w:t>
      </w:r>
      <w:r w:rsidRPr="004C4B78">
        <w:rPr>
          <w:rFonts w:ascii="Verdana" w:hAnsi="Verdana"/>
          <w:b/>
          <w:sz w:val="20"/>
        </w:rPr>
        <w:t>CASE</w:t>
      </w:r>
      <w:r w:rsidRPr="004C4B78">
        <w:rPr>
          <w:rFonts w:ascii="Verdana" w:hAnsi="Verdana"/>
          <w:sz w:val="20"/>
        </w:rPr>
        <w:t>.</w:t>
      </w:r>
    </w:p>
    <w:p w14:paraId="58619B2B" w14:textId="5F5876FC" w:rsidR="00EE647D" w:rsidRDefault="00EE647D" w:rsidP="00EE647D"/>
    <w:p w14:paraId="51F86B75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 xml:space="preserve">SELECT APELLIDO, SALARIO, TRABAJO </w:t>
      </w:r>
    </w:p>
    <w:p w14:paraId="423F56D9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 xml:space="preserve">, CASE </w:t>
      </w:r>
    </w:p>
    <w:p w14:paraId="12F39987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 xml:space="preserve">       WHEN SALARIO &lt; 100000 THEN 'SUBIMOS SALARIO'</w:t>
      </w:r>
    </w:p>
    <w:p w14:paraId="26558997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 xml:space="preserve">       WHEN SALARIO &gt; 250000 THEN 'BAJAMOS SALARIO'</w:t>
      </w:r>
    </w:p>
    <w:p w14:paraId="3A8C2C83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 xml:space="preserve">       ELSE 'MANTENEMOS SALARIO'</w:t>
      </w:r>
    </w:p>
    <w:p w14:paraId="2E948272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 xml:space="preserve">       END AS ACCION</w:t>
      </w:r>
    </w:p>
    <w:p w14:paraId="125D15A0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 xml:space="preserve">FROM </w:t>
      </w:r>
    </w:p>
    <w:p w14:paraId="1813562C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>(SELECT EMP.APELLIDO, EMP.SALARIO, DEPT.DNOMBRE AS TRABAJO</w:t>
      </w:r>
    </w:p>
    <w:p w14:paraId="38DD8E8E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>FROM EMP</w:t>
      </w:r>
    </w:p>
    <w:p w14:paraId="26B2BCBF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>INNER JOIN DEPT</w:t>
      </w:r>
    </w:p>
    <w:p w14:paraId="31FFB917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>ON EMP.DEPT_NO = DEPT.DEPT_NO</w:t>
      </w:r>
    </w:p>
    <w:p w14:paraId="3A6C68B2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>UNION</w:t>
      </w:r>
    </w:p>
    <w:p w14:paraId="6BF93720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>SELECT PLANTILLA.APELLIDO, PLANTILLA.SALARIO, HOSPITAL.NOMBRE</w:t>
      </w:r>
    </w:p>
    <w:p w14:paraId="52C4A4E2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>FROM PLANTILLA</w:t>
      </w:r>
    </w:p>
    <w:p w14:paraId="5CF65F6C" w14:textId="77777777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>INNER JOIN HOSPITAL</w:t>
      </w:r>
    </w:p>
    <w:p w14:paraId="5FD97863" w14:textId="72B78C98" w:rsidR="00A21ABB" w:rsidRPr="00A21ABB" w:rsidRDefault="00A21ABB" w:rsidP="00A21ABB">
      <w:pPr>
        <w:pStyle w:val="Textosinformato"/>
        <w:rPr>
          <w:rFonts w:cs="Courier New"/>
          <w:sz w:val="16"/>
        </w:rPr>
      </w:pPr>
      <w:r w:rsidRPr="00A21ABB">
        <w:rPr>
          <w:rFonts w:cs="Courier New"/>
          <w:sz w:val="16"/>
        </w:rPr>
        <w:t>ON PLANTILLA.HOSPITAL_COD = HOSPITAL.HOSPITAL_COD) CONSULTA;</w:t>
      </w:r>
    </w:p>
    <w:p w14:paraId="6A8AF8FA" w14:textId="77777777" w:rsidR="00A21ABB" w:rsidRDefault="00A21ABB" w:rsidP="00EE647D"/>
    <w:p w14:paraId="191F14BF" w14:textId="77777777" w:rsidR="00EE647D" w:rsidRDefault="00EE647D" w:rsidP="00EE647D">
      <w:r>
        <w:rPr>
          <w:noProof/>
        </w:rPr>
        <w:lastRenderedPageBreak/>
        <w:drawing>
          <wp:inline distT="0" distB="0" distL="0" distR="0" wp14:anchorId="7E7B3BF6" wp14:editId="58B83DA8">
            <wp:extent cx="2933700" cy="13978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0337" cy="14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BF1D" w14:textId="4DC667CC" w:rsidR="00EE647D" w:rsidRDefault="00EE647D" w:rsidP="00FB5F39"/>
    <w:p w14:paraId="52629AA7" w14:textId="77777777" w:rsidR="00501877" w:rsidRPr="004C4B78" w:rsidRDefault="00501877" w:rsidP="00BB53F5">
      <w:pPr>
        <w:numPr>
          <w:ilvl w:val="0"/>
          <w:numId w:val="1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Queremos visualizar el nombre de HOSPITAL o DEPARTAMENTO junto a la suma salarial de sus empleados (Para Hospital, nos bastaría con la tabla PLANTILLA).  Debemos evaluar si nos quedamos con los empleados o despedimos dependiendo de si su suma salarial </w:t>
      </w:r>
      <w:r w:rsidRPr="00D96E7F">
        <w:rPr>
          <w:rFonts w:ascii="Verdana" w:hAnsi="Verdana"/>
          <w:b/>
          <w:bCs/>
          <w:sz w:val="20"/>
        </w:rPr>
        <w:t>supera</w:t>
      </w:r>
      <w:r>
        <w:rPr>
          <w:rFonts w:ascii="Verdana" w:hAnsi="Verdana"/>
          <w:sz w:val="20"/>
        </w:rPr>
        <w:t xml:space="preserve"> el millón.  Ahí despedimos.</w:t>
      </w:r>
    </w:p>
    <w:p w14:paraId="2BD3D235" w14:textId="437FCC22" w:rsidR="00501877" w:rsidRDefault="00501877" w:rsidP="00501877"/>
    <w:p w14:paraId="6FBC7343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--SI LA SUMA SUPERIOR A 1.000.000 HACER ALGO</w:t>
      </w:r>
    </w:p>
    <w:p w14:paraId="2B9EC255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--COMO PREGUNTAMOS?? CASE O DECODE.</w:t>
      </w:r>
    </w:p>
    <w:p w14:paraId="04920D6D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 xml:space="preserve">--CUAL DEBO UTILIZAR:  ES UN VALOR EXACTO LO QUE ME PREGUNTAN?? </w:t>
      </w:r>
    </w:p>
    <w:p w14:paraId="7219BA34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--SOLO PUEDO USAR CASE PORQUE NO ES UNA IGUALDAD</w:t>
      </w:r>
    </w:p>
    <w:p w14:paraId="60095227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 xml:space="preserve">SELECT SUMASALARIAL, TRABAJO </w:t>
      </w:r>
    </w:p>
    <w:p w14:paraId="60A18658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 xml:space="preserve">, CASE </w:t>
      </w:r>
    </w:p>
    <w:p w14:paraId="2FABD88E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 xml:space="preserve">       WHEN SUMASALARIAL &gt; 1000000 THEN 'DESPEDIMOS'</w:t>
      </w:r>
    </w:p>
    <w:p w14:paraId="6E9F795A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 xml:space="preserve">       ELSE 'MANTENEMOS'</w:t>
      </w:r>
    </w:p>
    <w:p w14:paraId="76FF739E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 xml:space="preserve">       END AS EVALUACION</w:t>
      </w:r>
    </w:p>
    <w:p w14:paraId="41037367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 xml:space="preserve">FROM </w:t>
      </w:r>
    </w:p>
    <w:p w14:paraId="3C6F0BC3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(SELECT SUM(EMP.SALARIO) AS SUMASALARIAL, DEPT.DNOMBRE AS TRABAJO</w:t>
      </w:r>
    </w:p>
    <w:p w14:paraId="0B230D69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FROM EMP</w:t>
      </w:r>
    </w:p>
    <w:p w14:paraId="5AC63941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INNER JOIN DEPT</w:t>
      </w:r>
    </w:p>
    <w:p w14:paraId="018F50BA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ON EMP.DEPT_NO = DEPT.DEPT_NO</w:t>
      </w:r>
    </w:p>
    <w:p w14:paraId="7218A870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GROUP BY DEPT.DNOMBRE</w:t>
      </w:r>
    </w:p>
    <w:p w14:paraId="3702CBB9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UNION</w:t>
      </w:r>
    </w:p>
    <w:p w14:paraId="014E40F7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SELECT SUM(PLANTILLA.SALARIO), HOSPITAL.NOMBRE</w:t>
      </w:r>
    </w:p>
    <w:p w14:paraId="321F0585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FROM PLANTILLA</w:t>
      </w:r>
    </w:p>
    <w:p w14:paraId="6B238539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INNER JOIN HOSPITAL</w:t>
      </w:r>
    </w:p>
    <w:p w14:paraId="4CBAD31B" w14:textId="77777777" w:rsidR="00592ED9" w:rsidRPr="00B43338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ON PLANTILLA.HOSPITAL_COD = HOSPITAL.HOSPITAL_COD</w:t>
      </w:r>
    </w:p>
    <w:p w14:paraId="36418A8D" w14:textId="77777777" w:rsidR="00592ED9" w:rsidRPr="00D96E7F" w:rsidRDefault="00592ED9" w:rsidP="00592ED9">
      <w:pPr>
        <w:pStyle w:val="Textosinformato"/>
        <w:rPr>
          <w:rFonts w:cs="Courier New"/>
          <w:sz w:val="16"/>
        </w:rPr>
      </w:pPr>
      <w:r w:rsidRPr="00B43338">
        <w:rPr>
          <w:rFonts w:cs="Courier New"/>
          <w:sz w:val="16"/>
        </w:rPr>
        <w:t>GROUP BY HOSPITAL.NOMBRE) CONSULTA;</w:t>
      </w:r>
    </w:p>
    <w:p w14:paraId="3DD7A1E6" w14:textId="77777777" w:rsidR="00D96E7F" w:rsidRDefault="00D96E7F" w:rsidP="00501877"/>
    <w:p w14:paraId="158AE2E6" w14:textId="77777777" w:rsidR="00501877" w:rsidRDefault="00501877" w:rsidP="0050187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C2F55BE" wp14:editId="0EF918BE">
            <wp:extent cx="3295650" cy="1724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E915" w14:textId="77777777" w:rsidR="00501877" w:rsidRPr="00671138" w:rsidRDefault="00501877" w:rsidP="00FB5F39"/>
    <w:sectPr w:rsidR="00501877" w:rsidRPr="0067113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51AD3" w14:textId="77777777" w:rsidR="00064BE4" w:rsidRDefault="00064BE4">
      <w:r>
        <w:separator/>
      </w:r>
    </w:p>
  </w:endnote>
  <w:endnote w:type="continuationSeparator" w:id="0">
    <w:p w14:paraId="7C40BBA6" w14:textId="77777777" w:rsidR="00064BE4" w:rsidRDefault="0006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05BFD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B5F39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2955A" w14:textId="77777777" w:rsidR="00064BE4" w:rsidRDefault="00064BE4">
      <w:r>
        <w:separator/>
      </w:r>
    </w:p>
  </w:footnote>
  <w:footnote w:type="continuationSeparator" w:id="0">
    <w:p w14:paraId="67993C46" w14:textId="77777777" w:rsidR="00064BE4" w:rsidRDefault="00064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1CED0" w14:textId="77777777" w:rsidR="00140611" w:rsidRPr="00897A8E" w:rsidRDefault="00EE1820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444C9E" wp14:editId="363C4C73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0" t="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4DA5C7" w14:textId="77777777" w:rsidR="00897A8E" w:rsidRDefault="00EE1820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95A3A7" wp14:editId="3FB3F664">
                                <wp:extent cx="1145540" cy="23114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44C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 stroked="f">
              <v:textbox style="mso-fit-shape-to-text:t">
                <w:txbxContent>
                  <w:p w14:paraId="424DA5C7" w14:textId="77777777" w:rsidR="00897A8E" w:rsidRDefault="00EE1820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895A3A7" wp14:editId="3FB3F664">
                          <wp:extent cx="1145540" cy="23114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2B24A2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1329"/>
    <w:multiLevelType w:val="hybridMultilevel"/>
    <w:tmpl w:val="024A24B8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7518"/>
    <w:multiLevelType w:val="hybridMultilevel"/>
    <w:tmpl w:val="E2F80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071B0"/>
    <w:multiLevelType w:val="hybridMultilevel"/>
    <w:tmpl w:val="8C3C41BE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B081163"/>
    <w:multiLevelType w:val="hybridMultilevel"/>
    <w:tmpl w:val="60645BFC"/>
    <w:lvl w:ilvl="0" w:tplc="22AA413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2DB82B07"/>
    <w:multiLevelType w:val="hybridMultilevel"/>
    <w:tmpl w:val="D452E34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454C6E"/>
    <w:multiLevelType w:val="hybridMultilevel"/>
    <w:tmpl w:val="A5F0754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21EC5"/>
    <w:multiLevelType w:val="hybridMultilevel"/>
    <w:tmpl w:val="4DB0DA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1C3522"/>
    <w:multiLevelType w:val="hybridMultilevel"/>
    <w:tmpl w:val="4DB0DA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7D11CF"/>
    <w:multiLevelType w:val="hybridMultilevel"/>
    <w:tmpl w:val="024A24B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86FC8"/>
    <w:multiLevelType w:val="hybridMultilevel"/>
    <w:tmpl w:val="FEA2358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326F0D"/>
    <w:multiLevelType w:val="hybridMultilevel"/>
    <w:tmpl w:val="E6C475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85459"/>
    <w:multiLevelType w:val="hybridMultilevel"/>
    <w:tmpl w:val="5C00CD4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30432"/>
    <w:multiLevelType w:val="hybridMultilevel"/>
    <w:tmpl w:val="AD96EC86"/>
    <w:lvl w:ilvl="0" w:tplc="6E10DD32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7968FAD8">
      <w:start w:val="3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eastAsia="Times New Roman" w:hAnsi="Symbol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8C066D8"/>
    <w:multiLevelType w:val="hybridMultilevel"/>
    <w:tmpl w:val="6F849C54"/>
    <w:lvl w:ilvl="0" w:tplc="CD3CFBB8">
      <w:start w:val="5"/>
      <w:numFmt w:val="bullet"/>
      <w:lvlText w:val=""/>
      <w:lvlJc w:val="left"/>
      <w:pPr>
        <w:tabs>
          <w:tab w:val="num" w:pos="1623"/>
        </w:tabs>
        <w:ind w:left="1623" w:hanging="915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19E125E"/>
    <w:multiLevelType w:val="hybridMultilevel"/>
    <w:tmpl w:val="97ECBFB4"/>
    <w:lvl w:ilvl="0" w:tplc="173832B4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0"/>
  </w:num>
  <w:num w:numId="5">
    <w:abstractNumId w:val="9"/>
  </w:num>
  <w:num w:numId="6">
    <w:abstractNumId w:val="14"/>
  </w:num>
  <w:num w:numId="7">
    <w:abstractNumId w:val="11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1"/>
  </w:num>
  <w:num w:numId="15">
    <w:abstractNumId w:val="8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4A2"/>
    <w:rsid w:val="00000CA8"/>
    <w:rsid w:val="00054C75"/>
    <w:rsid w:val="00064BE4"/>
    <w:rsid w:val="000C1DBD"/>
    <w:rsid w:val="001003B1"/>
    <w:rsid w:val="00101100"/>
    <w:rsid w:val="00137EDB"/>
    <w:rsid w:val="00140611"/>
    <w:rsid w:val="00173A7E"/>
    <w:rsid w:val="002B24A2"/>
    <w:rsid w:val="002D240B"/>
    <w:rsid w:val="00303C07"/>
    <w:rsid w:val="0030655C"/>
    <w:rsid w:val="003220CA"/>
    <w:rsid w:val="003754AF"/>
    <w:rsid w:val="003E5532"/>
    <w:rsid w:val="003F541D"/>
    <w:rsid w:val="00436677"/>
    <w:rsid w:val="00476D05"/>
    <w:rsid w:val="00501877"/>
    <w:rsid w:val="00503C08"/>
    <w:rsid w:val="00592ED9"/>
    <w:rsid w:val="00597A54"/>
    <w:rsid w:val="005A6C6B"/>
    <w:rsid w:val="00671138"/>
    <w:rsid w:val="006F7522"/>
    <w:rsid w:val="00751473"/>
    <w:rsid w:val="00753D1C"/>
    <w:rsid w:val="00772DC1"/>
    <w:rsid w:val="007C0D84"/>
    <w:rsid w:val="0080569B"/>
    <w:rsid w:val="00897A8E"/>
    <w:rsid w:val="008E46C6"/>
    <w:rsid w:val="0093318B"/>
    <w:rsid w:val="0094505E"/>
    <w:rsid w:val="0094697B"/>
    <w:rsid w:val="00A21ABB"/>
    <w:rsid w:val="00A32D16"/>
    <w:rsid w:val="00B34223"/>
    <w:rsid w:val="00B53098"/>
    <w:rsid w:val="00B95480"/>
    <w:rsid w:val="00B97ACD"/>
    <w:rsid w:val="00BB53F5"/>
    <w:rsid w:val="00BE5B8F"/>
    <w:rsid w:val="00BF4F18"/>
    <w:rsid w:val="00C545B5"/>
    <w:rsid w:val="00D62703"/>
    <w:rsid w:val="00D96E7F"/>
    <w:rsid w:val="00DD6859"/>
    <w:rsid w:val="00E624E3"/>
    <w:rsid w:val="00EE1820"/>
    <w:rsid w:val="00EE647D"/>
    <w:rsid w:val="00EF2956"/>
    <w:rsid w:val="00F14809"/>
    <w:rsid w:val="00FA3B8E"/>
    <w:rsid w:val="00FB5F39"/>
    <w:rsid w:val="00FC735A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012844"/>
  <w15:chartTrackingRefBased/>
  <w15:docId w15:val="{4BA52FCC-435C-41CF-A0A5-406F62EB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4E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/>
      <w:ind w:left="72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/>
      <w:autoSpaceDE w:val="0"/>
      <w:autoSpaceDN w:val="0"/>
      <w:adjustRightInd w:val="0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/>
      <w:autoSpaceDE w:val="0"/>
      <w:autoSpaceDN w:val="0"/>
      <w:adjustRightInd w:val="0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/>
      <w:ind w:firstLine="36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tulo">
    <w:name w:val="Title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link w:val="TextonotapieCar"/>
    <w:semiHidden/>
    <w:rsid w:val="00E624E3"/>
    <w:rPr>
      <w:sz w:val="20"/>
      <w:szCs w:val="20"/>
    </w:rPr>
  </w:style>
  <w:style w:type="character" w:customStyle="1" w:styleId="Ttulo1Car">
    <w:name w:val="Título 1 Car"/>
    <w:link w:val="Ttulo1"/>
    <w:rsid w:val="0093318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93318B"/>
    <w:rPr>
      <w:b/>
      <w:bCs/>
      <w:sz w:val="24"/>
      <w:szCs w:val="24"/>
    </w:rPr>
  </w:style>
  <w:style w:type="character" w:customStyle="1" w:styleId="Ttulo3Car">
    <w:name w:val="Título 3 Car"/>
    <w:link w:val="Ttulo3"/>
    <w:rsid w:val="0093318B"/>
    <w:rPr>
      <w:b/>
      <w:bCs/>
      <w:sz w:val="24"/>
      <w:szCs w:val="24"/>
    </w:rPr>
  </w:style>
  <w:style w:type="character" w:customStyle="1" w:styleId="Ttulo4Car">
    <w:name w:val="Título 4 Car"/>
    <w:link w:val="Ttulo4"/>
    <w:rsid w:val="0093318B"/>
    <w:rPr>
      <w:b/>
      <w:bCs/>
      <w:sz w:val="24"/>
      <w:szCs w:val="24"/>
    </w:rPr>
  </w:style>
  <w:style w:type="character" w:customStyle="1" w:styleId="Ttulo5Car">
    <w:name w:val="Título 5 Car"/>
    <w:link w:val="Ttulo5"/>
    <w:rsid w:val="0093318B"/>
    <w:rPr>
      <w:sz w:val="24"/>
      <w:szCs w:val="24"/>
      <w:u w:val="single"/>
    </w:rPr>
  </w:style>
  <w:style w:type="character" w:customStyle="1" w:styleId="Ttulo6Car">
    <w:name w:val="Título 6 Car"/>
    <w:link w:val="Ttulo6"/>
    <w:rsid w:val="0093318B"/>
    <w:rPr>
      <w:i/>
      <w:iCs/>
      <w:sz w:val="24"/>
      <w:szCs w:val="24"/>
    </w:rPr>
  </w:style>
  <w:style w:type="character" w:customStyle="1" w:styleId="Ttulo7Car">
    <w:name w:val="Título 7 Car"/>
    <w:link w:val="Ttulo7"/>
    <w:rsid w:val="0093318B"/>
    <w:rPr>
      <w:rFonts w:ascii="Courier New" w:hAnsi="Courier New" w:cs="Courier New"/>
      <w:b/>
      <w:bCs/>
    </w:rPr>
  </w:style>
  <w:style w:type="character" w:customStyle="1" w:styleId="Ttulo8Car">
    <w:name w:val="Título 8 Car"/>
    <w:link w:val="Ttulo8"/>
    <w:rsid w:val="0093318B"/>
    <w:rPr>
      <w:rFonts w:ascii="Courier New" w:hAnsi="Courier New" w:cs="Courier New"/>
      <w:b/>
      <w:bCs/>
    </w:rPr>
  </w:style>
  <w:style w:type="character" w:customStyle="1" w:styleId="Ttulo9Car">
    <w:name w:val="Título 9 Car"/>
    <w:link w:val="Ttulo9"/>
    <w:rsid w:val="0093318B"/>
    <w:rPr>
      <w:i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93318B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link w:val="Textosinformato"/>
    <w:rsid w:val="0093318B"/>
    <w:rPr>
      <w:rFonts w:ascii="Courier New" w:hAnsi="Courier New"/>
    </w:rPr>
  </w:style>
  <w:style w:type="paragraph" w:styleId="NormalWeb">
    <w:name w:val="Normal (Web)"/>
    <w:basedOn w:val="Normal"/>
    <w:rsid w:val="0093318B"/>
    <w:pPr>
      <w:spacing w:before="100" w:beforeAutospacing="1" w:after="100" w:afterAutospacing="1"/>
    </w:pPr>
  </w:style>
  <w:style w:type="character" w:customStyle="1" w:styleId="TextonotapieCar">
    <w:name w:val="Texto nota pie Car"/>
    <w:basedOn w:val="Fuentedeprrafopredeter"/>
    <w:link w:val="Textonotapie"/>
    <w:semiHidden/>
    <w:rsid w:val="0093318B"/>
  </w:style>
  <w:style w:type="paragraph" w:styleId="Textoindependiente2">
    <w:name w:val="Body Text 2"/>
    <w:basedOn w:val="Normal"/>
    <w:link w:val="Textoindependiente2Car"/>
    <w:rsid w:val="0093318B"/>
    <w:rPr>
      <w:b/>
      <w:bCs/>
    </w:rPr>
  </w:style>
  <w:style w:type="character" w:customStyle="1" w:styleId="Textoindependiente2Car">
    <w:name w:val="Texto independiente 2 Car"/>
    <w:link w:val="Textoindependiente2"/>
    <w:rsid w:val="0093318B"/>
    <w:rPr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93318B"/>
    <w:pPr>
      <w:ind w:left="708" w:firstLine="708"/>
    </w:pPr>
  </w:style>
  <w:style w:type="character" w:customStyle="1" w:styleId="SangradetextonormalCar">
    <w:name w:val="Sangría de texto normal Car"/>
    <w:link w:val="Sangradetextonormal"/>
    <w:rsid w:val="0093318B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93318B"/>
    <w:pPr>
      <w:ind w:left="1416"/>
    </w:pPr>
  </w:style>
  <w:style w:type="character" w:customStyle="1" w:styleId="Sangra2detindependienteCar">
    <w:name w:val="Sangría 2 de t. independiente Car"/>
    <w:link w:val="Sangra2detindependiente"/>
    <w:rsid w:val="0093318B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318B"/>
    <w:rPr>
      <w:color w:val="99CC00"/>
    </w:rPr>
  </w:style>
  <w:style w:type="character" w:customStyle="1" w:styleId="TextoindependienteCar">
    <w:name w:val="Texto independiente Car"/>
    <w:link w:val="Textoindependiente"/>
    <w:rsid w:val="0093318B"/>
    <w:rPr>
      <w:color w:val="99CC00"/>
      <w:sz w:val="24"/>
      <w:szCs w:val="24"/>
    </w:rPr>
  </w:style>
  <w:style w:type="paragraph" w:styleId="Textoindependiente3">
    <w:name w:val="Body Text 3"/>
    <w:basedOn w:val="Normal"/>
    <w:link w:val="Textoindependiente3Car"/>
    <w:rsid w:val="0093318B"/>
    <w:rPr>
      <w:rFonts w:ascii="Verdana" w:hAnsi="Verdana"/>
      <w:b/>
      <w:bCs/>
      <w:sz w:val="20"/>
    </w:rPr>
  </w:style>
  <w:style w:type="character" w:customStyle="1" w:styleId="Textoindependiente3Car">
    <w:name w:val="Texto independiente 3 Car"/>
    <w:link w:val="Textoindependiente3"/>
    <w:rsid w:val="0093318B"/>
    <w:rPr>
      <w:rFonts w:ascii="Verdana" w:hAnsi="Verdana"/>
      <w:b/>
      <w:bCs/>
      <w:szCs w:val="24"/>
    </w:rPr>
  </w:style>
  <w:style w:type="paragraph" w:customStyle="1" w:styleId="Epgrafe">
    <w:name w:val="Epígrafe"/>
    <w:basedOn w:val="Normal"/>
    <w:next w:val="Normal"/>
    <w:qFormat/>
    <w:rsid w:val="0093318B"/>
    <w:pPr>
      <w:ind w:left="708"/>
    </w:pPr>
    <w:rPr>
      <w:b/>
      <w:bCs/>
    </w:rPr>
  </w:style>
  <w:style w:type="paragraph" w:styleId="Sangra3detindependiente">
    <w:name w:val="Body Text Indent 3"/>
    <w:basedOn w:val="Normal"/>
    <w:link w:val="Sangra3detindependienteCar"/>
    <w:rsid w:val="0093318B"/>
    <w:pPr>
      <w:ind w:firstLine="708"/>
    </w:pPr>
  </w:style>
  <w:style w:type="character" w:customStyle="1" w:styleId="Sangra3detindependienteCar">
    <w:name w:val="Sangría 3 de t. independiente Car"/>
    <w:link w:val="Sangra3detindependiente"/>
    <w:rsid w:val="0093318B"/>
    <w:rPr>
      <w:sz w:val="24"/>
      <w:szCs w:val="24"/>
    </w:rPr>
  </w:style>
  <w:style w:type="paragraph" w:customStyle="1" w:styleId="indent">
    <w:name w:val="indent"/>
    <w:basedOn w:val="Normal"/>
    <w:rsid w:val="0093318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rsid w:val="0093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93318B"/>
    <w:rPr>
      <w:rFonts w:ascii="Arial Unicode MS" w:eastAsia="Arial Unicode MS" w:hAnsi="Arial Unicode MS" w:cs="Arial Unicode MS"/>
    </w:rPr>
  </w:style>
  <w:style w:type="table" w:styleId="Tablaconcuadrcula8">
    <w:name w:val="Table Grid 8"/>
    <w:basedOn w:val="Tablanormal"/>
    <w:rsid w:val="009331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FB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0</TotalTime>
  <Pages>6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UNION INTERNAS</vt:lpstr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UNION INTERNAS</dc:title>
  <dc:subject/>
  <dc:creator>Francisco García</dc:creator>
  <cp:keywords/>
  <dc:description/>
  <cp:lastModifiedBy>Francisco García Serrano</cp:lastModifiedBy>
  <cp:revision>3</cp:revision>
  <cp:lastPrinted>1899-12-31T23:00:00Z</cp:lastPrinted>
  <dcterms:created xsi:type="dcterms:W3CDTF">2020-10-07T18:54:00Z</dcterms:created>
  <dcterms:modified xsi:type="dcterms:W3CDTF">2020-10-08T14:22:00Z</dcterms:modified>
</cp:coreProperties>
</file>