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DC0226" w:rsidR="00DC0226" w:rsidP="00DC0226" w:rsidRDefault="005F7D7C" w14:paraId="0B65DA40" wp14:textId="77777777">
      <w:pPr>
        <w:pStyle w:val="Epgrafe"/>
        <w:jc w:val="center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OPERADORES</w:t>
      </w:r>
      <w:r w:rsidRPr="00DC0226" w:rsidR="00DC0226">
        <w:rPr>
          <w:rFonts w:ascii="Verdana" w:hAnsi="Verdana"/>
          <w:sz w:val="20"/>
          <w:u w:val="single"/>
        </w:rPr>
        <w:t xml:space="preserve"> DE CONJUNTOS</w:t>
      </w:r>
    </w:p>
    <w:p xmlns:wp14="http://schemas.microsoft.com/office/word/2010/wordml" w:rsidR="00DC0226" w:rsidP="00DC0226" w:rsidRDefault="00DC0226" w14:paraId="672A6659" wp14:textId="77777777">
      <w:pPr>
        <w:pStyle w:val="Epgrafe"/>
        <w:rPr>
          <w:rFonts w:ascii="Verdana" w:hAnsi="Verdana"/>
          <w:sz w:val="20"/>
        </w:rPr>
      </w:pPr>
    </w:p>
    <w:p xmlns:wp14="http://schemas.microsoft.com/office/word/2010/wordml" w:rsidR="006D2F0C" w:rsidP="00DC0226" w:rsidRDefault="006D2F0C" w14:paraId="0A37501D" wp14:textId="77777777">
      <w:pPr>
        <w:pStyle w:val="Epgrafe"/>
        <w:rPr>
          <w:rFonts w:ascii="Verdana" w:hAnsi="Verdana"/>
          <w:sz w:val="20"/>
        </w:rPr>
      </w:pPr>
    </w:p>
    <w:p xmlns:wp14="http://schemas.microsoft.com/office/word/2010/wordml" w:rsidR="00C53AAF" w:rsidP="00DC0226" w:rsidRDefault="00C53AAF" w14:paraId="460641F8" wp14:textId="77777777">
      <w:pPr>
        <w:pStyle w:val="Epgraf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OPERADOR UNION</w:t>
      </w:r>
    </w:p>
    <w:p xmlns:wp14="http://schemas.microsoft.com/office/word/2010/wordml" w:rsidR="00C53AAF" w:rsidP="00C53AAF" w:rsidRDefault="00C53AAF" w14:paraId="5DAB6C7B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C53AAF" w:rsidP="00C53AAF" w:rsidRDefault="00C53AAF" w14:paraId="209ACFB2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 un operador que combina un conjunto de resultados, por ejemplo, una sentencia SELECT con OTRA Sentencia SELECT</w:t>
      </w:r>
    </w:p>
    <w:p xmlns:wp14="http://schemas.microsoft.com/office/word/2010/wordml" w:rsidR="00C53AAF" w:rsidP="00C53AAF" w:rsidRDefault="00C53AAF" w14:paraId="46F669AA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Sirve para recuperar datos de una o más tablas sin que existe relación entre las tablas.</w:t>
      </w:r>
    </w:p>
    <w:p xmlns:wp14="http://schemas.microsoft.com/office/word/2010/wordml" w:rsidR="00C53AAF" w:rsidP="00C53AAF" w:rsidRDefault="00C53AAF" w14:paraId="02EB378F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C53AAF" w:rsidP="00C53AAF" w:rsidRDefault="00C53AAF" w14:paraId="1F257DC6" wp14:textId="77777777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No existe </w:t>
      </w:r>
      <w:r w:rsidR="0063008A">
        <w:rPr>
          <w:rFonts w:ascii="Verdana" w:hAnsi="Verdana"/>
          <w:sz w:val="20"/>
        </w:rPr>
        <w:t>límite</w:t>
      </w:r>
      <w:r>
        <w:rPr>
          <w:rFonts w:ascii="Verdana" w:hAnsi="Verdana"/>
          <w:sz w:val="20"/>
        </w:rPr>
        <w:t xml:space="preserve"> en el número de tablas a combinar.</w:t>
      </w:r>
    </w:p>
    <w:p xmlns:wp14="http://schemas.microsoft.com/office/word/2010/wordml" w:rsidR="00C53AAF" w:rsidP="00C53AAF" w:rsidRDefault="00C53AAF" w14:paraId="33845D15" wp14:textId="77777777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número de columnas de las consultas debe ser el mismo para todas las consultas</w:t>
      </w:r>
    </w:p>
    <w:p xmlns:wp14="http://schemas.microsoft.com/office/word/2010/wordml" w:rsidR="00C53AAF" w:rsidP="00C53AAF" w:rsidRDefault="00C53AAF" w14:paraId="0E33714B" wp14:textId="77777777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Los tipo</w:t>
      </w:r>
      <w:r w:rsidR="006D2F0C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de datos de las columnas deben coincidir en todas las consultas</w:t>
      </w:r>
    </w:p>
    <w:p xmlns:wp14="http://schemas.microsoft.com/office/word/2010/wordml" w:rsidR="00C53AAF" w:rsidP="00C53AAF" w:rsidRDefault="00C53AAF" w14:paraId="338DD8EF" wp14:textId="77777777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Recomendable utilizar alias para las columnas.</w:t>
      </w:r>
    </w:p>
    <w:p xmlns:wp14="http://schemas.microsoft.com/office/word/2010/wordml" w:rsidR="00C53AAF" w:rsidP="00C53AAF" w:rsidRDefault="00C53AAF" w14:paraId="6A05A809" wp14:textId="77777777">
      <w:pPr>
        <w:rPr>
          <w:rFonts w:ascii="Verdana" w:hAnsi="Verdana"/>
          <w:sz w:val="20"/>
        </w:rPr>
      </w:pPr>
    </w:p>
    <w:p xmlns:wp14="http://schemas.microsoft.com/office/word/2010/wordml" w:rsidR="00C53AAF" w:rsidP="00C53AAF" w:rsidRDefault="00C53AAF" w14:paraId="590BBCBF" wp14:textId="7777777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Ejemplo: </w:t>
      </w:r>
    </w:p>
    <w:p xmlns:wp14="http://schemas.microsoft.com/office/word/2010/wordml" w:rsidR="00C53AAF" w:rsidP="00C53AAF" w:rsidRDefault="00C53AAF" w14:paraId="5A39BBE3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C53AAF" w:rsidP="00C53AAF" w:rsidRDefault="00C53AAF" w14:paraId="1124C56F" wp14:textId="77777777">
      <w:pPr>
        <w:ind w:left="708"/>
      </w:pPr>
      <w:r>
        <w:rPr>
          <w:rFonts w:ascii="Verdana" w:hAnsi="Verdana"/>
          <w:sz w:val="20"/>
        </w:rPr>
        <w:t>Recuperar todos los apellidos y oficios de los empleados y la plantilla.</w:t>
      </w:r>
    </w:p>
    <w:p xmlns:wp14="http://schemas.microsoft.com/office/word/2010/wordml" w:rsidR="00C53AAF" w:rsidP="00C53AAF" w:rsidRDefault="00C53AAF" w14:paraId="41C8F396" wp14:textId="77777777">
      <w:pPr>
        <w:ind w:left="708"/>
      </w:pPr>
    </w:p>
    <w:p xmlns:wp14="http://schemas.microsoft.com/office/word/2010/wordml" w:rsidR="00C53AAF" w:rsidP="00C53AAF" w:rsidRDefault="00C53AAF" w14:paraId="72A3D3EC" wp14:textId="77777777">
      <w:pPr>
        <w:ind w:left="708"/>
      </w:pPr>
    </w:p>
    <w:p xmlns:wp14="http://schemas.microsoft.com/office/word/2010/wordml" w:rsidR="00C53AAF" w:rsidP="00C53AAF" w:rsidRDefault="00417401" w14:paraId="34F97D2C" wp14:textId="77777777">
      <w:pPr>
        <w:ind w:left="708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02188211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1600200" cy="1714500"/>
                <wp:effectExtent l="9525" t="7620" r="9525" b="11430"/>
                <wp:wrapNone/>
                <wp:docPr id="17885363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53AAF" w:rsidP="00C53AAF" w:rsidRDefault="00C53AAF" w14:paraId="76EF85D7" wp14:textId="77777777">
                            <w:pPr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  <w:lang w:val="es-ES_tradnl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Apellido, Oficio </w:t>
                            </w:r>
                            <w:r>
                              <w:rPr>
                                <w:color w:val="0000FF"/>
                                <w:lang w:val="es-ES_tradnl"/>
                              </w:rPr>
                              <w:t>as</w:t>
                            </w:r>
                            <w:r>
                              <w:rPr>
                                <w:lang w:val="es-ES_tradnl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'OFICIO/FUNCION'</w:t>
                            </w:r>
                          </w:p>
                          <w:p xmlns:wp14="http://schemas.microsoft.com/office/word/2010/wordml" w:rsidR="00C53AAF" w:rsidP="00C53AAF" w:rsidRDefault="00C53AAF" w14:paraId="4C2EC5B2" wp14:textId="777777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salario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lang w:val="en-GB"/>
                              </w:rPr>
                              <w:t xml:space="preserve"> emp</w:t>
                            </w:r>
                          </w:p>
                          <w:p xmlns:wp14="http://schemas.microsoft.com/office/word/2010/wordml" w:rsidR="00C53AAF" w:rsidP="00C53AAF" w:rsidRDefault="00C53AAF" w14:paraId="29A6CED4" wp14:textId="77777777">
                            <w:pPr>
                              <w:rPr>
                                <w:color w:val="0000FF"/>
                                <w:lang w:val="en-GB"/>
                              </w:rPr>
                            </w:pPr>
                            <w:smartTag w:uri="urn:schemas-microsoft-com:office:smarttags" w:element="place">
                              <w:r>
                                <w:rPr>
                                  <w:color w:val="0000FF"/>
                                  <w:lang w:val="en-GB"/>
                                </w:rPr>
                                <w:t>UNION</w:t>
                              </w:r>
                            </w:smartTag>
                          </w:p>
                          <w:p xmlns:wp14="http://schemas.microsoft.com/office/word/2010/wordml" w:rsidR="00C53AAF" w:rsidP="00C53AAF" w:rsidRDefault="00C53AAF" w14:paraId="568FD838" wp14:textId="77777777">
                            <w:proofErr w:type="spellStart"/>
                            <w:r>
                              <w:rPr>
                                <w:color w:val="0000FF"/>
                                <w:lang w:val="es-ES_tradnl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Apellido,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Salario </w:t>
                            </w:r>
                            <w:proofErr w:type="spellStart"/>
                            <w:r>
                              <w:rPr>
                                <w:color w:val="0000FF"/>
                                <w:lang w:val="es-ES_tradnl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Plantilla</w:t>
                            </w:r>
                          </w:p>
                          <w:p xmlns:wp14="http://schemas.microsoft.com/office/word/2010/wordml" w:rsidR="00C53AAF" w:rsidP="00C53AAF" w:rsidRDefault="00C53AAF" w14:paraId="0D0B940D" wp14:textId="7777777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15EC3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style="position:absolute;left:0;text-align:left;margin-left:279pt;margin-top:6.6pt;width:126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">
                <v:textbox>
                  <w:txbxContent>
                    <w:p w:rsidR="00C53AAF" w:rsidP="00C53AAF" w:rsidRDefault="00C53AAF" w14:paraId="184D9645" wp14:textId="77777777">
                      <w:pPr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color w:val="0000FF"/>
                          <w:lang w:val="es-ES_tradnl"/>
                        </w:rPr>
                        <w:t>Select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Apellido, Oficio </w:t>
                      </w:r>
                      <w:r>
                        <w:rPr>
                          <w:color w:val="0000FF"/>
                          <w:lang w:val="es-ES_tradnl"/>
                        </w:rPr>
                        <w:t>as</w:t>
                      </w:r>
                      <w:r>
                        <w:rPr>
                          <w:lang w:val="es-ES_tradnl"/>
                        </w:rPr>
                        <w:t xml:space="preserve">  </w:t>
                      </w:r>
                      <w:r>
                        <w:rPr>
                          <w:color w:val="FF0000"/>
                          <w:lang w:val="es-ES_tradnl"/>
                        </w:rPr>
                        <w:t>'OFICIO/FUNCION'</w:t>
                      </w:r>
                    </w:p>
                    <w:p w:rsidR="00C53AAF" w:rsidP="00C53AAF" w:rsidRDefault="00C53AAF" w14:paraId="0A5593D1" wp14:textId="777777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,</w:t>
                      </w:r>
                      <w:proofErr w:type="spellStart"/>
                      <w:r>
                        <w:rPr>
                          <w:lang w:val="en-GB"/>
                        </w:rPr>
                        <w:t>salario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color w:val="0000FF"/>
                          <w:lang w:val="en-GB"/>
                        </w:rPr>
                        <w:t>from</w:t>
                      </w:r>
                      <w:r>
                        <w:rPr>
                          <w:lang w:val="en-GB"/>
                        </w:rPr>
                        <w:t xml:space="preserve"> emp</w:t>
                      </w:r>
                    </w:p>
                    <w:p w:rsidR="00C53AAF" w:rsidP="00C53AAF" w:rsidRDefault="00C53AAF" w14:paraId="0C08BB21" wp14:textId="77777777">
                      <w:pPr>
                        <w:rPr>
                          <w:color w:val="0000FF"/>
                          <w:lang w:val="en-GB"/>
                        </w:rPr>
                      </w:pPr>
                      <w:smartTag w:uri="urn:schemas-microsoft-com:office:smarttags" w:element="place">
                        <w:r>
                          <w:rPr>
                            <w:color w:val="0000FF"/>
                            <w:lang w:val="en-GB"/>
                          </w:rPr>
                          <w:t>UNION</w:t>
                        </w:r>
                      </w:smartTag>
                    </w:p>
                    <w:p w:rsidR="00C53AAF" w:rsidP="00C53AAF" w:rsidRDefault="00C53AAF" w14:paraId="2FF40ED8" wp14:textId="77777777">
                      <w:proofErr w:type="spellStart"/>
                      <w:r>
                        <w:rPr>
                          <w:color w:val="0000FF"/>
                          <w:lang w:val="es-ES_tradnl"/>
                        </w:rPr>
                        <w:t>Select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Apellido, </w:t>
                      </w:r>
                      <w:proofErr w:type="spellStart"/>
                      <w:r>
                        <w:rPr>
                          <w:lang w:val="es-ES_tradnl"/>
                        </w:rPr>
                        <w:t>Funcion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Salario </w:t>
                      </w:r>
                      <w:proofErr w:type="spellStart"/>
                      <w:r>
                        <w:rPr>
                          <w:color w:val="0000FF"/>
                          <w:lang w:val="es-ES_tradnl"/>
                        </w:rPr>
                        <w:t>from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Plantilla</w:t>
                      </w:r>
                    </w:p>
                    <w:p w:rsidR="00C53AAF" w:rsidP="00C53AAF" w:rsidRDefault="00C53AAF" w14:paraId="0E27B00A" wp14:textId="7777777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4F3CDA70" wp14:editId="7777777">
            <wp:extent cx="2981325" cy="1781175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0" t="52580" r="48869" b="1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C257E" w:rsidP="00C53AAF" w:rsidRDefault="00CC257E" w14:paraId="60061E4C" wp14:noSpellErr="1" wp14:textId="5D6A689A">
      <w:pPr>
        <w:ind w:left="708"/>
      </w:pPr>
      <w:r w:rsidR="486625A1">
        <w:rPr/>
        <w:t xml:space="preserve"> </w:t>
      </w:r>
    </w:p>
    <w:p xmlns:wp14="http://schemas.microsoft.com/office/word/2010/wordml" w:rsidR="00CC257E" w:rsidP="00C53AAF" w:rsidRDefault="00CC257E" w14:paraId="44EAFD9C" wp14:textId="77777777">
      <w:pPr>
        <w:ind w:left="708"/>
      </w:pPr>
    </w:p>
    <w:p xmlns:wp14="http://schemas.microsoft.com/office/word/2010/wordml" w:rsidR="00CC257E" w:rsidP="00C53AAF" w:rsidRDefault="00CC257E" w14:paraId="4B94D5A5" wp14:textId="77777777">
      <w:pPr>
        <w:ind w:left="708"/>
      </w:pPr>
    </w:p>
    <w:p xmlns:wp14="http://schemas.microsoft.com/office/word/2010/wordml" w:rsidR="00CC257E" w:rsidP="00C53AAF" w:rsidRDefault="00CC257E" w14:paraId="4B39027F" wp14:textId="77777777">
      <w:pPr>
        <w:ind w:left="708"/>
      </w:pPr>
      <w:r w:rsidRPr="00CC257E">
        <w:rPr>
          <w:rFonts w:ascii="Verdana" w:hAnsi="Verdana"/>
          <w:b/>
          <w:bCs/>
          <w:sz w:val="20"/>
        </w:rPr>
        <w:t>OPERADOR</w:t>
      </w:r>
      <w:r>
        <w:rPr>
          <w:rFonts w:ascii="Verdana" w:hAnsi="Verdana"/>
          <w:sz w:val="20"/>
        </w:rPr>
        <w:t xml:space="preserve"> </w:t>
      </w:r>
      <w:r w:rsidRPr="00CC257E">
        <w:rPr>
          <w:rFonts w:ascii="Verdana" w:hAnsi="Verdana"/>
          <w:b/>
          <w:bCs/>
          <w:sz w:val="20"/>
        </w:rPr>
        <w:t>INTERSECT</w:t>
      </w:r>
      <w:r w:rsidRPr="00CC257E">
        <w:rPr>
          <w:rFonts w:ascii="Verdana" w:hAnsi="Verdana"/>
          <w:sz w:val="20"/>
        </w:rPr>
        <w:t> </w:t>
      </w:r>
    </w:p>
    <w:p xmlns:wp14="http://schemas.microsoft.com/office/word/2010/wordml" w:rsidR="00CC257E" w:rsidP="00C53AAF" w:rsidRDefault="00CC257E" w14:paraId="3DEEC669" wp14:textId="77777777">
      <w:pPr>
        <w:ind w:left="708"/>
      </w:pPr>
    </w:p>
    <w:p xmlns:wp14="http://schemas.microsoft.com/office/word/2010/wordml" w:rsidR="00CC257E" w:rsidP="00C53AAF" w:rsidRDefault="00CC257E" w14:paraId="3A16EAE4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</w:t>
      </w:r>
      <w:r w:rsidRPr="00CC257E">
        <w:rPr>
          <w:rFonts w:ascii="Verdana" w:hAnsi="Verdana"/>
          <w:sz w:val="20"/>
        </w:rPr>
        <w:t>ermite unir dos consultas SELECT de modo que el resultado serán las filas que estén presentes en ambas consultas.</w:t>
      </w:r>
    </w:p>
    <w:p xmlns:wp14="http://schemas.microsoft.com/office/word/2010/wordml" w:rsidR="00730827" w:rsidP="00C53AAF" w:rsidRDefault="00730827" w14:paraId="3656B9AB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730827" w:rsidR="00730827" w:rsidP="00730827" w:rsidRDefault="00730827" w14:paraId="67248FB6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consulta </w:t>
      </w:r>
      <w:r w:rsidRPr="00730827">
        <w:rPr>
          <w:rFonts w:ascii="Verdana" w:hAnsi="Verdana"/>
          <w:sz w:val="20"/>
        </w:rPr>
        <w:t>SELECT * FROM PLANTILLA WHERE TURNO='T'</w:t>
      </w:r>
      <w:r>
        <w:rPr>
          <w:rFonts w:ascii="Verdana" w:hAnsi="Verdana"/>
          <w:sz w:val="20"/>
        </w:rPr>
        <w:t>, devuelve los siguientes resultados:</w:t>
      </w:r>
    </w:p>
    <w:p xmlns:wp14="http://schemas.microsoft.com/office/word/2010/wordml" w:rsidR="00730827" w:rsidP="00730827" w:rsidRDefault="00730827" w14:paraId="45FB0818" wp14:textId="77777777">
      <w:pPr>
        <w:rPr>
          <w:rFonts w:ascii="Verdana" w:hAnsi="Verdana"/>
          <w:sz w:val="20"/>
        </w:rPr>
      </w:pPr>
    </w:p>
    <w:p xmlns:wp14="http://schemas.microsoft.com/office/word/2010/wordml" w:rsidR="00730827" w:rsidP="00C53AAF" w:rsidRDefault="00730827" w14:paraId="049F31CB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C53AAF" w:rsidRDefault="00417401" w14:paraId="53128261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xmlns:wp14="http://schemas.microsoft.com/office/word/2010/wordprocessingDrawing" distT="0" distB="0" distL="0" distR="0" wp14:anchorId="05FDE47E" wp14:editId="7777777">
            <wp:extent cx="5391150" cy="1123950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30827" w:rsidP="00730827" w:rsidRDefault="00730827" w14:paraId="62486C05" wp14:textId="77777777">
      <w:r>
        <w:br w:type="page"/>
      </w:r>
    </w:p>
    <w:p xmlns:wp14="http://schemas.microsoft.com/office/word/2010/wordml" w:rsidR="00730827" w:rsidP="00730827" w:rsidRDefault="00730827" w14:paraId="2539D3EA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consulta </w:t>
      </w:r>
      <w:r w:rsidRPr="00730827">
        <w:rPr>
          <w:rFonts w:ascii="Verdana" w:hAnsi="Verdana"/>
          <w:sz w:val="20"/>
        </w:rPr>
        <w:t>SELECT * FROM PLANTILLA WHERE FUNCION='ENFERMERA'</w:t>
      </w:r>
      <w:r>
        <w:rPr>
          <w:rFonts w:ascii="Verdana" w:hAnsi="Verdana"/>
          <w:sz w:val="20"/>
        </w:rPr>
        <w:t>, devuelve los siguientes resultados:</w:t>
      </w:r>
    </w:p>
    <w:p xmlns:wp14="http://schemas.microsoft.com/office/word/2010/wordml" w:rsidRPr="00730827" w:rsidR="00730827" w:rsidP="00730827" w:rsidRDefault="00730827" w14:paraId="4101652C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730827" w:rsidRDefault="00417401" w14:paraId="4B99056E" wp14:textId="77777777">
      <w:r>
        <w:rPr>
          <w:noProof/>
        </w:rPr>
        <w:drawing>
          <wp:inline xmlns:wp14="http://schemas.microsoft.com/office/word/2010/wordprocessingDrawing" distT="0" distB="0" distL="0" distR="0" wp14:anchorId="0B30C9FB" wp14:editId="7777777">
            <wp:extent cx="5400675" cy="70485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30827" w:rsidP="00C53AAF" w:rsidRDefault="00730827" w14:paraId="1299C43A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2E171C" w:rsidR="00730827" w:rsidP="00730827" w:rsidRDefault="00730827" w14:paraId="3DC049E3" wp14:textId="77777777">
      <w:pPr>
        <w:ind w:left="708"/>
        <w:rPr>
          <w:rFonts w:ascii="Verdana" w:hAnsi="Verdana"/>
          <w:sz w:val="20"/>
        </w:rPr>
      </w:pPr>
      <w:r w:rsidRPr="002E171C">
        <w:rPr>
          <w:rFonts w:ascii="Verdana" w:hAnsi="Verdana"/>
          <w:sz w:val="20"/>
        </w:rPr>
        <w:t>La intersección de las dos consultas nos devuelve los registros que están en los dos conjuntos.</w:t>
      </w:r>
    </w:p>
    <w:p xmlns:wp14="http://schemas.microsoft.com/office/word/2010/wordml" w:rsidR="00730827" w:rsidP="00730827" w:rsidRDefault="00730827" w14:paraId="4DDBEF00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730827" w:rsidR="00730827" w:rsidP="00730827" w:rsidRDefault="00730827" w14:paraId="736A4B30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SELECT * FROM PLANTILLA WHERE TURNO='T'</w:t>
      </w:r>
    </w:p>
    <w:p xmlns:wp14="http://schemas.microsoft.com/office/word/2010/wordml" w:rsidRPr="00730827" w:rsidR="00730827" w:rsidP="00730827" w:rsidRDefault="00730827" w14:paraId="20C95B39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INTERSECT</w:t>
      </w:r>
    </w:p>
    <w:p xmlns:wp14="http://schemas.microsoft.com/office/word/2010/wordml" w:rsidR="00730827" w:rsidP="00730827" w:rsidRDefault="00730827" w14:paraId="49D99FD4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SELECT * FROM PLANTILLA WHERE FUNCION='ENFERMERA'</w:t>
      </w:r>
    </w:p>
    <w:p xmlns:wp14="http://schemas.microsoft.com/office/word/2010/wordml" w:rsidR="00730827" w:rsidP="00730827" w:rsidRDefault="00730827" w14:paraId="3461D779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730827" w:rsidRDefault="00730827" w14:paraId="3CF2D8B6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730827" w:rsidRDefault="00417401" w14:paraId="0FB78278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xmlns:wp14="http://schemas.microsoft.com/office/word/2010/wordprocessingDrawing" distT="0" distB="0" distL="0" distR="0" wp14:anchorId="1387CEE6" wp14:editId="7777777">
            <wp:extent cx="5400675" cy="533400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5076" w:rsidP="00C53AAF" w:rsidRDefault="00A95076" w14:paraId="1FC39945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A95076" w:rsidP="00A95076" w:rsidRDefault="00A95076" w14:paraId="2CA0352C" wp14:textId="77777777">
      <w:pPr>
        <w:ind w:left="708"/>
      </w:pPr>
      <w:r w:rsidRPr="00CC257E">
        <w:rPr>
          <w:rFonts w:ascii="Verdana" w:hAnsi="Verdana"/>
          <w:b/>
          <w:bCs/>
          <w:sz w:val="20"/>
        </w:rPr>
        <w:t>OPERADOR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MINUS</w:t>
      </w:r>
      <w:r w:rsidRPr="00CC257E">
        <w:rPr>
          <w:rFonts w:ascii="Verdana" w:hAnsi="Verdana"/>
          <w:sz w:val="20"/>
        </w:rPr>
        <w:t> </w:t>
      </w:r>
    </w:p>
    <w:p xmlns:wp14="http://schemas.microsoft.com/office/word/2010/wordml" w:rsidR="00A95076" w:rsidP="00C53AAF" w:rsidRDefault="00A95076" w14:paraId="0562CB0E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A95076" w:rsidP="00A95076" w:rsidRDefault="00A95076" w14:paraId="25435454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95076">
        <w:rPr>
          <w:rFonts w:ascii="Verdana" w:hAnsi="Verdana"/>
          <w:sz w:val="20"/>
        </w:rPr>
        <w:t>ombina dos consultas SELECT de forma que aparecerán los registros del primer SELECT que no estén presentes en el segundo.</w:t>
      </w:r>
    </w:p>
    <w:p xmlns:wp14="http://schemas.microsoft.com/office/word/2010/wordml" w:rsidR="00730827" w:rsidP="00A95076" w:rsidRDefault="00730827" w14:paraId="34CE0A41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A95076" w:rsidRDefault="00730827" w14:paraId="62EBF3C5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730827" w:rsidR="00730827" w:rsidP="00730827" w:rsidRDefault="00730827" w14:paraId="73AE4324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SELECT * FROM PLANTILLA WHERE TURNO='T'</w:t>
      </w:r>
    </w:p>
    <w:p xmlns:wp14="http://schemas.microsoft.com/office/word/2010/wordml" w:rsidRPr="00730827" w:rsidR="00730827" w:rsidP="00730827" w:rsidRDefault="00730827" w14:paraId="23C68C18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MINUS</w:t>
      </w:r>
    </w:p>
    <w:p xmlns:wp14="http://schemas.microsoft.com/office/word/2010/wordml" w:rsidRPr="00A95076" w:rsidR="00730827" w:rsidP="00730827" w:rsidRDefault="00730827" w14:paraId="525D02EE" wp14:textId="77777777">
      <w:pPr>
        <w:ind w:left="708"/>
        <w:rPr>
          <w:rFonts w:ascii="Verdana" w:hAnsi="Verdana"/>
          <w:sz w:val="20"/>
        </w:rPr>
      </w:pPr>
      <w:r w:rsidRPr="00730827">
        <w:rPr>
          <w:rFonts w:ascii="Verdana" w:hAnsi="Verdana"/>
          <w:sz w:val="20"/>
        </w:rPr>
        <w:t>SELECT * FROM PLANTILLA WHERE FUNCION='ENFERMERA'</w:t>
      </w:r>
    </w:p>
    <w:p xmlns:wp14="http://schemas.microsoft.com/office/word/2010/wordml" w:rsidR="00A95076" w:rsidP="00C53AAF" w:rsidRDefault="00A95076" w14:paraId="6D98A12B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C53AAF" w:rsidRDefault="00730827" w14:paraId="2946DB82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="00730827" w:rsidP="00C53AAF" w:rsidRDefault="00730827" w14:paraId="5997CC1D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CC257E" w:rsidR="00730827" w:rsidP="00C53AAF" w:rsidRDefault="00417401" w14:paraId="110FFD37" wp14:textId="77777777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xmlns:wp14="http://schemas.microsoft.com/office/word/2010/wordprocessingDrawing" distT="0" distB="0" distL="0" distR="0" wp14:anchorId="0B5CD781" wp14:editId="7777777">
            <wp:extent cx="5400675" cy="8191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24CB0" w:rsidP="00C53AAF" w:rsidRDefault="00024CB0" w14:paraId="6B699379" wp14:textId="77777777"/>
    <w:p xmlns:wp14="http://schemas.microsoft.com/office/word/2010/wordml" w:rsidR="00730827" w:rsidP="00C53AAF" w:rsidRDefault="00730827" w14:paraId="3FE9F23F" wp14:textId="77777777"/>
    <w:p xmlns:wp14="http://schemas.microsoft.com/office/word/2010/wordml" w:rsidR="00730827" w:rsidP="00C53AAF" w:rsidRDefault="00730827" w14:paraId="1F72F646" wp14:textId="77777777"/>
    <w:p xmlns:wp14="http://schemas.microsoft.com/office/word/2010/wordml" w:rsidR="006D2F0C" w:rsidP="00C53AAF" w:rsidRDefault="006D2F0C" w14:paraId="08CE6F91" wp14:textId="77777777"/>
    <w:p xmlns:wp14="http://schemas.microsoft.com/office/word/2010/wordml" w:rsidR="002847A3" w:rsidP="00730827" w:rsidRDefault="002847A3" w14:paraId="61CDCEAD" wp14:textId="77777777">
      <w:pPr>
        <w:pStyle w:val="Epgrafe"/>
        <w:ind w:left="0"/>
      </w:pPr>
    </w:p>
    <w:sectPr w:rsidR="002847A3">
      <w:headerReference w:type="default" r:id="rId12"/>
      <w:foot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36767" w:rsidRDefault="00C36767" w14:paraId="07547A01" wp14:textId="77777777">
      <w:r>
        <w:separator/>
      </w:r>
    </w:p>
  </w:endnote>
  <w:endnote w:type="continuationSeparator" w:id="0">
    <w:p xmlns:wp14="http://schemas.microsoft.com/office/word/2010/wordml" w:rsidR="00C36767" w:rsidRDefault="00C36767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C71B8B" w:rsidRDefault="00C71B8B" w14:paraId="4590CB77" wp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409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36767" w:rsidRDefault="00C36767" w14:paraId="07459315" wp14:textId="77777777">
      <w:r>
        <w:separator/>
      </w:r>
    </w:p>
  </w:footnote>
  <w:footnote w:type="continuationSeparator" w:id="0">
    <w:p xmlns:wp14="http://schemas.microsoft.com/office/word/2010/wordml" w:rsidR="00C36767" w:rsidRDefault="00C36767" w14:paraId="6537F28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xmlns:wp14="http://schemas.microsoft.com/office/word/2010/wordml" w:rsidRPr="00897A8E" w:rsidR="0095013D" w:rsidP="0095013D" w:rsidRDefault="00417401" w14:paraId="13F6E80A" wp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825092" wp14:editId="777777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7140283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95013D" w:rsidP="0095013D" w:rsidRDefault="00417401" w14:paraId="6BB9E253" wp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45E8A978" wp14:editId="7777777">
                                <wp:extent cx="1143000" cy="228600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1F32B57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>
              <v:textbox style="mso-fit-shape-to-text:t">
                <w:txbxContent>
                  <w:p w:rsidR="0095013D" w:rsidP="0095013D" w:rsidRDefault="00417401" w14:paraId="23DE523C" wp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239E60A3" wp14:editId="7777777">
                          <wp:extent cx="1143000" cy="228600"/>
                          <wp:effectExtent l="0" t="0" r="0" b="0"/>
                          <wp:docPr id="143795519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013D">
      <w:rPr>
        <w:rFonts w:ascii="Tahoma" w:hAnsi="Tahoma" w:cs="Tahoma"/>
        <w:sz w:val="20"/>
        <w:szCs w:val="20"/>
      </w:rPr>
      <w:t>BASE DE DATOS ORACLE</w:t>
    </w:r>
  </w:p>
  <w:p xmlns:wp14="http://schemas.microsoft.com/office/word/2010/wordml" w:rsidRPr="0095013D" w:rsidR="00C71B8B" w:rsidP="0095013D" w:rsidRDefault="00C71B8B" w14:paraId="52E56223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 w:eastAsia="Times New Roman" w:cs="Times New Roman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 w16cid:durableId="2112239638">
    <w:abstractNumId w:val="5"/>
  </w:num>
  <w:num w:numId="2" w16cid:durableId="1618637263">
    <w:abstractNumId w:val="3"/>
  </w:num>
  <w:num w:numId="3" w16cid:durableId="1872186643">
    <w:abstractNumId w:val="1"/>
  </w:num>
  <w:num w:numId="4" w16cid:durableId="316037881">
    <w:abstractNumId w:val="6"/>
  </w:num>
  <w:num w:numId="5" w16cid:durableId="1159464453">
    <w:abstractNumId w:val="4"/>
  </w:num>
  <w:num w:numId="6" w16cid:durableId="265776100">
    <w:abstractNumId w:val="0"/>
  </w:num>
  <w:num w:numId="7" w16cid:durableId="1431778152">
    <w:abstractNumId w:val="2"/>
  </w:num>
  <w:num w:numId="8" w16cid:durableId="148812694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embedSystemFont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8B"/>
    <w:rsid w:val="00024CB0"/>
    <w:rsid w:val="002847A3"/>
    <w:rsid w:val="002E171C"/>
    <w:rsid w:val="002F1916"/>
    <w:rsid w:val="00366EB6"/>
    <w:rsid w:val="003D4C76"/>
    <w:rsid w:val="00417401"/>
    <w:rsid w:val="00456BFD"/>
    <w:rsid w:val="005F7D7C"/>
    <w:rsid w:val="0063008A"/>
    <w:rsid w:val="00642B90"/>
    <w:rsid w:val="006A72EA"/>
    <w:rsid w:val="006D2F0C"/>
    <w:rsid w:val="00730827"/>
    <w:rsid w:val="0095013D"/>
    <w:rsid w:val="00A95076"/>
    <w:rsid w:val="00BE1150"/>
    <w:rsid w:val="00C36767"/>
    <w:rsid w:val="00C37634"/>
    <w:rsid w:val="00C53AAF"/>
    <w:rsid w:val="00C71B8B"/>
    <w:rsid w:val="00CC257E"/>
    <w:rsid w:val="00DB2AF2"/>
    <w:rsid w:val="00DC0226"/>
    <w:rsid w:val="00E55FB7"/>
    <w:rsid w:val="00EB0D52"/>
    <w:rsid w:val="00F64098"/>
    <w:rsid w:val="486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4:docId w14:val="5DF32781"/>
  <w15:chartTrackingRefBased/>
  <w15:docId w15:val="{A85A2EC8-EBF7-4711-A4BD-94EE20F10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A7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character" w:styleId="Ttulo1Car" w:customStyle="1">
    <w:name w:val="Título 1 Car"/>
    <w:link w:val="Ttulo1"/>
    <w:rsid w:val="00024CB0"/>
    <w:rPr>
      <w:b/>
      <w:bCs/>
      <w:sz w:val="24"/>
      <w:szCs w:val="24"/>
    </w:rPr>
  </w:style>
  <w:style w:type="character" w:styleId="Ttulo3Car" w:customStyle="1">
    <w:name w:val="Título 3 Car"/>
    <w:link w:val="Ttulo3"/>
    <w:semiHidden/>
    <w:rsid w:val="006A72EA"/>
    <w:rPr>
      <w:rFonts w:ascii="Cambria" w:hAnsi="Cambria" w:eastAsia="Times New Roman" w:cs="Times New Roman"/>
      <w:b/>
      <w:bCs/>
      <w:sz w:val="26"/>
      <w:szCs w:val="26"/>
    </w:rPr>
  </w:style>
  <w:style w:type="character" w:styleId="Ttulo2Car" w:customStyle="1">
    <w:name w:val="Título 2 Car"/>
    <w:link w:val="Ttulo2"/>
    <w:rsid w:val="006A72EA"/>
    <w:rPr>
      <w:b/>
      <w:bCs/>
      <w:sz w:val="24"/>
      <w:szCs w:val="24"/>
    </w:rPr>
  </w:style>
  <w:style w:type="paragraph" w:styleId="Textosinformato">
    <w:name w:val="Plain Text"/>
    <w:basedOn w:val="Normal"/>
    <w:link w:val="TextosinformatoCar"/>
    <w:rsid w:val="006A72EA"/>
    <w:rPr>
      <w:rFonts w:ascii="Courier New" w:hAnsi="Courier New"/>
      <w:sz w:val="20"/>
      <w:szCs w:val="20"/>
    </w:rPr>
  </w:style>
  <w:style w:type="character" w:styleId="TextosinformatoCar" w:customStyle="1">
    <w:name w:val="Texto sin formato Car"/>
    <w:link w:val="Textosinformato"/>
    <w:rsid w:val="006A72EA"/>
    <w:rPr>
      <w:rFonts w:ascii="Courier New" w:hAnsi="Courier New"/>
    </w:rPr>
  </w:style>
  <w:style w:type="paragraph" w:styleId="NormalWeb">
    <w:name w:val="Normal (Web)"/>
    <w:basedOn w:val="Normal"/>
    <w:uiPriority w:val="99"/>
    <w:rsid w:val="006A72EA"/>
    <w:pPr>
      <w:spacing w:before="100" w:beforeAutospacing="1" w:after="100" w:afterAutospacing="1"/>
    </w:pPr>
  </w:style>
  <w:style w:type="paragraph" w:styleId="Textoindependiente">
    <w:name w:val="Body Text"/>
    <w:basedOn w:val="Normal"/>
    <w:link w:val="TextoindependienteCar"/>
    <w:rsid w:val="006A72EA"/>
    <w:rPr>
      <w:color w:val="99CC00"/>
    </w:rPr>
  </w:style>
  <w:style w:type="character" w:styleId="TextoindependienteCar" w:customStyle="1">
    <w:name w:val="Texto independiente Car"/>
    <w:link w:val="Textoindependiente"/>
    <w:rsid w:val="006A72EA"/>
    <w:rPr>
      <w:color w:val="99CC00"/>
      <w:sz w:val="24"/>
      <w:szCs w:val="24"/>
    </w:rPr>
  </w:style>
  <w:style w:type="paragraph" w:styleId="Epgrafe">
    <w:name w:val="Epígrafe"/>
    <w:basedOn w:val="Normal"/>
    <w:next w:val="Normal"/>
    <w:qFormat/>
    <w:rsid w:val="00C53AAF"/>
    <w:pPr>
      <w:ind w:left="708"/>
    </w:pPr>
    <w:rPr>
      <w:b/>
      <w:bCs/>
    </w:rPr>
  </w:style>
  <w:style w:type="character" w:styleId="EncabezadoCar" w:customStyle="1">
    <w:name w:val="Encabezado Car"/>
    <w:link w:val="Encabezado"/>
    <w:rsid w:val="0095013D"/>
    <w:rPr>
      <w:sz w:val="24"/>
      <w:szCs w:val="24"/>
    </w:rPr>
  </w:style>
  <w:style w:type="character" w:styleId="Textoennegrita">
    <w:name w:val="Strong"/>
    <w:uiPriority w:val="22"/>
    <w:qFormat/>
    <w:rsid w:val="00CC257E"/>
    <w:rPr>
      <w:b/>
      <w:bCs/>
    </w:rPr>
  </w:style>
  <w:style w:type="paragraph" w:styleId="normal2" w:customStyle="1">
    <w:name w:val="normal2"/>
    <w:basedOn w:val="Normal"/>
    <w:rsid w:val="00A950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SQL_Server.dot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ESTRUCTURA BASE DE DATOS HOSPITAL</dc:title>
  <dc:subject/>
  <dc:creator>Alex</dc:creator>
  <keywords/>
  <dc:description/>
  <lastModifiedBy>Talento Oracle</lastModifiedBy>
  <revision>13</revision>
  <lastPrinted>1601-01-01T00:00:00.0000000Z</lastPrinted>
  <dcterms:created xsi:type="dcterms:W3CDTF">2025-04-01T17:44:00.0000000Z</dcterms:created>
  <dcterms:modified xsi:type="dcterms:W3CDTF">2025-04-01T17:56:31.4111725Z</dcterms:modified>
  <category>SQL SERVER</category>
</coreProperties>
</file>