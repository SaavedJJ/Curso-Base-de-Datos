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C31B1" w:rsidR="0093318B" w:rsidP="0093318B" w:rsidRDefault="00066E8A" w14:paraId="2806BCEA" w14:textId="7498F925">
      <w:pPr>
        <w:pStyle w:val="Ttulo3"/>
        <w:rPr>
          <w:rFonts w:ascii="Verdana" w:hAnsi="Verdana"/>
          <w:sz w:val="20"/>
          <w:szCs w:val="20"/>
          <w:u w:val="single"/>
        </w:rPr>
      </w:pPr>
      <w:r w:rsidRPr="007C31B1">
        <w:rPr>
          <w:rFonts w:ascii="Verdana" w:hAnsi="Verdana"/>
          <w:sz w:val="20"/>
          <w:szCs w:val="20"/>
          <w:u w:val="single"/>
        </w:rPr>
        <w:t>CONSULTAS INSERT ALL</w:t>
      </w:r>
    </w:p>
    <w:p w:rsidRPr="007C31B1" w:rsidR="00DF4B71" w:rsidP="00DF4B71" w:rsidRDefault="00DF4B71" w14:paraId="0CF4DC35" w14:textId="77777777"/>
    <w:p w:rsidRPr="007C31B1" w:rsidR="007C31B1" w:rsidP="007C31B1" w:rsidRDefault="007C31B1" w14:paraId="1D1087C2" w14:textId="173DD46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Pr="007C31B1">
        <w:rPr>
          <w:rFonts w:ascii="Verdana" w:hAnsi="Verdana"/>
          <w:sz w:val="20"/>
          <w:szCs w:val="20"/>
        </w:rPr>
        <w:t>amos a visualizar otro tipo de consultas de acción únicas de oracle</w:t>
      </w:r>
    </w:p>
    <w:p w:rsidR="007C31B1" w:rsidP="007C31B1" w:rsidRDefault="007C31B1" w14:paraId="7300DFBB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1E34CE68" w14:textId="4502D7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C31B1">
        <w:rPr>
          <w:rFonts w:ascii="Verdana" w:hAnsi="Verdana"/>
          <w:sz w:val="20"/>
          <w:szCs w:val="20"/>
        </w:rPr>
        <w:t xml:space="preserve">n </w:t>
      </w:r>
      <w:proofErr w:type="spellStart"/>
      <w:r>
        <w:rPr>
          <w:rFonts w:ascii="Verdana" w:hAnsi="Verdana"/>
          <w:sz w:val="20"/>
          <w:szCs w:val="20"/>
        </w:rPr>
        <w:t>A</w:t>
      </w:r>
      <w:r w:rsidRPr="007C31B1">
        <w:rPr>
          <w:rFonts w:ascii="Verdana" w:hAnsi="Verdana"/>
          <w:sz w:val="20"/>
          <w:szCs w:val="20"/>
        </w:rPr>
        <w:t>nsi</w:t>
      </w:r>
      <w:proofErr w:type="spellEnd"/>
      <w:r w:rsidRPr="007C31B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SQL</w:t>
      </w:r>
      <w:r w:rsidRPr="007C31B1">
        <w:rPr>
          <w:rFonts w:ascii="Verdana" w:hAnsi="Verdana"/>
          <w:sz w:val="20"/>
          <w:szCs w:val="20"/>
        </w:rPr>
        <w:t xml:space="preserve"> no existen consultas masivas de datos a no ser que </w:t>
      </w:r>
    </w:p>
    <w:p w:rsidR="007C31B1" w:rsidP="007C31B1" w:rsidRDefault="007C31B1" w14:paraId="6ADF36B5" w14:textId="239F2831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los recuperemos de otra tabla.</w:t>
      </w:r>
    </w:p>
    <w:p w:rsidR="007C31B1" w:rsidP="007C31B1" w:rsidRDefault="007C31B1" w14:paraId="514DDA8A" w14:textId="77777777">
      <w:pPr>
        <w:rPr>
          <w:rFonts w:ascii="Verdana" w:hAnsi="Verdana"/>
          <w:sz w:val="20"/>
          <w:szCs w:val="20"/>
        </w:rPr>
      </w:pPr>
    </w:p>
    <w:p w:rsidR="007C31B1" w:rsidP="007C31B1" w:rsidRDefault="007C31B1" w14:paraId="64D8AA02" w14:textId="77777777">
      <w:pPr>
        <w:rPr>
          <w:rFonts w:ascii="Verdana" w:hAnsi="Verdana"/>
          <w:sz w:val="20"/>
          <w:szCs w:val="20"/>
        </w:rPr>
      </w:pPr>
    </w:p>
    <w:p w:rsidR="007C31B1" w:rsidP="007C31B1" w:rsidRDefault="007C31B1" w14:paraId="171BA710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 xml:space="preserve">ANSI SQL: </w:t>
      </w:r>
      <w:r>
        <w:rPr>
          <w:rFonts w:ascii="Verdana" w:hAnsi="Verdana"/>
          <w:sz w:val="20"/>
          <w:szCs w:val="20"/>
        </w:rPr>
        <w:t>U</w:t>
      </w:r>
      <w:r w:rsidRPr="007C31B1">
        <w:rPr>
          <w:rFonts w:ascii="Verdana" w:hAnsi="Verdana"/>
          <w:sz w:val="20"/>
          <w:szCs w:val="20"/>
        </w:rPr>
        <w:t>n insert para cada registro.  </w:t>
      </w:r>
    </w:p>
    <w:p w:rsidR="007C31B1" w:rsidP="007C31B1" w:rsidRDefault="007C31B1" w14:paraId="193F53D9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1042B02C" w14:textId="20C3EB03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5 inserciones = 5 insert</w:t>
      </w:r>
    </w:p>
    <w:p w:rsidR="007C31B1" w:rsidP="007C31B1" w:rsidRDefault="007C31B1" w14:paraId="34C8FDD9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696D498B" w14:textId="78A12A56">
      <w:pPr>
        <w:rPr>
          <w:rFonts w:ascii="Verdana" w:hAnsi="Verdana"/>
          <w:b/>
          <w:bCs/>
          <w:sz w:val="20"/>
          <w:szCs w:val="20"/>
        </w:rPr>
      </w:pPr>
      <w:proofErr w:type="spellStart"/>
      <w:r>
        <w:rPr>
          <w:rFonts w:ascii="Verdana" w:hAnsi="Verdana"/>
          <w:b/>
          <w:bCs/>
          <w:sz w:val="20"/>
          <w:szCs w:val="20"/>
        </w:rPr>
        <w:t>B</w:t>
      </w:r>
      <w:r w:rsidRPr="007C31B1">
        <w:rPr>
          <w:rFonts w:ascii="Verdana" w:hAnsi="Verdana"/>
          <w:b/>
          <w:bCs/>
          <w:sz w:val="20"/>
          <w:szCs w:val="20"/>
        </w:rPr>
        <w:t>ulk</w:t>
      </w:r>
      <w:proofErr w:type="spellEnd"/>
      <w:r w:rsidRPr="007C31B1">
        <w:rPr>
          <w:rFonts w:ascii="Verdana" w:hAnsi="Verdana"/>
          <w:b/>
          <w:bCs/>
          <w:sz w:val="20"/>
          <w:szCs w:val="20"/>
        </w:rPr>
        <w:t xml:space="preserve"> insert</w:t>
      </w:r>
    </w:p>
    <w:p w:rsidR="007C31B1" w:rsidP="007C31B1" w:rsidRDefault="007C31B1" w14:paraId="53253F33" w14:textId="77777777">
      <w:pPr>
        <w:rPr>
          <w:rFonts w:ascii="Verdana" w:hAnsi="Verdana"/>
          <w:sz w:val="20"/>
          <w:szCs w:val="20"/>
        </w:rPr>
      </w:pPr>
    </w:p>
    <w:p w:rsidR="007C31B1" w:rsidP="007C31B1" w:rsidRDefault="007C31B1" w14:paraId="683E1DF7" w14:textId="4469CBA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Pr="007C31B1">
        <w:rPr>
          <w:rFonts w:ascii="Verdana" w:hAnsi="Verdana"/>
          <w:sz w:val="20"/>
          <w:szCs w:val="20"/>
        </w:rPr>
        <w:t xml:space="preserve">nserta </w:t>
      </w:r>
      <w:proofErr w:type="spellStart"/>
      <w:r w:rsidRPr="007C31B1">
        <w:rPr>
          <w:rFonts w:ascii="Verdana" w:hAnsi="Verdana"/>
          <w:sz w:val="20"/>
          <w:szCs w:val="20"/>
        </w:rPr>
        <w:t>mas</w:t>
      </w:r>
      <w:proofErr w:type="spellEnd"/>
      <w:r w:rsidRPr="007C31B1">
        <w:rPr>
          <w:rFonts w:ascii="Verdana" w:hAnsi="Verdana"/>
          <w:sz w:val="20"/>
          <w:szCs w:val="20"/>
        </w:rPr>
        <w:t xml:space="preserve"> rápido que el resto de </w:t>
      </w:r>
      <w:proofErr w:type="gramStart"/>
      <w:r w:rsidRPr="007C31B1">
        <w:rPr>
          <w:rFonts w:ascii="Verdana" w:hAnsi="Verdana"/>
          <w:sz w:val="20"/>
          <w:szCs w:val="20"/>
        </w:rPr>
        <w:t>consultas</w:t>
      </w:r>
      <w:proofErr w:type="gramEnd"/>
      <w:r w:rsidRPr="007C31B1">
        <w:rPr>
          <w:rFonts w:ascii="Verdana" w:hAnsi="Verdana"/>
          <w:sz w:val="20"/>
          <w:szCs w:val="20"/>
        </w:rPr>
        <w:t>, porque el motor de base</w:t>
      </w:r>
      <w:r>
        <w:rPr>
          <w:rFonts w:ascii="Verdana" w:hAnsi="Verdana"/>
          <w:sz w:val="20"/>
          <w:szCs w:val="20"/>
        </w:rPr>
        <w:t xml:space="preserve"> </w:t>
      </w:r>
      <w:r w:rsidRPr="007C31B1">
        <w:rPr>
          <w:rFonts w:ascii="Verdana" w:hAnsi="Verdana"/>
          <w:sz w:val="20"/>
          <w:szCs w:val="20"/>
        </w:rPr>
        <w:t>de datos sabe que tiene que ejecutar un conjunto.</w:t>
      </w:r>
    </w:p>
    <w:p w:rsidRPr="007C31B1" w:rsidR="007C31B1" w:rsidP="007C31B1" w:rsidRDefault="007C31B1" w14:paraId="7EBBF7B0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32107B07" w14:textId="138032FA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1) I</w:t>
      </w:r>
      <w:r w:rsidRPr="007C31B1">
        <w:rPr>
          <w:rFonts w:ascii="Verdana" w:hAnsi="Verdana"/>
          <w:sz w:val="20"/>
          <w:szCs w:val="20"/>
        </w:rPr>
        <w:t>nsertar varios registros en una tabla que exista</w:t>
      </w:r>
    </w:p>
    <w:p w:rsidRPr="007C31B1" w:rsidR="007C31B1" w:rsidP="007C31B1" w:rsidRDefault="007C31B1" w14:paraId="3D4C7D68" w14:textId="3286091E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SINTAXIS:</w:t>
      </w:r>
    </w:p>
    <w:p w:rsidR="007C31B1" w:rsidP="007C31B1" w:rsidRDefault="007C31B1" w14:paraId="57E16A6E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3A73CBA9" w14:textId="51987AAB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     INSERT ALL</w:t>
      </w:r>
    </w:p>
    <w:p w:rsidRPr="007C31B1" w:rsidR="007C31B1" w:rsidP="007C31B1" w:rsidRDefault="007C31B1" w14:paraId="0758D3D0" w14:textId="5894DAE6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              INTO TABLA VALUES (VALOR1, VALOR2)</w:t>
      </w:r>
    </w:p>
    <w:p w:rsidRPr="007C31B1" w:rsidR="007C31B1" w:rsidP="007C31B1" w:rsidRDefault="007C31B1" w14:paraId="75C275A0" w14:textId="19A7C56B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              INTO TABLA VALUES (VALOR1, VALOR2)</w:t>
      </w:r>
    </w:p>
    <w:p w:rsidRPr="007C31B1" w:rsidR="007C31B1" w:rsidP="007C31B1" w:rsidRDefault="007C31B1" w14:paraId="40277BA1" w14:textId="34E21DE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              INTO TABLA (CAMPO1, CAMPO2) VALUES (VALOR1, VALOR2)</w:t>
      </w:r>
    </w:p>
    <w:p w:rsidRPr="007C31B1" w:rsidR="007C31B1" w:rsidP="007C31B1" w:rsidRDefault="007C31B1" w14:paraId="45BE96BF" w14:textId="1B9FCB35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     SELECT * FROM DUAL;</w:t>
      </w:r>
    </w:p>
    <w:p w:rsidR="007C31B1" w:rsidP="007C31B1" w:rsidRDefault="007C31B1" w14:paraId="161E32DD" w14:textId="77777777">
      <w:pPr>
        <w:rPr>
          <w:rFonts w:ascii="Verdana" w:hAnsi="Verdana"/>
          <w:sz w:val="20"/>
          <w:szCs w:val="20"/>
        </w:rPr>
      </w:pPr>
    </w:p>
    <w:p w:rsidR="007C31B1" w:rsidP="007C31B1" w:rsidRDefault="007C31B1" w14:paraId="3BA9ED43" w14:textId="0936ABD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Pr="007C31B1">
        <w:rPr>
          <w:rFonts w:ascii="Verdana" w:hAnsi="Verdana"/>
          <w:sz w:val="20"/>
          <w:szCs w:val="20"/>
        </w:rPr>
        <w:t xml:space="preserve">amos a insertar dos departamentos en </w:t>
      </w:r>
      <w:proofErr w:type="spellStart"/>
      <w:r w:rsidRPr="007C31B1">
        <w:rPr>
          <w:rFonts w:ascii="Verdana" w:hAnsi="Verdana"/>
          <w:sz w:val="20"/>
          <w:szCs w:val="20"/>
        </w:rPr>
        <w:t>dept</w:t>
      </w:r>
      <w:proofErr w:type="spellEnd"/>
    </w:p>
    <w:p w:rsidRPr="007C31B1" w:rsidR="007C31B1" w:rsidP="007C31B1" w:rsidRDefault="007C31B1" w14:paraId="4769C793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00FFEEF2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INSERT ALL</w:t>
      </w:r>
    </w:p>
    <w:p w:rsidRPr="007C31B1" w:rsidR="007C31B1" w:rsidP="007C31B1" w:rsidRDefault="007C31B1" w14:paraId="757E77F4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       INTO DEPT VALUES (50, 'INFORMATICA', 'GETAFE')</w:t>
      </w:r>
    </w:p>
    <w:p w:rsidRPr="007C31B1" w:rsidR="007C31B1" w:rsidP="007C31B1" w:rsidRDefault="007C31B1" w14:paraId="0FCCB4C5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       INTO DEPT VALUES (60, 'I+D', 'ALICANTE')</w:t>
      </w:r>
    </w:p>
    <w:p w:rsidRPr="007C31B1" w:rsidR="007C31B1" w:rsidP="007C31B1" w:rsidRDefault="007C31B1" w14:paraId="3B3FA296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SELECT * FROM DUAL;</w:t>
      </w:r>
    </w:p>
    <w:p w:rsidR="007C31B1" w:rsidP="007C31B1" w:rsidRDefault="007C31B1" w14:paraId="47D2502D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134D371A" w14:textId="401A30E3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SELECT * FROM DEPT;</w:t>
      </w:r>
    </w:p>
    <w:p w:rsidRPr="007C31B1" w:rsidR="007C31B1" w:rsidP="007C31B1" w:rsidRDefault="007C31B1" w14:paraId="1447956C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ROLLBACK;</w:t>
      </w:r>
    </w:p>
    <w:p w:rsidR="007C31B1" w:rsidP="007C31B1" w:rsidRDefault="007C31B1" w14:paraId="34D5F562" w14:textId="77777777">
      <w:pPr>
        <w:rPr>
          <w:rFonts w:ascii="Verdana" w:hAnsi="Verdana"/>
          <w:sz w:val="20"/>
          <w:szCs w:val="20"/>
        </w:rPr>
      </w:pPr>
    </w:p>
    <w:p w:rsidR="007C31B1" w:rsidP="007C31B1" w:rsidRDefault="007C31B1" w14:paraId="193C13D3" w14:textId="3328213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7C31B1">
        <w:rPr>
          <w:rFonts w:ascii="Verdana" w:hAnsi="Verdana"/>
          <w:sz w:val="20"/>
          <w:szCs w:val="20"/>
        </w:rPr>
        <w:t>sta consulta es más rápida al insertar</w:t>
      </w:r>
    </w:p>
    <w:p w:rsidRPr="007C31B1" w:rsidR="007C31B1" w:rsidP="007C31B1" w:rsidRDefault="007C31B1" w14:paraId="21888A8F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30D132FC" w14:textId="564A0501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V</w:t>
      </w:r>
      <w:r w:rsidRPr="007C31B1">
        <w:rPr>
          <w:rFonts w:ascii="Verdana" w:hAnsi="Verdana"/>
          <w:sz w:val="20"/>
          <w:szCs w:val="20"/>
        </w:rPr>
        <w:t>amos a comparar dos consultas y cómo se comportan</w:t>
      </w:r>
    </w:p>
    <w:p w:rsidR="007C31B1" w:rsidP="007C31B1" w:rsidRDefault="007C31B1" w14:paraId="00AD4643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649DC343" w14:textId="7F4858D7">
      <w:pPr>
        <w:rPr>
          <w:rFonts w:ascii="Verdana" w:hAnsi="Verdana"/>
          <w:b/>
          <w:bCs/>
          <w:sz w:val="20"/>
          <w:szCs w:val="20"/>
        </w:rPr>
      </w:pPr>
      <w:r w:rsidRPr="007C31B1">
        <w:rPr>
          <w:rFonts w:ascii="Verdana" w:hAnsi="Verdana"/>
          <w:b/>
          <w:bCs/>
          <w:sz w:val="20"/>
          <w:szCs w:val="20"/>
        </w:rPr>
        <w:t>INSERT INTO CONTRA INSERT ALL</w:t>
      </w:r>
    </w:p>
    <w:p w:rsidR="007C31B1" w:rsidP="007C31B1" w:rsidRDefault="007C31B1" w14:paraId="2C9FC38C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1358D9C1" w14:textId="3DE245E2">
      <w:pPr>
        <w:rPr>
          <w:rFonts w:ascii="Verdana" w:hAnsi="Verdana"/>
          <w:b/>
          <w:bCs/>
          <w:sz w:val="20"/>
          <w:szCs w:val="20"/>
        </w:rPr>
      </w:pPr>
      <w:r w:rsidRPr="007C31B1">
        <w:rPr>
          <w:rFonts w:ascii="Verdana" w:hAnsi="Verdana"/>
          <w:b/>
          <w:bCs/>
          <w:sz w:val="20"/>
          <w:szCs w:val="20"/>
        </w:rPr>
        <w:t>VAMOS A REALIZAR UN AUTOINCREMENTO. SUBCONSULTA CON MAX.</w:t>
      </w:r>
    </w:p>
    <w:p w:rsidR="007C31B1" w:rsidP="007C31B1" w:rsidRDefault="007C31B1" w14:paraId="73A476F7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52A6709E" w14:textId="2A03BFE3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INSERT INTO</w:t>
      </w:r>
    </w:p>
    <w:p w:rsidRPr="007C31B1" w:rsidR="007C31B1" w:rsidP="007C31B1" w:rsidRDefault="007C31B1" w14:paraId="563B3D61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INSERT INTO DEPT VALUES</w:t>
      </w:r>
    </w:p>
    <w:p w:rsidRPr="007C31B1" w:rsidR="007C31B1" w:rsidP="007C31B1" w:rsidRDefault="007C31B1" w14:paraId="39AEA63A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((SELECT MAX(DEPT_NO) + 1 FROM DEPT), '@@@@', '@@@@');</w:t>
      </w:r>
    </w:p>
    <w:p w:rsidRPr="007C31B1" w:rsidR="007C31B1" w:rsidP="007C31B1" w:rsidRDefault="007C31B1" w14:paraId="7C2BDFCD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INSERT INTO DEPT VALUES</w:t>
      </w:r>
    </w:p>
    <w:p w:rsidRPr="007C31B1" w:rsidR="007C31B1" w:rsidP="007C31B1" w:rsidRDefault="007C31B1" w14:paraId="3A35A86B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((SELECT MAX(DEPT_</w:t>
      </w:r>
      <w:proofErr w:type="gramStart"/>
      <w:r w:rsidRPr="007C31B1">
        <w:rPr>
          <w:rFonts w:ascii="Verdana" w:hAnsi="Verdana"/>
          <w:sz w:val="20"/>
          <w:szCs w:val="20"/>
        </w:rPr>
        <w:t>NO) + 1 FROM DEPT), '????</w:t>
      </w:r>
      <w:proofErr w:type="gramEnd"/>
      <w:r w:rsidRPr="007C31B1">
        <w:rPr>
          <w:rFonts w:ascii="Verdana" w:hAnsi="Verdana"/>
          <w:sz w:val="20"/>
          <w:szCs w:val="20"/>
        </w:rPr>
        <w:t>', '????');</w:t>
      </w:r>
    </w:p>
    <w:p w:rsidRPr="007C31B1" w:rsidR="007C31B1" w:rsidP="007C31B1" w:rsidRDefault="007C31B1" w14:paraId="378AEEE8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INSERT INTO DEPT VALUES</w:t>
      </w:r>
    </w:p>
    <w:p w:rsidRPr="007C31B1" w:rsidR="007C31B1" w:rsidP="007C31B1" w:rsidRDefault="007C31B1" w14:paraId="67FC128B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((SELECT MAX(DEPT_NO) + 1 FROM DEPT), '####', '####');</w:t>
      </w:r>
    </w:p>
    <w:p w:rsidR="007C31B1" w:rsidP="007C31B1" w:rsidRDefault="007C31B1" w14:paraId="2E106CA9" w14:textId="77777777">
      <w:pPr>
        <w:rPr>
          <w:rFonts w:ascii="Verdana" w:hAnsi="Verdana"/>
          <w:sz w:val="20"/>
          <w:szCs w:val="20"/>
        </w:rPr>
      </w:pPr>
    </w:p>
    <w:p w:rsidR="007C31B1" w:rsidP="007C31B1" w:rsidRDefault="007C31B1" w14:paraId="00BEBA6C" w14:textId="2728979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-----------------------------</w:t>
      </w:r>
    </w:p>
    <w:p w:rsidRPr="007C31B1" w:rsidR="007C31B1" w:rsidP="007C31B1" w:rsidRDefault="007C31B1" w14:paraId="4C605DA6" w14:textId="0489DC4D">
      <w:pPr>
        <w:rPr>
          <w:rFonts w:ascii="Verdana" w:hAnsi="Verdana"/>
          <w:b/>
          <w:bCs/>
          <w:sz w:val="20"/>
          <w:szCs w:val="20"/>
        </w:rPr>
      </w:pPr>
      <w:r w:rsidRPr="007C31B1">
        <w:rPr>
          <w:rFonts w:ascii="Verdana" w:hAnsi="Verdana"/>
          <w:b/>
          <w:bCs/>
          <w:sz w:val="20"/>
          <w:szCs w:val="20"/>
        </w:rPr>
        <w:t>INSERT ALL</w:t>
      </w:r>
    </w:p>
    <w:p w:rsidR="007C31B1" w:rsidP="007C31B1" w:rsidRDefault="007C31B1" w14:paraId="083F2B78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27F58C83" w14:textId="37D52D7F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INSERT ALL</w:t>
      </w:r>
    </w:p>
    <w:p w:rsidRPr="007C31B1" w:rsidR="007C31B1" w:rsidP="007C31B1" w:rsidRDefault="007C31B1" w14:paraId="121C43F3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lastRenderedPageBreak/>
        <w:t>       INTO DEPT VALUES ((SELECT MAX(DEPT_NO) + 1 FROM DEPT), '@@@@', '@@@@')</w:t>
      </w:r>
    </w:p>
    <w:p w:rsidRPr="007C31B1" w:rsidR="007C31B1" w:rsidP="007C31B1" w:rsidRDefault="007C31B1" w14:paraId="61678A41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       INTO DEPT VALUES ((SELECT MAX(DEPT_NO) + 1 FROM DEPT), '####', '####')</w:t>
      </w:r>
    </w:p>
    <w:p w:rsidRPr="007C31B1" w:rsidR="007C31B1" w:rsidP="007C31B1" w:rsidRDefault="007C31B1" w14:paraId="5C2FDCAB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       INTO DEPT VALUES ((SELECT MAX(DEPT_</w:t>
      </w:r>
      <w:proofErr w:type="gramStart"/>
      <w:r w:rsidRPr="007C31B1">
        <w:rPr>
          <w:rFonts w:ascii="Verdana" w:hAnsi="Verdana"/>
          <w:sz w:val="20"/>
          <w:szCs w:val="20"/>
        </w:rPr>
        <w:t>NO) + 1 FROM DEPT), '????</w:t>
      </w:r>
      <w:proofErr w:type="gramEnd"/>
      <w:r w:rsidRPr="007C31B1">
        <w:rPr>
          <w:rFonts w:ascii="Verdana" w:hAnsi="Verdana"/>
          <w:sz w:val="20"/>
          <w:szCs w:val="20"/>
        </w:rPr>
        <w:t>', '????')</w:t>
      </w:r>
    </w:p>
    <w:p w:rsidR="007C31B1" w:rsidP="007C31B1" w:rsidRDefault="007C31B1" w14:paraId="33316C08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SELECT * FROM DUAL;</w:t>
      </w:r>
    </w:p>
    <w:p w:rsidRPr="007C31B1" w:rsidR="007C31B1" w:rsidP="007C31B1" w:rsidRDefault="007C31B1" w14:paraId="359ACDCC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0A0A3591" w14:textId="3CE5A529">
      <w:pPr>
        <w:rPr>
          <w:rFonts w:ascii="Verdana" w:hAnsi="Verdana"/>
          <w:b/>
          <w:bCs/>
          <w:sz w:val="20"/>
          <w:szCs w:val="20"/>
        </w:rPr>
      </w:pPr>
      <w:r w:rsidRPr="007C31B1">
        <w:rPr>
          <w:rFonts w:ascii="Verdana" w:hAnsi="Verdana"/>
          <w:b/>
          <w:bCs/>
          <w:sz w:val="20"/>
          <w:szCs w:val="20"/>
        </w:rPr>
        <w:t>CREACION DE TABLAS PARA INSERCIONES</w:t>
      </w:r>
    </w:p>
    <w:p w:rsidR="007C31B1" w:rsidP="007C31B1" w:rsidRDefault="007C31B1" w14:paraId="369E2B18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44B5BA2B" w14:textId="1C2A8151">
      <w:pPr>
        <w:rPr>
          <w:rFonts w:ascii="Verdana" w:hAnsi="Verdana"/>
          <w:b/>
          <w:bCs/>
          <w:sz w:val="20"/>
          <w:szCs w:val="20"/>
        </w:rPr>
      </w:pPr>
      <w:proofErr w:type="gramStart"/>
      <w:r w:rsidRPr="007C31B1">
        <w:rPr>
          <w:rFonts w:ascii="Verdana" w:hAnsi="Verdana"/>
          <w:b/>
          <w:bCs/>
          <w:sz w:val="20"/>
          <w:szCs w:val="20"/>
        </w:rPr>
        <w:t>CREATE..</w:t>
      </w:r>
      <w:proofErr w:type="gramEnd"/>
      <w:r w:rsidRPr="007C31B1">
        <w:rPr>
          <w:rFonts w:ascii="Verdana" w:hAnsi="Verdana"/>
          <w:b/>
          <w:bCs/>
          <w:sz w:val="20"/>
          <w:szCs w:val="20"/>
        </w:rPr>
        <w:t>SELECT</w:t>
      </w:r>
    </w:p>
    <w:p w:rsidR="007C31B1" w:rsidP="007C31B1" w:rsidRDefault="007C31B1" w14:paraId="619DEAB1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0AB3C9D5" w14:textId="54B6C044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E</w:t>
      </w:r>
      <w:r w:rsidRPr="007C31B1">
        <w:rPr>
          <w:rFonts w:ascii="Verdana" w:hAnsi="Verdana"/>
          <w:sz w:val="20"/>
          <w:szCs w:val="20"/>
        </w:rPr>
        <w:t>sta instrucción lo que realiza es crear tablas a partir de un select</w:t>
      </w:r>
    </w:p>
    <w:p w:rsidRPr="007C31B1" w:rsidR="007C31B1" w:rsidP="007C31B1" w:rsidRDefault="007C31B1" w14:paraId="2E52AB6C" w14:textId="0079438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7C31B1">
        <w:rPr>
          <w:rFonts w:ascii="Verdana" w:hAnsi="Verdana"/>
          <w:sz w:val="20"/>
          <w:szCs w:val="20"/>
        </w:rPr>
        <w:t>olamente podemos utilizarla una vez.  </w:t>
      </w:r>
      <w:r>
        <w:rPr>
          <w:rFonts w:ascii="Verdana" w:hAnsi="Verdana"/>
          <w:sz w:val="20"/>
          <w:szCs w:val="20"/>
        </w:rPr>
        <w:t>S</w:t>
      </w:r>
      <w:r w:rsidRPr="007C31B1">
        <w:rPr>
          <w:rFonts w:ascii="Verdana" w:hAnsi="Verdana"/>
          <w:sz w:val="20"/>
          <w:szCs w:val="20"/>
        </w:rPr>
        <w:t>i la tabla ya está creada</w:t>
      </w:r>
      <w:r>
        <w:rPr>
          <w:rFonts w:ascii="Verdana" w:hAnsi="Verdana"/>
          <w:sz w:val="20"/>
          <w:szCs w:val="20"/>
        </w:rPr>
        <w:t>, devuelve</w:t>
      </w:r>
      <w:r w:rsidRPr="007C31B1">
        <w:rPr>
          <w:rFonts w:ascii="Verdana" w:hAnsi="Verdana"/>
          <w:sz w:val="20"/>
          <w:szCs w:val="20"/>
        </w:rPr>
        <w:t xml:space="preserve"> error</w:t>
      </w:r>
      <w:r w:rsidRPr="007C31B1">
        <w:rPr>
          <w:rFonts w:ascii="Verdana" w:hAnsi="Verdana"/>
          <w:sz w:val="20"/>
          <w:szCs w:val="20"/>
        </w:rPr>
        <w:t>.</w:t>
      </w:r>
    </w:p>
    <w:p w:rsidR="007C31B1" w:rsidP="007C31B1" w:rsidRDefault="007C31B1" w14:paraId="61C3BF19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34872D2B" w14:textId="54DB650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También</w:t>
      </w:r>
      <w:r w:rsidRPr="007C31B1">
        <w:rPr>
          <w:rFonts w:ascii="Verdana" w:hAnsi="Verdana"/>
          <w:sz w:val="20"/>
          <w:szCs w:val="20"/>
        </w:rPr>
        <w:t xml:space="preserve"> </w:t>
      </w:r>
      <w:r w:rsidRPr="007C31B1">
        <w:rPr>
          <w:rFonts w:ascii="Verdana" w:hAnsi="Verdana"/>
          <w:sz w:val="20"/>
          <w:szCs w:val="20"/>
        </w:rPr>
        <w:t>inserta registros en la tabla si el select devuelve registros</w:t>
      </w:r>
    </w:p>
    <w:p w:rsidR="007C31B1" w:rsidP="007C31B1" w:rsidRDefault="007C31B1" w14:paraId="096655EB" w14:textId="77777777">
      <w:pPr>
        <w:rPr>
          <w:rFonts w:ascii="Verdana" w:hAnsi="Verdana"/>
          <w:sz w:val="20"/>
          <w:szCs w:val="20"/>
        </w:rPr>
      </w:pPr>
    </w:p>
    <w:p w:rsidR="007C31B1" w:rsidP="007C31B1" w:rsidRDefault="007C31B1" w14:paraId="40DCA9C8" w14:textId="6C198D9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7C31B1">
        <w:rPr>
          <w:rFonts w:ascii="Verdana" w:hAnsi="Verdana"/>
          <w:sz w:val="20"/>
          <w:szCs w:val="20"/>
        </w:rPr>
        <w:t>reate permite crear objetos permanentes dentro de la bbdd.</w:t>
      </w:r>
    </w:p>
    <w:p w:rsidRPr="007C31B1" w:rsidR="007C31B1" w:rsidP="007C31B1" w:rsidRDefault="007C31B1" w14:paraId="0C7D087D" w14:textId="77777777">
      <w:pPr>
        <w:rPr>
          <w:rFonts w:ascii="Verdana" w:hAnsi="Verdana"/>
          <w:sz w:val="20"/>
          <w:szCs w:val="20"/>
        </w:rPr>
      </w:pPr>
    </w:p>
    <w:p w:rsidR="007C31B1" w:rsidP="007C31B1" w:rsidRDefault="007C31B1" w14:paraId="6C6A2B5B" w14:textId="0CD4278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7C31B1">
        <w:rPr>
          <w:rFonts w:ascii="Verdana" w:hAnsi="Verdana"/>
          <w:sz w:val="20"/>
          <w:szCs w:val="20"/>
        </w:rPr>
        <w:t>e utiliza para la creación de objetos que iremos viendo en clases posteriores</w:t>
      </w:r>
    </w:p>
    <w:p w:rsidRPr="007C31B1" w:rsidR="007C31B1" w:rsidP="007C31B1" w:rsidRDefault="007C31B1" w14:paraId="4935DCF7" w14:textId="77777777">
      <w:pPr>
        <w:rPr>
          <w:rFonts w:ascii="Verdana" w:hAnsi="Verdana"/>
          <w:sz w:val="20"/>
          <w:szCs w:val="20"/>
        </w:rPr>
      </w:pPr>
    </w:p>
    <w:p w:rsidR="007C31B1" w:rsidP="007C31B1" w:rsidRDefault="007C31B1" w14:paraId="400E29C2" w14:textId="7669F44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7C31B1">
        <w:rPr>
          <w:rFonts w:ascii="Verdana" w:hAnsi="Verdana"/>
          <w:sz w:val="20"/>
          <w:szCs w:val="20"/>
        </w:rPr>
        <w:t>hora mismo lo</w:t>
      </w:r>
      <w:r>
        <w:rPr>
          <w:rFonts w:ascii="Verdana" w:hAnsi="Verdana"/>
          <w:sz w:val="20"/>
          <w:szCs w:val="20"/>
        </w:rPr>
        <w:t xml:space="preserve"> que</w:t>
      </w:r>
      <w:r w:rsidRPr="007C31B1">
        <w:rPr>
          <w:rFonts w:ascii="Verdana" w:hAnsi="Verdana"/>
          <w:sz w:val="20"/>
          <w:szCs w:val="20"/>
        </w:rPr>
        <w:t xml:space="preserve"> estamos viendo para una herramienta de </w:t>
      </w:r>
      <w:r>
        <w:rPr>
          <w:rFonts w:ascii="Verdana" w:hAnsi="Verdana"/>
          <w:sz w:val="20"/>
          <w:szCs w:val="20"/>
        </w:rPr>
        <w:t>inserción</w:t>
      </w:r>
    </w:p>
    <w:p w:rsidRPr="007C31B1" w:rsidR="007C31B1" w:rsidP="007C31B1" w:rsidRDefault="007C31B1" w14:paraId="7B62E9EF" w14:textId="77777777">
      <w:pPr>
        <w:rPr>
          <w:rFonts w:ascii="Verdana" w:hAnsi="Verdana"/>
          <w:sz w:val="20"/>
          <w:szCs w:val="20"/>
        </w:rPr>
      </w:pPr>
    </w:p>
    <w:p w:rsidR="007C31B1" w:rsidP="007C31B1" w:rsidRDefault="007C31B1" w14:paraId="0AFDC83C" w14:textId="472931B0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b/>
          <w:bCs/>
          <w:sz w:val="20"/>
          <w:szCs w:val="20"/>
        </w:rPr>
        <w:t>CREATE...SELECT</w:t>
      </w:r>
      <w:r w:rsidRPr="007C31B1">
        <w:rPr>
          <w:rFonts w:ascii="Verdana" w:hAnsi="Verdana"/>
          <w:sz w:val="20"/>
          <w:szCs w:val="20"/>
        </w:rPr>
        <w:t xml:space="preserve"> </w:t>
      </w:r>
      <w:r w:rsidRPr="007C31B1">
        <w:rPr>
          <w:rFonts w:ascii="Verdana" w:hAnsi="Verdana"/>
          <w:sz w:val="20"/>
          <w:szCs w:val="20"/>
        </w:rPr>
        <w:t>no solo crea, sino que además incluye los mismos tipos de dato</w:t>
      </w:r>
      <w:r>
        <w:rPr>
          <w:rFonts w:ascii="Verdana" w:hAnsi="Verdana"/>
          <w:sz w:val="20"/>
          <w:szCs w:val="20"/>
        </w:rPr>
        <w:t xml:space="preserve"> </w:t>
      </w:r>
      <w:r w:rsidRPr="007C31B1">
        <w:rPr>
          <w:rFonts w:ascii="Verdana" w:hAnsi="Verdana"/>
          <w:sz w:val="20"/>
          <w:szCs w:val="20"/>
        </w:rPr>
        <w:t>que el origen.</w:t>
      </w:r>
    </w:p>
    <w:p w:rsidRPr="007C31B1" w:rsidR="007C31B1" w:rsidP="007C31B1" w:rsidRDefault="007C31B1" w14:paraId="21A15AC3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44F76CC1" w14:textId="612C87B2">
      <w:pPr>
        <w:rPr>
          <w:rFonts w:ascii="Verdana" w:hAnsi="Verdana"/>
          <w:b/>
          <w:bCs/>
          <w:sz w:val="20"/>
          <w:szCs w:val="20"/>
        </w:rPr>
      </w:pPr>
      <w:r w:rsidRPr="007C31B1">
        <w:rPr>
          <w:rFonts w:ascii="Verdana" w:hAnsi="Verdana"/>
          <w:b/>
          <w:bCs/>
          <w:sz w:val="20"/>
          <w:szCs w:val="20"/>
        </w:rPr>
        <w:t>ROLLBACK NI COMMIT FUNCIONAN.  TODO QUEDA ALMACENADO.</w:t>
      </w:r>
    </w:p>
    <w:p w:rsidR="007C31B1" w:rsidP="007C31B1" w:rsidRDefault="007C31B1" w14:paraId="40089999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6314027A" w14:textId="0C9235F6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SINTAXIS:</w:t>
      </w:r>
    </w:p>
    <w:p w:rsidR="007C31B1" w:rsidP="007C31B1" w:rsidRDefault="007C31B1" w14:paraId="2987898A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11AFDE69" w14:textId="379D530A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 xml:space="preserve">      CREATE TABLE DESTINO</w:t>
      </w:r>
    </w:p>
    <w:p w:rsidRPr="007C31B1" w:rsidR="007C31B1" w:rsidP="007C31B1" w:rsidRDefault="007C31B1" w14:paraId="22F41EB0" w14:textId="51A0CDA6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 xml:space="preserve">      AS</w:t>
      </w:r>
    </w:p>
    <w:p w:rsidRPr="007C31B1" w:rsidR="007C31B1" w:rsidP="007C31B1" w:rsidRDefault="007C31B1" w14:paraId="0A4A16CA" w14:textId="524AAC21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 xml:space="preserve">      SELECT * FROM ORIGEN;</w:t>
      </w:r>
    </w:p>
    <w:p w:rsidR="007C31B1" w:rsidP="007C31B1" w:rsidRDefault="007C31B1" w14:paraId="35A2460F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5758F67C" w14:textId="2AFF3D5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</w:t>
      </w:r>
      <w:r w:rsidRPr="007C31B1">
        <w:rPr>
          <w:rFonts w:ascii="Verdana" w:hAnsi="Verdana"/>
          <w:sz w:val="20"/>
          <w:szCs w:val="20"/>
        </w:rPr>
        <w:t>acer una copia de seguridad de la tabla departamentos.</w:t>
      </w:r>
    </w:p>
    <w:p w:rsidR="007C31B1" w:rsidP="007C31B1" w:rsidRDefault="007C31B1" w14:paraId="5246E935" w14:textId="77777777">
      <w:pPr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0AF4C83E" w14:textId="2D668D49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CREATE TABLE DEPARTAMENTOS</w:t>
      </w:r>
    </w:p>
    <w:p w:rsidRPr="007C31B1" w:rsidR="007C31B1" w:rsidP="007C31B1" w:rsidRDefault="007C31B1" w14:paraId="6BB2BA27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AS</w:t>
      </w:r>
    </w:p>
    <w:p w:rsidRPr="007C31B1" w:rsidR="007C31B1" w:rsidP="007C31B1" w:rsidRDefault="007C31B1" w14:paraId="429C5CE2" w14:textId="77777777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SELECT * FROM DEPT;</w:t>
      </w:r>
    </w:p>
    <w:p w:rsidR="007C31B1" w:rsidP="007C31B1" w:rsidRDefault="007C31B1" w14:paraId="4875EEB5" w14:textId="4140579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-------------------</w:t>
      </w:r>
    </w:p>
    <w:p w:rsidRPr="007C31B1" w:rsidR="007C31B1" w:rsidP="007C31B1" w:rsidRDefault="007C31B1" w14:paraId="03A4278B" w14:textId="3C9C04EE">
      <w:pPr>
        <w:rPr>
          <w:rFonts w:ascii="Verdana" w:hAnsi="Verdana"/>
          <w:sz w:val="20"/>
          <w:szCs w:val="20"/>
        </w:rPr>
      </w:pPr>
      <w:r w:rsidRPr="007C31B1">
        <w:rPr>
          <w:rFonts w:ascii="Verdana" w:hAnsi="Verdana"/>
          <w:sz w:val="20"/>
          <w:szCs w:val="20"/>
        </w:rPr>
        <w:t>SELECT * FROM DEPARTAMENTOS;</w:t>
      </w:r>
    </w:p>
    <w:p w:rsidR="007C31B1" w:rsidP="007C31B1" w:rsidRDefault="007C31B1" w14:paraId="6E513646" w14:textId="62F43216">
      <w:pPr>
        <w:rPr>
          <w:rFonts w:ascii="Verdana" w:hAnsi="Verdana"/>
          <w:sz w:val="20"/>
          <w:szCs w:val="20"/>
        </w:rPr>
      </w:pPr>
      <w:r w:rsidRPr="70909C09" w:rsidR="70909C09">
        <w:rPr>
          <w:rFonts w:ascii="Verdana" w:hAnsi="Verdana"/>
          <w:sz w:val="20"/>
          <w:szCs w:val="20"/>
        </w:rPr>
        <w:t>------------------</w:t>
      </w:r>
    </w:p>
    <w:p w:rsidR="70909C09" w:rsidP="30248552" w:rsidRDefault="70909C09" w14:paraId="4A04FEBE" w14:textId="011049EB">
      <w:pPr>
        <w:rPr>
          <w:rFonts w:ascii="Verdana" w:hAnsi="Verdana"/>
          <w:sz w:val="20"/>
          <w:szCs w:val="20"/>
        </w:rPr>
      </w:pPr>
      <w:r w:rsidRPr="30248552" w:rsidR="30248552">
        <w:rPr>
          <w:rFonts w:ascii="Verdana" w:hAnsi="Verdana"/>
          <w:sz w:val="20"/>
          <w:szCs w:val="20"/>
        </w:rPr>
        <w:t>INSTRUCCION INSERT INTO SELECT</w:t>
      </w:r>
    </w:p>
    <w:p w:rsidR="70909C09" w:rsidP="30248552" w:rsidRDefault="70909C09" w14:paraId="10AC4651" w14:textId="2D7D427B">
      <w:pPr>
        <w:rPr>
          <w:rFonts w:ascii="Verdana" w:hAnsi="Verdana"/>
          <w:sz w:val="20"/>
          <w:szCs w:val="20"/>
        </w:rPr>
      </w:pPr>
    </w:p>
    <w:p w:rsidR="70909C09" w:rsidP="30248552" w:rsidRDefault="70909C09" w14:paraId="7AFDADA3" w14:textId="29361CD8">
      <w:pPr>
        <w:pStyle w:val="Normal"/>
      </w:pPr>
      <w:r w:rsidRPr="30248552" w:rsidR="30248552">
        <w:rPr>
          <w:rFonts w:ascii="Verdana" w:hAnsi="Verdana"/>
          <w:sz w:val="20"/>
          <w:szCs w:val="20"/>
        </w:rPr>
        <w:t xml:space="preserve">NOS PERMITE COPIAR DATOS DE UNA TABLA ORIGEN A UNA TABLA DESTINO </w:t>
      </w:r>
    </w:p>
    <w:p w:rsidR="70909C09" w:rsidP="30248552" w:rsidRDefault="70909C09" w14:paraId="3ABDD047" w14:textId="7CB00E15">
      <w:pPr>
        <w:pStyle w:val="Normal"/>
        <w:rPr>
          <w:rFonts w:ascii="Verdana" w:hAnsi="Verdana"/>
          <w:sz w:val="20"/>
          <w:szCs w:val="20"/>
        </w:rPr>
      </w:pPr>
    </w:p>
    <w:p w:rsidR="70909C09" w:rsidP="30248552" w:rsidRDefault="70909C09" w14:paraId="52FBF9AD" w14:textId="2647D72B">
      <w:pPr>
        <w:pStyle w:val="Normal"/>
      </w:pPr>
      <w:r w:rsidRPr="30248552" w:rsidR="30248552">
        <w:rPr>
          <w:rFonts w:ascii="Verdana" w:hAnsi="Verdana"/>
          <w:sz w:val="20"/>
          <w:szCs w:val="20"/>
        </w:rPr>
        <w:t>LA DIFERENCIA CON CREATE...SELECT ESTÁ EN QUE LA TABLA DEBE EXISTIR</w:t>
      </w:r>
    </w:p>
    <w:p w:rsidR="70909C09" w:rsidP="30248552" w:rsidRDefault="70909C09" w14:paraId="02F521B4" w14:textId="2C0DCF30">
      <w:pPr>
        <w:pStyle w:val="Normal"/>
        <w:rPr>
          <w:rFonts w:ascii="Verdana" w:hAnsi="Verdana"/>
          <w:sz w:val="20"/>
          <w:szCs w:val="20"/>
        </w:rPr>
      </w:pPr>
    </w:p>
    <w:p w:rsidR="70909C09" w:rsidP="30248552" w:rsidRDefault="70909C09" w14:paraId="08D78041" w14:textId="082D6E58">
      <w:pPr>
        <w:pStyle w:val="Normal"/>
      </w:pPr>
      <w:r w:rsidRPr="30248552" w:rsidR="30248552">
        <w:rPr>
          <w:rFonts w:ascii="Verdana" w:hAnsi="Verdana"/>
          <w:sz w:val="20"/>
          <w:szCs w:val="20"/>
        </w:rPr>
        <w:t>SIN TABLA DE DESTINO NO PODEMOS EJECUTAR ESTA INSTRUCCION</w:t>
      </w:r>
    </w:p>
    <w:p w:rsidR="70909C09" w:rsidP="30248552" w:rsidRDefault="70909C09" w14:paraId="34AC9666" w14:textId="56E15423">
      <w:pPr>
        <w:pStyle w:val="Normal"/>
        <w:rPr>
          <w:rFonts w:ascii="Verdana" w:hAnsi="Verdana"/>
          <w:sz w:val="20"/>
          <w:szCs w:val="20"/>
        </w:rPr>
      </w:pPr>
    </w:p>
    <w:p w:rsidR="70909C09" w:rsidP="30248552" w:rsidRDefault="70909C09" w14:paraId="1EDA8298" w14:textId="599EE40A">
      <w:pPr>
        <w:pStyle w:val="Normal"/>
      </w:pPr>
      <w:r w:rsidRPr="30248552" w:rsidR="30248552">
        <w:rPr>
          <w:rFonts w:ascii="Verdana" w:hAnsi="Verdana"/>
          <w:sz w:val="20"/>
          <w:szCs w:val="20"/>
        </w:rPr>
        <w:t>LA TABLA DE DESTINO DEBE DE TENER LA MISMA ESTRUCTURA QUE LOS DATOS DEL SELECT DE ORIGEN</w:t>
      </w:r>
    </w:p>
    <w:p w:rsidR="70909C09" w:rsidP="30248552" w:rsidRDefault="70909C09" w14:paraId="575EBD04" w14:textId="20106E0B">
      <w:pPr>
        <w:pStyle w:val="Normal"/>
        <w:rPr>
          <w:rFonts w:ascii="Verdana" w:hAnsi="Verdana"/>
          <w:sz w:val="20"/>
          <w:szCs w:val="20"/>
        </w:rPr>
      </w:pPr>
    </w:p>
    <w:p w:rsidR="70909C09" w:rsidP="30248552" w:rsidRDefault="70909C09" w14:paraId="4DAC2890" w14:textId="07FE762C">
      <w:pPr>
        <w:pStyle w:val="Normal"/>
      </w:pPr>
      <w:r w:rsidRPr="30248552" w:rsidR="30248552">
        <w:rPr>
          <w:rFonts w:ascii="Verdana" w:hAnsi="Verdana"/>
          <w:sz w:val="20"/>
          <w:szCs w:val="20"/>
        </w:rPr>
        <w:t>SINTAXIS:</w:t>
      </w:r>
    </w:p>
    <w:p w:rsidR="70909C09" w:rsidP="30248552" w:rsidRDefault="70909C09" w14:paraId="28173D34" w14:textId="6ECC730D">
      <w:pPr>
        <w:pStyle w:val="Normal"/>
        <w:rPr>
          <w:rFonts w:ascii="Verdana" w:hAnsi="Verdana"/>
          <w:sz w:val="20"/>
          <w:szCs w:val="20"/>
        </w:rPr>
      </w:pPr>
    </w:p>
    <w:p w:rsidR="70909C09" w:rsidP="30248552" w:rsidRDefault="70909C09" w14:paraId="4E1A896E" w14:textId="3BE7CACA">
      <w:pPr>
        <w:pStyle w:val="Normal"/>
      </w:pPr>
      <w:r w:rsidRPr="30248552" w:rsidR="30248552">
        <w:rPr>
          <w:rFonts w:ascii="Verdana" w:hAnsi="Verdana"/>
          <w:sz w:val="20"/>
          <w:szCs w:val="20"/>
        </w:rPr>
        <w:t xml:space="preserve">    INSERT INTO DESTINO</w:t>
      </w:r>
    </w:p>
    <w:p w:rsidR="70909C09" w:rsidP="30248552" w:rsidRDefault="70909C09" w14:paraId="76EEB7EA" w14:textId="0571A228">
      <w:pPr>
        <w:pStyle w:val="Normal"/>
      </w:pPr>
      <w:r w:rsidRPr="30248552" w:rsidR="30248552">
        <w:rPr>
          <w:rFonts w:ascii="Verdana" w:hAnsi="Verdana"/>
          <w:sz w:val="20"/>
          <w:szCs w:val="20"/>
        </w:rPr>
        <w:t xml:space="preserve">    SELECT * FROM ORIGEN;</w:t>
      </w:r>
    </w:p>
    <w:p w:rsidR="70909C09" w:rsidP="70909C09" w:rsidRDefault="70909C09" w14:paraId="026D8E30" w14:textId="39812E15">
      <w:pPr>
        <w:pStyle w:val="Normal"/>
        <w:rPr>
          <w:rFonts w:ascii="Verdana" w:hAnsi="Verdana"/>
          <w:sz w:val="20"/>
          <w:szCs w:val="20"/>
        </w:rPr>
      </w:pPr>
    </w:p>
    <w:p w:rsidRPr="007C31B1" w:rsidR="007C31B1" w:rsidP="007C31B1" w:rsidRDefault="007C31B1" w14:paraId="30276259" w14:textId="4D325527">
      <w:pPr>
        <w:rPr>
          <w:rFonts w:ascii="Verdana" w:hAnsi="Verdana"/>
          <w:sz w:val="20"/>
          <w:szCs w:val="20"/>
        </w:rPr>
      </w:pPr>
    </w:p>
    <w:p w:rsidRPr="007C31B1" w:rsidR="00C70860" w:rsidP="00C70860" w:rsidRDefault="00C70860" w14:paraId="05B7ADE0" w14:textId="7D69419D">
      <w:pPr>
        <w:rPr>
          <w:rFonts w:ascii="Verdana" w:hAnsi="Verdana"/>
          <w:sz w:val="20"/>
          <w:szCs w:val="20"/>
        </w:rPr>
      </w:pPr>
    </w:p>
    <w:p w:rsidRPr="007C31B1" w:rsidR="00C70860" w:rsidP="00C70860" w:rsidRDefault="00C70860" w14:paraId="4A07297B" w14:textId="77777777">
      <w:pPr>
        <w:rPr>
          <w:rFonts w:ascii="Verdana" w:hAnsi="Verdana"/>
          <w:sz w:val="20"/>
          <w:szCs w:val="20"/>
        </w:rPr>
      </w:pPr>
    </w:p>
    <w:p w:rsidRPr="007C31B1" w:rsidR="00C70860" w:rsidP="00AE0EF1" w:rsidRDefault="00C70860" w14:paraId="39196AEA" w14:textId="77777777">
      <w:pPr>
        <w:tabs>
          <w:tab w:val="left" w:pos="-720"/>
        </w:tabs>
        <w:suppressAutoHyphens/>
        <w:jc w:val="both"/>
        <w:rPr>
          <w:rFonts w:ascii="Verdana" w:hAnsi="Verdana"/>
          <w:spacing w:val="-3"/>
          <w:sz w:val="20"/>
          <w:szCs w:val="20"/>
        </w:rPr>
      </w:pPr>
    </w:p>
    <w:sectPr w:rsidRPr="007C31B1" w:rsidR="00C70860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25D82" w:rsidRDefault="00925D82" w14:paraId="5ACE7BA4" w14:textId="77777777">
      <w:r>
        <w:separator/>
      </w:r>
    </w:p>
  </w:endnote>
  <w:endnote w:type="continuationSeparator" w:id="0">
    <w:p w:rsidR="00925D82" w:rsidRDefault="00925D82" w14:paraId="0BD3386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0611" w:rsidP="00137EDB" w:rsidRDefault="00140611" w14:paraId="5288E8D5" w14:textId="378F5B5E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45B07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25D82" w:rsidRDefault="00925D82" w14:paraId="09805E15" w14:textId="77777777">
      <w:r>
        <w:separator/>
      </w:r>
    </w:p>
  </w:footnote>
  <w:footnote w:type="continuationSeparator" w:id="0">
    <w:p w:rsidR="00925D82" w:rsidRDefault="00925D82" w14:paraId="2541771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w:rsidRPr="00897A8E" w:rsidR="00140611" w:rsidP="00897A8E" w:rsidRDefault="00C42415" w14:paraId="12FB3F8C" w14:textId="77777777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9063F9D" wp14:editId="07777777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7A8E" w:rsidP="00897A8E" w:rsidRDefault="00C42415" w14:paraId="0BF5F14C" w14:textId="77777777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86BDD4" wp14:editId="07777777">
                                <wp:extent cx="1143000" cy="22860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300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9063F9D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">
              <v:textbox style="mso-fit-shape-to-text:t">
                <w:txbxContent>
                  <w:p w:rsidR="00897A8E" w:rsidP="00897A8E" w:rsidRDefault="00C42415" w14:paraId="0BF5F14C" w14:textId="77777777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686BDD4" wp14:editId="07777777">
                          <wp:extent cx="1143000" cy="22860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2B24A2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329"/>
    <w:multiLevelType w:val="hybridMultilevel"/>
    <w:tmpl w:val="024A24B8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510BBF"/>
    <w:multiLevelType w:val="hybridMultilevel"/>
    <w:tmpl w:val="9A7894F0"/>
    <w:lvl w:ilvl="0" w:tplc="804450A0">
      <w:start w:val="3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DE071B0"/>
    <w:multiLevelType w:val="hybridMultilevel"/>
    <w:tmpl w:val="8C3C41BE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7D5EB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E8229FB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454C6E"/>
    <w:multiLevelType w:val="hybridMultilevel"/>
    <w:tmpl w:val="A5F0754A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9772DD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C56405"/>
    <w:multiLevelType w:val="hybridMultilevel"/>
    <w:tmpl w:val="69FEC0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B2D6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eastAsia="Times New Roman"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7D11CF"/>
    <w:multiLevelType w:val="hybridMultilevel"/>
    <w:tmpl w:val="024A24B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186FC8"/>
    <w:multiLevelType w:val="hybridMultilevel"/>
    <w:tmpl w:val="FEA2358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45261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2810A1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8326F0D"/>
    <w:multiLevelType w:val="hybridMultilevel"/>
    <w:tmpl w:val="E6C475A2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121501"/>
    <w:multiLevelType w:val="hybridMultilevel"/>
    <w:tmpl w:val="1AA0BA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585459"/>
    <w:multiLevelType w:val="hybridMultilevel"/>
    <w:tmpl w:val="5C00CD4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5A90C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993206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D530432"/>
    <w:multiLevelType w:val="hybridMultilevel"/>
    <w:tmpl w:val="AD96EC86"/>
    <w:lvl w:ilvl="0" w:tplc="6E10DD32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 w:ascii="Times New Roman" w:hAnsi="Times New Roman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7968FAD8">
      <w:start w:val="3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hint="default" w:ascii="Symbol" w:hAnsi="Symbol" w:eastAsia="Times New Roman" w:cs="Times New Roman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63353995"/>
    <w:multiLevelType w:val="hybridMultilevel"/>
    <w:tmpl w:val="1CDA2A00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7851864"/>
    <w:multiLevelType w:val="hybridMultilevel"/>
    <w:tmpl w:val="030C2F2C"/>
    <w:lvl w:ilvl="0" w:tplc="E744C8DA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 w15:restartNumberingAfterBreak="0">
    <w:nsid w:val="68C066D8"/>
    <w:multiLevelType w:val="hybridMultilevel"/>
    <w:tmpl w:val="6F849C54"/>
    <w:lvl w:ilvl="0" w:tplc="CD3CFBB8">
      <w:start w:val="5"/>
      <w:numFmt w:val="bullet"/>
      <w:lvlText w:val=""/>
      <w:lvlJc w:val="left"/>
      <w:pPr>
        <w:tabs>
          <w:tab w:val="num" w:pos="1623"/>
        </w:tabs>
        <w:ind w:left="1623" w:hanging="915"/>
      </w:pPr>
      <w:rPr>
        <w:rFonts w:hint="default" w:ascii="Wingdings" w:hAnsi="Wingdings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21" w15:restartNumberingAfterBreak="0">
    <w:nsid w:val="6C1412D7"/>
    <w:multiLevelType w:val="hybridMultilevel"/>
    <w:tmpl w:val="398067C2"/>
    <w:lvl w:ilvl="0" w:tplc="27A68B58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9E125E"/>
    <w:multiLevelType w:val="hybridMultilevel"/>
    <w:tmpl w:val="97ECBFB4"/>
    <w:lvl w:ilvl="0" w:tplc="173832B4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num w:numId="1" w16cid:durableId="157770807">
    <w:abstractNumId w:val="17"/>
  </w:num>
  <w:num w:numId="2" w16cid:durableId="1920745626">
    <w:abstractNumId w:val="22"/>
  </w:num>
  <w:num w:numId="3" w16cid:durableId="1069034503">
    <w:abstractNumId w:val="14"/>
  </w:num>
  <w:num w:numId="4" w16cid:durableId="177014233">
    <w:abstractNumId w:val="0"/>
  </w:num>
  <w:num w:numId="5" w16cid:durableId="662052462">
    <w:abstractNumId w:val="8"/>
  </w:num>
  <w:num w:numId="6" w16cid:durableId="1931112003">
    <w:abstractNumId w:val="20"/>
  </w:num>
  <w:num w:numId="7" w16cid:durableId="1479766453">
    <w:abstractNumId w:val="12"/>
  </w:num>
  <w:num w:numId="8" w16cid:durableId="911164649">
    <w:abstractNumId w:val="5"/>
  </w:num>
  <w:num w:numId="9" w16cid:durableId="1742752744">
    <w:abstractNumId w:val="9"/>
  </w:num>
  <w:num w:numId="10" w16cid:durableId="1712919979">
    <w:abstractNumId w:val="2"/>
  </w:num>
  <w:num w:numId="11" w16cid:durableId="2042244115">
    <w:abstractNumId w:val="21"/>
  </w:num>
  <w:num w:numId="12" w16cid:durableId="403340495">
    <w:abstractNumId w:val="1"/>
  </w:num>
  <w:num w:numId="13" w16cid:durableId="1293287778">
    <w:abstractNumId w:val="19"/>
  </w:num>
  <w:num w:numId="14" w16cid:durableId="1960992794">
    <w:abstractNumId w:val="18"/>
  </w:num>
  <w:num w:numId="15" w16cid:durableId="1651866428">
    <w:abstractNumId w:val="3"/>
  </w:num>
  <w:num w:numId="16" w16cid:durableId="1119565834">
    <w:abstractNumId w:val="13"/>
  </w:num>
  <w:num w:numId="17" w16cid:durableId="1017584345">
    <w:abstractNumId w:val="10"/>
  </w:num>
  <w:num w:numId="18" w16cid:durableId="293143908">
    <w:abstractNumId w:val="16"/>
  </w:num>
  <w:num w:numId="19" w16cid:durableId="331881565">
    <w:abstractNumId w:val="15"/>
  </w:num>
  <w:num w:numId="20" w16cid:durableId="1835876083">
    <w:abstractNumId w:val="11"/>
  </w:num>
  <w:num w:numId="21" w16cid:durableId="1523275620">
    <w:abstractNumId w:val="7"/>
  </w:num>
  <w:num w:numId="22" w16cid:durableId="1777868345">
    <w:abstractNumId w:val="6"/>
  </w:num>
  <w:num w:numId="23" w16cid:durableId="94064750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4A2"/>
    <w:rsid w:val="00000CA8"/>
    <w:rsid w:val="000160A8"/>
    <w:rsid w:val="00066E8A"/>
    <w:rsid w:val="0009688F"/>
    <w:rsid w:val="001003B1"/>
    <w:rsid w:val="00101100"/>
    <w:rsid w:val="00137EDB"/>
    <w:rsid w:val="00140611"/>
    <w:rsid w:val="00191150"/>
    <w:rsid w:val="0022479B"/>
    <w:rsid w:val="0022742D"/>
    <w:rsid w:val="00245866"/>
    <w:rsid w:val="00283C23"/>
    <w:rsid w:val="002B24A2"/>
    <w:rsid w:val="002D240B"/>
    <w:rsid w:val="00303C07"/>
    <w:rsid w:val="003067CA"/>
    <w:rsid w:val="00367A8F"/>
    <w:rsid w:val="00387D93"/>
    <w:rsid w:val="00414E09"/>
    <w:rsid w:val="00436677"/>
    <w:rsid w:val="0047311F"/>
    <w:rsid w:val="00476D05"/>
    <w:rsid w:val="00487141"/>
    <w:rsid w:val="004B38BD"/>
    <w:rsid w:val="004C030A"/>
    <w:rsid w:val="004E3B8F"/>
    <w:rsid w:val="00545B07"/>
    <w:rsid w:val="00580A68"/>
    <w:rsid w:val="005A0123"/>
    <w:rsid w:val="005A6C6B"/>
    <w:rsid w:val="005B2F71"/>
    <w:rsid w:val="006256CA"/>
    <w:rsid w:val="00632E2C"/>
    <w:rsid w:val="006415F9"/>
    <w:rsid w:val="00655C03"/>
    <w:rsid w:val="00672713"/>
    <w:rsid w:val="00684C7B"/>
    <w:rsid w:val="006A3FA0"/>
    <w:rsid w:val="006F3E3E"/>
    <w:rsid w:val="00753D1C"/>
    <w:rsid w:val="007658FD"/>
    <w:rsid w:val="00770DCC"/>
    <w:rsid w:val="007B198E"/>
    <w:rsid w:val="007C31B1"/>
    <w:rsid w:val="007E55F3"/>
    <w:rsid w:val="008768C2"/>
    <w:rsid w:val="0089608C"/>
    <w:rsid w:val="00897A8E"/>
    <w:rsid w:val="008A7ED7"/>
    <w:rsid w:val="009029CD"/>
    <w:rsid w:val="00925D82"/>
    <w:rsid w:val="0093318B"/>
    <w:rsid w:val="0094505E"/>
    <w:rsid w:val="009625DF"/>
    <w:rsid w:val="00987725"/>
    <w:rsid w:val="009A2D1D"/>
    <w:rsid w:val="00A113E4"/>
    <w:rsid w:val="00A22A0A"/>
    <w:rsid w:val="00A32D16"/>
    <w:rsid w:val="00AE0EF1"/>
    <w:rsid w:val="00B35AD7"/>
    <w:rsid w:val="00B80166"/>
    <w:rsid w:val="00B95480"/>
    <w:rsid w:val="00B97ACD"/>
    <w:rsid w:val="00BD38FE"/>
    <w:rsid w:val="00C42415"/>
    <w:rsid w:val="00C654AC"/>
    <w:rsid w:val="00C70860"/>
    <w:rsid w:val="00C742A3"/>
    <w:rsid w:val="00D42F4E"/>
    <w:rsid w:val="00D62703"/>
    <w:rsid w:val="00DD6859"/>
    <w:rsid w:val="00DF4B71"/>
    <w:rsid w:val="00E61669"/>
    <w:rsid w:val="00E624E3"/>
    <w:rsid w:val="00EA2452"/>
    <w:rsid w:val="00F31C7C"/>
    <w:rsid w:val="00F82E60"/>
    <w:rsid w:val="00F93B6F"/>
    <w:rsid w:val="00FC71D6"/>
    <w:rsid w:val="00FC735A"/>
    <w:rsid w:val="00FD479F"/>
    <w:rsid w:val="1B0B64ED"/>
    <w:rsid w:val="30248552"/>
    <w:rsid w:val="70909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3E1625B"/>
  <w15:chartTrackingRefBased/>
  <w15:docId w15:val="{B254760E-B0FD-4322-859E-04209756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624E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318B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93318B"/>
    <w:pPr>
      <w:keepNext/>
      <w:ind w:left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3318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3318B"/>
    <w:pPr>
      <w:keepNext/>
      <w:ind w:left="72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93318B"/>
    <w:pPr>
      <w:keepNext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93318B"/>
    <w:pPr>
      <w:keepNext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qFormat/>
    <w:rsid w:val="0093318B"/>
    <w:pPr>
      <w:keepNext/>
      <w:autoSpaceDE w:val="0"/>
      <w:autoSpaceDN w:val="0"/>
      <w:adjustRightInd w:val="0"/>
      <w:jc w:val="center"/>
      <w:outlineLvl w:val="6"/>
    </w:pPr>
    <w:rPr>
      <w:rFonts w:ascii="Courier New" w:hAnsi="Courier New" w:cs="Courier New"/>
      <w:b/>
      <w:bCs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93318B"/>
    <w:pPr>
      <w:keepNext/>
      <w:autoSpaceDE w:val="0"/>
      <w:autoSpaceDN w:val="0"/>
      <w:adjustRightInd w:val="0"/>
      <w:outlineLvl w:val="7"/>
    </w:pPr>
    <w:rPr>
      <w:rFonts w:ascii="Courier New" w:hAnsi="Courier New" w:cs="Courier New"/>
      <w:b/>
      <w:bCs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93318B"/>
    <w:pPr>
      <w:keepNext/>
      <w:ind w:firstLine="360"/>
      <w:outlineLvl w:val="8"/>
    </w:pPr>
    <w:rPr>
      <w:i/>
      <w:iCs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tulo">
    <w:name w:val="Title"/>
    <w:basedOn w:val="Normal"/>
    <w:qFormat/>
    <w:rsid w:val="00E624E3"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link w:val="TextonotapieCar"/>
    <w:semiHidden/>
    <w:rsid w:val="00E624E3"/>
    <w:rPr>
      <w:sz w:val="20"/>
      <w:szCs w:val="20"/>
    </w:rPr>
  </w:style>
  <w:style w:type="character" w:styleId="Ttulo1Car" w:customStyle="1">
    <w:name w:val="Título 1 Car"/>
    <w:link w:val="Ttulo1"/>
    <w:rsid w:val="0093318B"/>
    <w:rPr>
      <w:b/>
      <w:bCs/>
      <w:sz w:val="24"/>
      <w:szCs w:val="24"/>
    </w:rPr>
  </w:style>
  <w:style w:type="character" w:styleId="Ttulo2Car" w:customStyle="1">
    <w:name w:val="Título 2 Car"/>
    <w:link w:val="Ttulo2"/>
    <w:rsid w:val="0093318B"/>
    <w:rPr>
      <w:b/>
      <w:bCs/>
      <w:sz w:val="24"/>
      <w:szCs w:val="24"/>
    </w:rPr>
  </w:style>
  <w:style w:type="character" w:styleId="Ttulo3Car" w:customStyle="1">
    <w:name w:val="Título 3 Car"/>
    <w:link w:val="Ttulo3"/>
    <w:rsid w:val="0093318B"/>
    <w:rPr>
      <w:b/>
      <w:bCs/>
      <w:sz w:val="24"/>
      <w:szCs w:val="24"/>
    </w:rPr>
  </w:style>
  <w:style w:type="character" w:styleId="Ttulo4Car" w:customStyle="1">
    <w:name w:val="Título 4 Car"/>
    <w:link w:val="Ttulo4"/>
    <w:rsid w:val="0093318B"/>
    <w:rPr>
      <w:b/>
      <w:bCs/>
      <w:sz w:val="24"/>
      <w:szCs w:val="24"/>
    </w:rPr>
  </w:style>
  <w:style w:type="character" w:styleId="Ttulo5Car" w:customStyle="1">
    <w:name w:val="Título 5 Car"/>
    <w:link w:val="Ttulo5"/>
    <w:rsid w:val="0093318B"/>
    <w:rPr>
      <w:sz w:val="24"/>
      <w:szCs w:val="24"/>
      <w:u w:val="single"/>
    </w:rPr>
  </w:style>
  <w:style w:type="character" w:styleId="Ttulo6Car" w:customStyle="1">
    <w:name w:val="Título 6 Car"/>
    <w:link w:val="Ttulo6"/>
    <w:rsid w:val="0093318B"/>
    <w:rPr>
      <w:i/>
      <w:iCs/>
      <w:sz w:val="24"/>
      <w:szCs w:val="24"/>
    </w:rPr>
  </w:style>
  <w:style w:type="character" w:styleId="Ttulo7Car" w:customStyle="1">
    <w:name w:val="Título 7 Car"/>
    <w:link w:val="Ttulo7"/>
    <w:rsid w:val="0093318B"/>
    <w:rPr>
      <w:rFonts w:ascii="Courier New" w:hAnsi="Courier New" w:cs="Courier New"/>
      <w:b/>
      <w:bCs/>
    </w:rPr>
  </w:style>
  <w:style w:type="character" w:styleId="Ttulo8Car" w:customStyle="1">
    <w:name w:val="Título 8 Car"/>
    <w:link w:val="Ttulo8"/>
    <w:rsid w:val="0093318B"/>
    <w:rPr>
      <w:rFonts w:ascii="Courier New" w:hAnsi="Courier New" w:cs="Courier New"/>
      <w:b/>
      <w:bCs/>
    </w:rPr>
  </w:style>
  <w:style w:type="character" w:styleId="Ttulo9Car" w:customStyle="1">
    <w:name w:val="Título 9 Car"/>
    <w:link w:val="Ttulo9"/>
    <w:rsid w:val="0093318B"/>
    <w:rPr>
      <w:i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93318B"/>
    <w:rPr>
      <w:rFonts w:ascii="Courier New" w:hAnsi="Courier New"/>
      <w:sz w:val="20"/>
      <w:szCs w:val="20"/>
    </w:rPr>
  </w:style>
  <w:style w:type="character" w:styleId="TextosinformatoCar" w:customStyle="1">
    <w:name w:val="Texto sin formato Car"/>
    <w:link w:val="Textosinformato"/>
    <w:rsid w:val="0093318B"/>
    <w:rPr>
      <w:rFonts w:ascii="Courier New" w:hAnsi="Courier New"/>
    </w:rPr>
  </w:style>
  <w:style w:type="paragraph" w:styleId="NormalWeb">
    <w:name w:val="Normal (Web)"/>
    <w:basedOn w:val="Normal"/>
    <w:uiPriority w:val="99"/>
    <w:rsid w:val="0093318B"/>
    <w:pPr>
      <w:spacing w:before="100" w:beforeAutospacing="1" w:after="100" w:afterAutospacing="1"/>
    </w:pPr>
  </w:style>
  <w:style w:type="character" w:styleId="TextonotapieCar" w:customStyle="1">
    <w:name w:val="Texto nota pie Car"/>
    <w:basedOn w:val="Fuentedeprrafopredeter"/>
    <w:link w:val="Textonotapie"/>
    <w:semiHidden/>
    <w:rsid w:val="0093318B"/>
  </w:style>
  <w:style w:type="paragraph" w:styleId="Textoindependiente2">
    <w:name w:val="Body Text 2"/>
    <w:basedOn w:val="Normal"/>
    <w:link w:val="Textoindependiente2Car"/>
    <w:rsid w:val="0093318B"/>
    <w:rPr>
      <w:b/>
      <w:bCs/>
    </w:rPr>
  </w:style>
  <w:style w:type="character" w:styleId="Textoindependiente2Car" w:customStyle="1">
    <w:name w:val="Texto independiente 2 Car"/>
    <w:link w:val="Textoindependiente2"/>
    <w:rsid w:val="0093318B"/>
    <w:rPr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93318B"/>
    <w:pPr>
      <w:ind w:left="708" w:firstLine="708"/>
    </w:pPr>
  </w:style>
  <w:style w:type="character" w:styleId="SangradetextonormalCar" w:customStyle="1">
    <w:name w:val="Sangría de texto normal Car"/>
    <w:link w:val="Sangradetextonormal"/>
    <w:rsid w:val="0093318B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93318B"/>
    <w:pPr>
      <w:ind w:left="1416"/>
    </w:pPr>
  </w:style>
  <w:style w:type="character" w:styleId="Sangra2detindependienteCar" w:customStyle="1">
    <w:name w:val="Sangría 2 de t. independiente Car"/>
    <w:link w:val="Sangra2detindependiente"/>
    <w:rsid w:val="0093318B"/>
    <w:rPr>
      <w:sz w:val="24"/>
      <w:szCs w:val="24"/>
    </w:rPr>
  </w:style>
  <w:style w:type="paragraph" w:styleId="Textoindependiente">
    <w:name w:val="Body Text"/>
    <w:basedOn w:val="Normal"/>
    <w:link w:val="TextoindependienteCar"/>
    <w:rsid w:val="0093318B"/>
    <w:rPr>
      <w:color w:val="99CC00"/>
    </w:rPr>
  </w:style>
  <w:style w:type="character" w:styleId="TextoindependienteCar" w:customStyle="1">
    <w:name w:val="Texto independiente Car"/>
    <w:link w:val="Textoindependiente"/>
    <w:rsid w:val="0093318B"/>
    <w:rPr>
      <w:color w:val="99CC00"/>
      <w:sz w:val="24"/>
      <w:szCs w:val="24"/>
    </w:rPr>
  </w:style>
  <w:style w:type="paragraph" w:styleId="Textoindependiente3">
    <w:name w:val="Body Text 3"/>
    <w:basedOn w:val="Normal"/>
    <w:link w:val="Textoindependiente3Car"/>
    <w:rsid w:val="0093318B"/>
    <w:rPr>
      <w:rFonts w:ascii="Verdana" w:hAnsi="Verdana"/>
      <w:b/>
      <w:bCs/>
      <w:sz w:val="20"/>
    </w:rPr>
  </w:style>
  <w:style w:type="character" w:styleId="Textoindependiente3Car" w:customStyle="1">
    <w:name w:val="Texto independiente 3 Car"/>
    <w:link w:val="Textoindependiente3"/>
    <w:rsid w:val="0093318B"/>
    <w:rPr>
      <w:rFonts w:ascii="Verdana" w:hAnsi="Verdana"/>
      <w:b/>
      <w:bCs/>
      <w:szCs w:val="24"/>
    </w:rPr>
  </w:style>
  <w:style w:type="paragraph" w:styleId="Epgrafe" w:customStyle="1">
    <w:name w:val="Epígrafe"/>
    <w:basedOn w:val="Normal"/>
    <w:next w:val="Normal"/>
    <w:qFormat/>
    <w:rsid w:val="0093318B"/>
    <w:pPr>
      <w:ind w:left="708"/>
    </w:pPr>
    <w:rPr>
      <w:b/>
      <w:bCs/>
    </w:rPr>
  </w:style>
  <w:style w:type="paragraph" w:styleId="Sangra3detindependiente">
    <w:name w:val="Body Text Indent 3"/>
    <w:basedOn w:val="Normal"/>
    <w:link w:val="Sangra3detindependienteCar"/>
    <w:rsid w:val="0093318B"/>
    <w:pPr>
      <w:ind w:firstLine="708"/>
    </w:pPr>
  </w:style>
  <w:style w:type="character" w:styleId="Sangra3detindependienteCar" w:customStyle="1">
    <w:name w:val="Sangría 3 de t. independiente Car"/>
    <w:link w:val="Sangra3detindependiente"/>
    <w:rsid w:val="0093318B"/>
    <w:rPr>
      <w:sz w:val="24"/>
      <w:szCs w:val="24"/>
    </w:rPr>
  </w:style>
  <w:style w:type="paragraph" w:styleId="indent" w:customStyle="1">
    <w:name w:val="indent"/>
    <w:basedOn w:val="Normal"/>
    <w:rsid w:val="0093318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rsid w:val="0093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eastAsia="Arial Unicode MS" w:cs="Arial Unicode MS"/>
      <w:sz w:val="20"/>
      <w:szCs w:val="20"/>
    </w:rPr>
  </w:style>
  <w:style w:type="character" w:styleId="HTMLconformatoprevioCar" w:customStyle="1">
    <w:name w:val="HTML con formato previo Car"/>
    <w:link w:val="HTMLconformatoprevio"/>
    <w:rsid w:val="0093318B"/>
    <w:rPr>
      <w:rFonts w:ascii="Arial Unicode MS" w:hAnsi="Arial Unicode MS" w:eastAsia="Arial Unicode MS" w:cs="Arial Unicode MS"/>
    </w:rPr>
  </w:style>
  <w:style w:type="table" w:styleId="Tablaconcuadrcula8">
    <w:name w:val="Table Grid 8"/>
    <w:basedOn w:val="Tablanormal"/>
    <w:rsid w:val="0093318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Prrafodelista">
    <w:name w:val="List Paragraph"/>
    <w:basedOn w:val="Normal"/>
    <w:uiPriority w:val="34"/>
    <w:qFormat/>
    <w:rsid w:val="00BD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5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8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8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25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2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53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09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7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1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ORACLE10G.dot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CONSULTAS DE UNION INTERNAS</dc:title>
  <dc:subject/>
  <dc:creator>Francisco García</dc:creator>
  <keywords/>
  <dc:description/>
  <lastModifiedBy>Talento Oracle</lastModifiedBy>
  <revision>4</revision>
  <lastPrinted>1899-12-31T23:00:00.0000000Z</lastPrinted>
  <dcterms:created xsi:type="dcterms:W3CDTF">2025-04-01T14:21:00.0000000Z</dcterms:created>
  <dcterms:modified xsi:type="dcterms:W3CDTF">2025-04-01T15:35:02.8016717Z</dcterms:modified>
</coreProperties>
</file>