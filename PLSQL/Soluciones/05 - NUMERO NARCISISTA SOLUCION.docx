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FADA" w14:textId="77777777" w:rsidR="00BC60BD" w:rsidRPr="00A24ADF" w:rsidRDefault="006A1DDB" w:rsidP="00BC60BD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 xml:space="preserve">NUMERO </w:t>
      </w:r>
      <w:r w:rsidR="00D268CD">
        <w:rPr>
          <w:rFonts w:ascii="Tahoma" w:hAnsi="Tahoma" w:cs="Tahoma"/>
          <w:b/>
          <w:sz w:val="20"/>
          <w:szCs w:val="20"/>
          <w:u w:val="single"/>
        </w:rPr>
        <w:t xml:space="preserve">NARCISISTA </w:t>
      </w:r>
    </w:p>
    <w:p w14:paraId="228958D6" w14:textId="77777777" w:rsidR="00BC60BD" w:rsidRDefault="00BC60BD" w:rsidP="00BC60BD">
      <w:pPr>
        <w:rPr>
          <w:rFonts w:ascii="Tahoma" w:hAnsi="Tahoma" w:cs="Tahoma"/>
          <w:sz w:val="20"/>
          <w:szCs w:val="20"/>
        </w:rPr>
      </w:pPr>
    </w:p>
    <w:p w14:paraId="0A21CE4E" w14:textId="77777777" w:rsidR="00B04DC7" w:rsidRDefault="000A125B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Debemos pedir un texto numérico al usuario.</w:t>
      </w:r>
      <w:r w:rsidR="00D4524C">
        <w:rPr>
          <w:rFonts w:ascii="Verdana" w:hAnsi="Verdana" w:cs="Tahoma"/>
          <w:sz w:val="20"/>
          <w:szCs w:val="20"/>
        </w:rPr>
        <w:t xml:space="preserve">  </w:t>
      </w:r>
    </w:p>
    <w:p w14:paraId="4DF44187" w14:textId="77777777" w:rsidR="00D4524C" w:rsidRDefault="00D4524C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Un número narcisista es aquel que, sumando la potencia de la longitud del número de cada uno de los números, devuelve el mismo número.</w:t>
      </w:r>
    </w:p>
    <w:p w14:paraId="2E82C4EA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69C91BEC" w14:textId="77777777" w:rsidR="00D4524C" w:rsidRDefault="00D4524C" w:rsidP="000A125B">
      <w:pPr>
        <w:pStyle w:val="Prrafodelista"/>
        <w:numPr>
          <w:ilvl w:val="0"/>
          <w:numId w:val="24"/>
        </w:num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Ejemplo de un número narcisista:  153</w:t>
      </w:r>
    </w:p>
    <w:p w14:paraId="6341218C" w14:textId="77777777" w:rsidR="00D4524C" w:rsidRPr="00D4524C" w:rsidRDefault="00D4524C" w:rsidP="00D4524C">
      <w:pPr>
        <w:pStyle w:val="Prrafodelista"/>
        <w:rPr>
          <w:rFonts w:ascii="Verdana" w:hAnsi="Verdana" w:cs="Tahoma"/>
          <w:sz w:val="20"/>
          <w:szCs w:val="20"/>
        </w:rPr>
      </w:pPr>
    </w:p>
    <w:p w14:paraId="54B0D88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153 tiene una longitud de 3.</w:t>
      </w:r>
    </w:p>
    <w:p w14:paraId="1F6F25EF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Debemos elevar cada uno de los números del texto a 3 (potencia).</w:t>
      </w:r>
    </w:p>
    <w:p w14:paraId="060EFD79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081EAE8D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 elevado a 3</w:t>
      </w:r>
    </w:p>
    <w:p w14:paraId="1C1B156A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5 elevado a 3</w:t>
      </w:r>
    </w:p>
    <w:p w14:paraId="5611543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3 elevado a 3</w:t>
      </w:r>
    </w:p>
    <w:p w14:paraId="71D840C7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103A1618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Cada una de las potencias nos dará un resultado:</w:t>
      </w:r>
    </w:p>
    <w:p w14:paraId="1F6E5DAE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680C9036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1*1*1 = 1</w:t>
      </w:r>
    </w:p>
    <w:p w14:paraId="450543B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5*5*5 = 125</w:t>
      </w:r>
    </w:p>
    <w:p w14:paraId="7603334B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3*3*3 = 27</w:t>
      </w:r>
    </w:p>
    <w:p w14:paraId="73D3BB74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1CCB510C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La suma de estos tres números: 125 + 27 + 1 = </w:t>
      </w:r>
      <w:r w:rsidRPr="00D4524C">
        <w:rPr>
          <w:rFonts w:ascii="Verdana" w:hAnsi="Verdana" w:cs="Tahoma"/>
          <w:b/>
          <w:sz w:val="20"/>
          <w:szCs w:val="20"/>
        </w:rPr>
        <w:t>153</w:t>
      </w:r>
    </w:p>
    <w:p w14:paraId="3EF0EF3C" w14:textId="77777777" w:rsid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Si la suma ofrece el mismo número, es </w:t>
      </w:r>
      <w:r w:rsidR="00D268CD">
        <w:rPr>
          <w:rFonts w:ascii="Verdana" w:hAnsi="Verdana" w:cs="Tahoma"/>
          <w:sz w:val="20"/>
          <w:szCs w:val="20"/>
        </w:rPr>
        <w:t>NARCISISTA</w:t>
      </w:r>
    </w:p>
    <w:p w14:paraId="3C169B47" w14:textId="77777777" w:rsidR="00D4524C" w:rsidRPr="00D4524C" w:rsidRDefault="00D4524C" w:rsidP="00D4524C">
      <w:pPr>
        <w:tabs>
          <w:tab w:val="num" w:pos="2160"/>
        </w:tabs>
        <w:outlineLvl w:val="0"/>
        <w:rPr>
          <w:rFonts w:ascii="Verdana" w:hAnsi="Verdana" w:cs="Tahoma"/>
          <w:sz w:val="20"/>
          <w:szCs w:val="20"/>
        </w:rPr>
      </w:pPr>
    </w:p>
    <w:p w14:paraId="4A4FBB66" w14:textId="77777777" w:rsidR="00BC60BD" w:rsidRDefault="00BC60BD" w:rsidP="00BC60BD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</w:p>
    <w:p w14:paraId="5C2AAF37" w14:textId="44A32F2F" w:rsidR="00DA3B2A" w:rsidRDefault="00062D3C" w:rsidP="00BB4168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>SOLUCION SQL</w:t>
      </w:r>
    </w:p>
    <w:p w14:paraId="435606C0" w14:textId="564DC412" w:rsidR="00062D3C" w:rsidRDefault="00062D3C" w:rsidP="00BB4168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</w:p>
    <w:p w14:paraId="33C60CC1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>declare</w:t>
      </w:r>
    </w:p>
    <w:p w14:paraId="4FE42A7E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v_textonumero varchar2(10);</w:t>
      </w:r>
    </w:p>
    <w:p w14:paraId="7F3F1091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v_numero int;</w:t>
      </w:r>
    </w:p>
    <w:p w14:paraId="316B80FD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v_longitud int;</w:t>
      </w:r>
    </w:p>
    <w:p w14:paraId="04403C8F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v_suma int;</w:t>
      </w:r>
    </w:p>
    <w:p w14:paraId="2F5FFAD7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v_potencia int;</w:t>
      </w:r>
    </w:p>
    <w:p w14:paraId="1026C920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>begin</w:t>
      </w:r>
    </w:p>
    <w:p w14:paraId="3AFE7AE3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--PEDIMOS EL NUMERO AL PROGRAMA</w:t>
      </w:r>
    </w:p>
    <w:p w14:paraId="4FBD1B06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v_textonumero := '&amp;textonumero';</w:t>
      </w:r>
    </w:p>
    <w:p w14:paraId="24C296BD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v_longitud := length(v_textonumero);</w:t>
      </w:r>
    </w:p>
    <w:p w14:paraId="581D972B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v_suma := 0;</w:t>
      </w:r>
    </w:p>
    <w:p w14:paraId="023D238B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for i in 1..v_longitud</w:t>
      </w:r>
    </w:p>
    <w:p w14:paraId="7E893394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loop</w:t>
      </w:r>
    </w:p>
    <w:p w14:paraId="708CBBC9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--EXTRAEMOS CADA NUMERO INDIVIDUAL DEL TEXTO</w:t>
      </w:r>
    </w:p>
    <w:p w14:paraId="620D0B13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v_numero := substr(v_textonumero, i, 1);</w:t>
      </w:r>
    </w:p>
    <w:p w14:paraId="296EB7E3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--ELEVAMOS CADA NUMERO A LA POTENCIA DE LA LONGITUD</w:t>
      </w:r>
    </w:p>
    <w:p w14:paraId="17914D18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v_potencia := power(v_numero, v_longitud);</w:t>
      </w:r>
    </w:p>
    <w:p w14:paraId="3C474C17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v_suma := v_suma + v_potencia;</w:t>
      </w:r>
    </w:p>
    <w:p w14:paraId="163ED4F1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end loop;</w:t>
      </w:r>
    </w:p>
    <w:p w14:paraId="037BD914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--PREGUNTAMOS SI LA SUMA ES IGUAL AL NUMERO</w:t>
      </w:r>
    </w:p>
    <w:p w14:paraId="4143783B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--PARA COMPROBAR SI ES NARCISISTA</w:t>
      </w:r>
    </w:p>
    <w:p w14:paraId="54685077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if (v_suma = v_textonumero) then</w:t>
      </w:r>
    </w:p>
    <w:p w14:paraId="40E3C7B0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dbms_output.put_line('El numero ' || v_textonumero || ' es narcisista.');</w:t>
      </w:r>
    </w:p>
    <w:p w14:paraId="7D707856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else</w:t>
      </w:r>
    </w:p>
    <w:p w14:paraId="5EC56D6E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  dbms_output.put_line('El numero ' || v_textonumero || ' NO es narcisista.');</w:t>
      </w:r>
    </w:p>
    <w:p w14:paraId="57040E45" w14:textId="77777777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 xml:space="preserve">  end if;</w:t>
      </w:r>
    </w:p>
    <w:p w14:paraId="0067DBF5" w14:textId="51A449D4" w:rsidR="00062D3C" w:rsidRPr="00062D3C" w:rsidRDefault="00062D3C" w:rsidP="00062D3C">
      <w:pPr>
        <w:tabs>
          <w:tab w:val="num" w:pos="2160"/>
        </w:tabs>
        <w:outlineLvl w:val="0"/>
        <w:rPr>
          <w:rFonts w:ascii="Verdana" w:hAnsi="Verdana" w:cs="Arial"/>
          <w:bCs/>
          <w:color w:val="000000"/>
          <w:sz w:val="20"/>
        </w:rPr>
      </w:pPr>
      <w:r w:rsidRPr="00062D3C">
        <w:rPr>
          <w:rFonts w:ascii="Verdana" w:hAnsi="Verdana" w:cs="Arial"/>
          <w:bCs/>
          <w:color w:val="000000"/>
          <w:sz w:val="20"/>
        </w:rPr>
        <w:t>end;</w:t>
      </w:r>
    </w:p>
    <w:sectPr w:rsidR="00062D3C" w:rsidRPr="00062D3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A4388" w14:textId="77777777" w:rsidR="001A5588" w:rsidRDefault="001A5588">
      <w:r>
        <w:separator/>
      </w:r>
    </w:p>
  </w:endnote>
  <w:endnote w:type="continuationSeparator" w:id="0">
    <w:p w14:paraId="7FE82952" w14:textId="77777777" w:rsidR="001A5588" w:rsidRDefault="001A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DF9C5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268C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BC33" w14:textId="77777777" w:rsidR="001A5588" w:rsidRDefault="001A5588">
      <w:r>
        <w:separator/>
      </w:r>
    </w:p>
  </w:footnote>
  <w:footnote w:type="continuationSeparator" w:id="0">
    <w:p w14:paraId="5E05AC8A" w14:textId="77777777" w:rsidR="001A5588" w:rsidRDefault="001A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3240D" w14:textId="77777777" w:rsidR="00140611" w:rsidRPr="00897A8E" w:rsidRDefault="006275D1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6EDCCD" wp14:editId="0B199DA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11EC0" w14:textId="77777777" w:rsidR="00897A8E" w:rsidRDefault="006275D1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E29674" wp14:editId="44B2BB54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6275D1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84A"/>
    <w:multiLevelType w:val="hybridMultilevel"/>
    <w:tmpl w:val="3F5879DE"/>
    <w:lvl w:ilvl="0" w:tplc="28CA1AC4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4CC7"/>
    <w:multiLevelType w:val="hybridMultilevel"/>
    <w:tmpl w:val="61DEEC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C41"/>
    <w:multiLevelType w:val="hybridMultilevel"/>
    <w:tmpl w:val="20C231B6"/>
    <w:lvl w:ilvl="0" w:tplc="1FA0BA5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244A"/>
    <w:multiLevelType w:val="hybridMultilevel"/>
    <w:tmpl w:val="357670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353AF8"/>
    <w:multiLevelType w:val="hybridMultilevel"/>
    <w:tmpl w:val="7E5C1E8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330"/>
    <w:multiLevelType w:val="hybridMultilevel"/>
    <w:tmpl w:val="03A67A86"/>
    <w:lvl w:ilvl="0" w:tplc="A1327E9E">
      <w:start w:val="30"/>
      <w:numFmt w:val="decimal"/>
      <w:lvlText w:val="%1"/>
      <w:lvlJc w:val="left"/>
      <w:pPr>
        <w:tabs>
          <w:tab w:val="num" w:pos="2640"/>
        </w:tabs>
        <w:ind w:left="2640" w:hanging="1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3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C310F"/>
    <w:multiLevelType w:val="hybridMultilevel"/>
    <w:tmpl w:val="72FC99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21501"/>
    <w:multiLevelType w:val="hybridMultilevel"/>
    <w:tmpl w:val="1AA0BA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eastAsia="Times New Roman" w:hAnsi="Symbol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794860"/>
    <w:multiLevelType w:val="hybridMultilevel"/>
    <w:tmpl w:val="593CE5F0"/>
    <w:lvl w:ilvl="0" w:tplc="FE6E50D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9"/>
  </w:num>
  <w:num w:numId="4">
    <w:abstractNumId w:val="1"/>
  </w:num>
  <w:num w:numId="5">
    <w:abstractNumId w:val="13"/>
  </w:num>
  <w:num w:numId="6">
    <w:abstractNumId w:val="21"/>
  </w:num>
  <w:num w:numId="7">
    <w:abstractNumId w:val="17"/>
  </w:num>
  <w:num w:numId="8">
    <w:abstractNumId w:val="11"/>
  </w:num>
  <w:num w:numId="9">
    <w:abstractNumId w:val="15"/>
  </w:num>
  <w:num w:numId="10">
    <w:abstractNumId w:val="3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0"/>
  </w:num>
  <w:num w:numId="19">
    <w:abstractNumId w:val="6"/>
  </w:num>
  <w:num w:numId="20">
    <w:abstractNumId w:val="7"/>
  </w:num>
  <w:num w:numId="21">
    <w:abstractNumId w:val="5"/>
  </w:num>
  <w:num w:numId="22">
    <w:abstractNumId w:val="8"/>
  </w:num>
  <w:num w:numId="23">
    <w:abstractNumId w:val="16"/>
  </w:num>
  <w:num w:numId="2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A2"/>
    <w:rsid w:val="00000CA8"/>
    <w:rsid w:val="00062D3C"/>
    <w:rsid w:val="000728B7"/>
    <w:rsid w:val="00072F1F"/>
    <w:rsid w:val="000A125B"/>
    <w:rsid w:val="000C07F2"/>
    <w:rsid w:val="000C6FCE"/>
    <w:rsid w:val="000D4AB4"/>
    <w:rsid w:val="000E5095"/>
    <w:rsid w:val="001003B1"/>
    <w:rsid w:val="00101100"/>
    <w:rsid w:val="00123D5F"/>
    <w:rsid w:val="00137EDB"/>
    <w:rsid w:val="00140611"/>
    <w:rsid w:val="001556F8"/>
    <w:rsid w:val="001A5588"/>
    <w:rsid w:val="001F35D3"/>
    <w:rsid w:val="00261F1E"/>
    <w:rsid w:val="002B24A2"/>
    <w:rsid w:val="002B7329"/>
    <w:rsid w:val="002D240B"/>
    <w:rsid w:val="00303C07"/>
    <w:rsid w:val="00304F64"/>
    <w:rsid w:val="00306454"/>
    <w:rsid w:val="00365090"/>
    <w:rsid w:val="0036734B"/>
    <w:rsid w:val="00373EAF"/>
    <w:rsid w:val="003914CF"/>
    <w:rsid w:val="003B020B"/>
    <w:rsid w:val="00436677"/>
    <w:rsid w:val="00442719"/>
    <w:rsid w:val="00476D05"/>
    <w:rsid w:val="004A3361"/>
    <w:rsid w:val="00567A93"/>
    <w:rsid w:val="005A6C6B"/>
    <w:rsid w:val="005E4D34"/>
    <w:rsid w:val="00600CCC"/>
    <w:rsid w:val="00623323"/>
    <w:rsid w:val="006275D1"/>
    <w:rsid w:val="00677AA3"/>
    <w:rsid w:val="006A1DDB"/>
    <w:rsid w:val="006A3AB1"/>
    <w:rsid w:val="006B555A"/>
    <w:rsid w:val="007E3B01"/>
    <w:rsid w:val="008344D7"/>
    <w:rsid w:val="00845344"/>
    <w:rsid w:val="008805D9"/>
    <w:rsid w:val="00897A8E"/>
    <w:rsid w:val="0093318B"/>
    <w:rsid w:val="00960639"/>
    <w:rsid w:val="00963CF6"/>
    <w:rsid w:val="00966785"/>
    <w:rsid w:val="00972D38"/>
    <w:rsid w:val="00A05C87"/>
    <w:rsid w:val="00A32D16"/>
    <w:rsid w:val="00AF1822"/>
    <w:rsid w:val="00AF40C7"/>
    <w:rsid w:val="00B04DC7"/>
    <w:rsid w:val="00B95480"/>
    <w:rsid w:val="00B96F47"/>
    <w:rsid w:val="00B97ACD"/>
    <w:rsid w:val="00BB4168"/>
    <w:rsid w:val="00BC60BD"/>
    <w:rsid w:val="00BE3CF1"/>
    <w:rsid w:val="00BF37A3"/>
    <w:rsid w:val="00D061E0"/>
    <w:rsid w:val="00D26497"/>
    <w:rsid w:val="00D268CD"/>
    <w:rsid w:val="00D4524C"/>
    <w:rsid w:val="00DA3B2A"/>
    <w:rsid w:val="00DD325F"/>
    <w:rsid w:val="00DD6859"/>
    <w:rsid w:val="00E07138"/>
    <w:rsid w:val="00E508C2"/>
    <w:rsid w:val="00E624E3"/>
    <w:rsid w:val="00FA3A2E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3AF53FB"/>
  <w15:chartTrackingRefBased/>
  <w15:docId w15:val="{42BBA4CB-374D-4D24-A70C-036CB916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link w:val="TtuloCar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customStyle="1" w:styleId="Epgrafe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rsid w:val="007E3B0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00CCC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AF40C7"/>
    <w:rPr>
      <w:rFonts w:ascii="Tahoma" w:hAnsi="Tahoma" w:cs="Tahoma"/>
      <w:b/>
      <w:bCs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8</TotalTime>
  <Pages>1</Pages>
  <Words>219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3</cp:revision>
  <cp:lastPrinted>1899-12-31T23:00:00Z</cp:lastPrinted>
  <dcterms:created xsi:type="dcterms:W3CDTF">2019-07-02T17:06:00Z</dcterms:created>
  <dcterms:modified xsi:type="dcterms:W3CDTF">2020-11-03T18:15:00Z</dcterms:modified>
</cp:coreProperties>
</file>