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2A66" w14:textId="77777777" w:rsidR="007C7059" w:rsidRDefault="007C7059">
      <w:pPr>
        <w:pStyle w:val="Ttulo"/>
        <w:rPr>
          <w:u w:val="single"/>
        </w:rPr>
      </w:pPr>
      <w:r>
        <w:rPr>
          <w:u w:val="single"/>
        </w:rPr>
        <w:t>CALCULAR LA LETRA DEL D.N.I</w:t>
      </w:r>
    </w:p>
    <w:p w14:paraId="1ADE8A96" w14:textId="77777777" w:rsidR="007C7059" w:rsidRDefault="007C7059">
      <w:pPr>
        <w:rPr>
          <w:b/>
          <w:bCs/>
        </w:rPr>
      </w:pPr>
    </w:p>
    <w:p w14:paraId="66776159" w14:textId="77777777" w:rsidR="007C7059" w:rsidRPr="009C0199" w:rsidRDefault="007C7059">
      <w:pPr>
        <w:pStyle w:val="Textoenunciado"/>
        <w:numPr>
          <w:ilvl w:val="0"/>
          <w:numId w:val="2"/>
        </w:numPr>
        <w:jc w:val="left"/>
        <w:rPr>
          <w:rFonts w:ascii="Verdana" w:hAnsi="Verdana" w:cs="Times New Roman"/>
          <w:b w:val="0"/>
          <w:bCs w:val="0"/>
          <w:color w:val="000000"/>
          <w:sz w:val="20"/>
        </w:rPr>
      </w:pPr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Realizar una aplicación para conocer la letra del Documento Nacional de Identidad a través del número de DNI. </w:t>
      </w:r>
    </w:p>
    <w:p w14:paraId="5164653A" w14:textId="77777777" w:rsidR="007C7059" w:rsidRPr="009C0199" w:rsidRDefault="007C7059">
      <w:pPr>
        <w:pStyle w:val="Textoenunciado"/>
        <w:numPr>
          <w:ilvl w:val="0"/>
          <w:numId w:val="2"/>
        </w:numPr>
        <w:jc w:val="left"/>
        <w:rPr>
          <w:rFonts w:ascii="Verdana" w:hAnsi="Verdana" w:cs="Times New Roman"/>
          <w:b w:val="0"/>
          <w:bCs w:val="0"/>
          <w:color w:val="000000"/>
          <w:sz w:val="20"/>
        </w:rPr>
      </w:pPr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La fórmula para calcular la letra del número del DNI se halla de la siguiente manera:</w:t>
      </w:r>
    </w:p>
    <w:p w14:paraId="138C3A7D" w14:textId="77777777" w:rsidR="007C7059" w:rsidRPr="009C0199" w:rsidRDefault="007C7059">
      <w:pPr>
        <w:pStyle w:val="Textoenunciado"/>
        <w:numPr>
          <w:ilvl w:val="0"/>
          <w:numId w:val="1"/>
        </w:numPr>
        <w:jc w:val="left"/>
        <w:rPr>
          <w:rFonts w:ascii="Verdana" w:hAnsi="Verdana" w:cs="Times New Roman"/>
          <w:b w:val="0"/>
          <w:bCs w:val="0"/>
          <w:color w:val="000000"/>
          <w:sz w:val="20"/>
        </w:rPr>
      </w:pPr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Se calcula el valor de la siguiente resta </w:t>
      </w:r>
      <w:proofErr w:type="gramStart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( nº</w:t>
      </w:r>
      <w:proofErr w:type="gram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 DNI - (</w:t>
      </w:r>
      <w:proofErr w:type="spellStart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Ent</w:t>
      </w:r>
      <w:proofErr w:type="spell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(</w:t>
      </w:r>
      <w:proofErr w:type="spellStart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nº</w:t>
      </w:r>
      <w:proofErr w:type="spell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 DNI / 23) * 23)), tal que </w:t>
      </w:r>
      <w:proofErr w:type="spellStart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Ent</w:t>
      </w:r>
      <w:proofErr w:type="spellEnd"/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 xml:space="preserve"> es la función parte entera de un número.</w:t>
      </w:r>
    </w:p>
    <w:p w14:paraId="05AC8DC7" w14:textId="4A796CC6" w:rsidR="007C7059" w:rsidRPr="009C0199" w:rsidRDefault="007C7059">
      <w:pPr>
        <w:pStyle w:val="Textoenunciado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bCs w:val="0"/>
          <w:sz w:val="20"/>
        </w:rPr>
      </w:pPr>
      <w:r w:rsidRPr="009C0199">
        <w:rPr>
          <w:rFonts w:ascii="Verdana" w:hAnsi="Verdana" w:cs="Times New Roman"/>
          <w:b w:val="0"/>
          <w:bCs w:val="0"/>
          <w:color w:val="000000"/>
          <w:sz w:val="20"/>
        </w:rPr>
        <w:t>Se mira la equivalencia en la siguiente tabla</w:t>
      </w:r>
    </w:p>
    <w:p w14:paraId="045CA807" w14:textId="7777777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3DD60638" w14:textId="7F553EF1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r>
        <w:rPr>
          <w:rFonts w:ascii="Verdana" w:hAnsi="Verdana" w:cs="Times New Roman"/>
          <w:color w:val="000000"/>
          <w:sz w:val="20"/>
        </w:rPr>
        <w:t>12345678</w:t>
      </w:r>
    </w:p>
    <w:p w14:paraId="5D520EAF" w14:textId="7777777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2F4EC152" w14:textId="3CCDCA48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proofErr w:type="gramStart"/>
      <w:r>
        <w:rPr>
          <w:rFonts w:ascii="Verdana" w:hAnsi="Verdana" w:cs="Times New Roman"/>
          <w:color w:val="000000"/>
          <w:sz w:val="20"/>
        </w:rPr>
        <w:t>ROUND</w:t>
      </w:r>
      <w:proofErr w:type="gramEnd"/>
      <w:r>
        <w:rPr>
          <w:rFonts w:ascii="Verdana" w:hAnsi="Verdana" w:cs="Times New Roman"/>
          <w:color w:val="000000"/>
          <w:sz w:val="20"/>
        </w:rPr>
        <w:t xml:space="preserve"> O UN TRUNC</w:t>
      </w:r>
    </w:p>
    <w:p w14:paraId="2460C2C3" w14:textId="7777777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750DA634" w14:textId="71A6CD69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proofErr w:type="gramStart"/>
      <w:r>
        <w:rPr>
          <w:rFonts w:ascii="Verdana" w:hAnsi="Verdana" w:cs="Times New Roman"/>
          <w:color w:val="000000"/>
          <w:sz w:val="20"/>
        </w:rPr>
        <w:t xml:space="preserve">( </w:t>
      </w:r>
      <w:proofErr w:type="spellStart"/>
      <w:r>
        <w:rPr>
          <w:rFonts w:ascii="Verdana" w:hAnsi="Verdana" w:cs="Times New Roman"/>
          <w:color w:val="000000"/>
          <w:sz w:val="20"/>
        </w:rPr>
        <w:t>nº</w:t>
      </w:r>
      <w:proofErr w:type="spellEnd"/>
      <w:proofErr w:type="gramEnd"/>
      <w:r>
        <w:rPr>
          <w:rFonts w:ascii="Verdana" w:hAnsi="Verdana" w:cs="Times New Roman"/>
          <w:color w:val="000000"/>
          <w:sz w:val="20"/>
        </w:rPr>
        <w:t xml:space="preserve"> DNI - (</w:t>
      </w:r>
      <w:proofErr w:type="spellStart"/>
      <w:r w:rsidRPr="009C0199">
        <w:rPr>
          <w:rFonts w:ascii="Verdana" w:hAnsi="Verdana" w:cs="Times New Roman"/>
          <w:color w:val="000000"/>
          <w:sz w:val="20"/>
          <w:highlight w:val="yellow"/>
        </w:rPr>
        <w:t>Ent</w:t>
      </w:r>
      <w:proofErr w:type="spellEnd"/>
      <w:r>
        <w:rPr>
          <w:rFonts w:ascii="Verdana" w:hAnsi="Verdana" w:cs="Times New Roman"/>
          <w:color w:val="000000"/>
          <w:sz w:val="20"/>
        </w:rPr>
        <w:t>(</w:t>
      </w:r>
      <w:proofErr w:type="spellStart"/>
      <w:r>
        <w:rPr>
          <w:rFonts w:ascii="Verdana" w:hAnsi="Verdana" w:cs="Times New Roman"/>
          <w:color w:val="000000"/>
          <w:sz w:val="20"/>
        </w:rPr>
        <w:t>nº</w:t>
      </w:r>
      <w:proofErr w:type="spellEnd"/>
      <w:r>
        <w:rPr>
          <w:rFonts w:ascii="Verdana" w:hAnsi="Verdana" w:cs="Times New Roman"/>
          <w:color w:val="000000"/>
          <w:sz w:val="20"/>
        </w:rPr>
        <w:t xml:space="preserve"> DNI / 23) * 23))</w:t>
      </w:r>
    </w:p>
    <w:p w14:paraId="2723302E" w14:textId="0BFC1215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65615A91" w14:textId="2DF3D2F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proofErr w:type="spellStart"/>
      <w:r>
        <w:rPr>
          <w:rFonts w:ascii="Verdana" w:hAnsi="Verdana" w:cs="Times New Roman"/>
          <w:color w:val="000000"/>
          <w:sz w:val="20"/>
        </w:rPr>
        <w:t>v_</w:t>
      </w:r>
      <w:proofErr w:type="gramStart"/>
      <w:r>
        <w:rPr>
          <w:rFonts w:ascii="Verdana" w:hAnsi="Verdana" w:cs="Times New Roman"/>
          <w:color w:val="000000"/>
          <w:sz w:val="20"/>
        </w:rPr>
        <w:t>resultado</w:t>
      </w:r>
      <w:proofErr w:type="spellEnd"/>
      <w:r>
        <w:rPr>
          <w:rFonts w:ascii="Verdana" w:hAnsi="Verdana" w:cs="Times New Roman"/>
          <w:color w:val="000000"/>
          <w:sz w:val="20"/>
        </w:rPr>
        <w:t xml:space="preserve"> :</w:t>
      </w:r>
      <w:proofErr w:type="gramEnd"/>
      <w:r>
        <w:rPr>
          <w:rFonts w:ascii="Verdana" w:hAnsi="Verdana" w:cs="Times New Roman"/>
          <w:color w:val="000000"/>
          <w:sz w:val="20"/>
        </w:rPr>
        <w:t>= (12345678 – (Round(12345678 / 23) * 23)</w:t>
      </w:r>
    </w:p>
    <w:p w14:paraId="3C585046" w14:textId="77777777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</w:p>
    <w:p w14:paraId="604E5A09" w14:textId="5F52291D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r>
        <w:rPr>
          <w:rFonts w:ascii="Verdana" w:hAnsi="Verdana" w:cs="Times New Roman"/>
          <w:color w:val="000000"/>
          <w:sz w:val="20"/>
        </w:rPr>
        <w:t>if (</w:t>
      </w:r>
      <w:proofErr w:type="spellStart"/>
      <w:r>
        <w:rPr>
          <w:rFonts w:ascii="Verdana" w:hAnsi="Verdana" w:cs="Times New Roman"/>
          <w:color w:val="000000"/>
          <w:sz w:val="20"/>
        </w:rPr>
        <w:t>v_resultado</w:t>
      </w:r>
      <w:proofErr w:type="spellEnd"/>
      <w:r>
        <w:rPr>
          <w:rFonts w:ascii="Verdana" w:hAnsi="Verdana" w:cs="Times New Roman"/>
          <w:color w:val="000000"/>
          <w:sz w:val="20"/>
        </w:rPr>
        <w:t xml:space="preserve"> = 0) then</w:t>
      </w:r>
    </w:p>
    <w:p w14:paraId="6E002383" w14:textId="4A9AC5C4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r>
        <w:rPr>
          <w:rFonts w:ascii="Verdana" w:hAnsi="Verdana" w:cs="Times New Roman"/>
          <w:color w:val="000000"/>
          <w:sz w:val="20"/>
        </w:rPr>
        <w:tab/>
        <w:t>dbms_output.put_line(‘T’);</w:t>
      </w:r>
    </w:p>
    <w:p w14:paraId="5E57C989" w14:textId="0C4223A5" w:rsidR="009C0199" w:rsidRDefault="009C0199" w:rsidP="009C0199">
      <w:pPr>
        <w:pStyle w:val="Textoenunciado"/>
        <w:jc w:val="left"/>
        <w:rPr>
          <w:rFonts w:ascii="Verdana" w:hAnsi="Verdana" w:cs="Times New Roman"/>
          <w:color w:val="000000"/>
          <w:sz w:val="20"/>
        </w:rPr>
      </w:pPr>
      <w:r>
        <w:rPr>
          <w:rFonts w:ascii="Verdana" w:hAnsi="Verdana" w:cs="Times New Roman"/>
          <w:color w:val="000000"/>
          <w:sz w:val="20"/>
        </w:rPr>
        <w:t>end if;</w:t>
      </w:r>
    </w:p>
    <w:p w14:paraId="73BB52FC" w14:textId="77777777" w:rsidR="009C0199" w:rsidRDefault="009C0199" w:rsidP="009C0199">
      <w:pPr>
        <w:pStyle w:val="Textoenunciado"/>
        <w:jc w:val="left"/>
        <w:rPr>
          <w:rFonts w:ascii="Times New Roman" w:hAnsi="Times New Roman" w:cs="Times New Roman"/>
          <w:sz w:val="20"/>
        </w:rPr>
      </w:pPr>
    </w:p>
    <w:p w14:paraId="47C7BFE4" w14:textId="77777777" w:rsidR="007C7059" w:rsidRDefault="007C7059">
      <w:pPr>
        <w:pStyle w:val="Textoenunciado"/>
        <w:ind w:left="360"/>
        <w:rPr>
          <w:sz w:val="20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4"/>
        <w:gridCol w:w="686"/>
        <w:gridCol w:w="764"/>
        <w:gridCol w:w="775"/>
        <w:gridCol w:w="787"/>
        <w:gridCol w:w="779"/>
      </w:tblGrid>
      <w:tr w:rsidR="007C7059" w14:paraId="13299459" w14:textId="77777777">
        <w:trPr>
          <w:tblCellSpacing w:w="20" w:type="dxa"/>
          <w:jc w:val="center"/>
        </w:trPr>
        <w:tc>
          <w:tcPr>
            <w:tcW w:w="674" w:type="dxa"/>
          </w:tcPr>
          <w:p w14:paraId="55197B4C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0=T</w:t>
            </w:r>
          </w:p>
        </w:tc>
        <w:tc>
          <w:tcPr>
            <w:tcW w:w="646" w:type="dxa"/>
          </w:tcPr>
          <w:p w14:paraId="4D9BFAE9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4=G</w:t>
            </w:r>
          </w:p>
        </w:tc>
        <w:tc>
          <w:tcPr>
            <w:tcW w:w="724" w:type="dxa"/>
          </w:tcPr>
          <w:p w14:paraId="73F5907D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8=P</w:t>
            </w:r>
          </w:p>
        </w:tc>
        <w:tc>
          <w:tcPr>
            <w:tcW w:w="735" w:type="dxa"/>
          </w:tcPr>
          <w:p w14:paraId="2EB4EF11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12=N</w:t>
            </w:r>
          </w:p>
        </w:tc>
        <w:tc>
          <w:tcPr>
            <w:tcW w:w="747" w:type="dxa"/>
          </w:tcPr>
          <w:p w14:paraId="6E442921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16=Q</w:t>
            </w:r>
          </w:p>
        </w:tc>
        <w:tc>
          <w:tcPr>
            <w:tcW w:w="715" w:type="dxa"/>
          </w:tcPr>
          <w:p w14:paraId="47EABB8B" w14:textId="77777777" w:rsidR="007C7059" w:rsidRDefault="007C7059">
            <w:pPr>
              <w:rPr>
                <w:lang w:val="fr-FR"/>
              </w:rPr>
            </w:pPr>
            <w:r>
              <w:rPr>
                <w:lang w:val="fr-FR"/>
              </w:rPr>
              <w:t>20=C</w:t>
            </w:r>
          </w:p>
        </w:tc>
      </w:tr>
      <w:tr w:rsidR="007C7059" w14:paraId="058E90B1" w14:textId="77777777">
        <w:trPr>
          <w:tblCellSpacing w:w="20" w:type="dxa"/>
          <w:jc w:val="center"/>
        </w:trPr>
        <w:tc>
          <w:tcPr>
            <w:tcW w:w="674" w:type="dxa"/>
          </w:tcPr>
          <w:p w14:paraId="3D2CCD6F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1=R</w:t>
            </w:r>
          </w:p>
        </w:tc>
        <w:tc>
          <w:tcPr>
            <w:tcW w:w="646" w:type="dxa"/>
          </w:tcPr>
          <w:p w14:paraId="7AD1F084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5=M</w:t>
            </w:r>
          </w:p>
        </w:tc>
        <w:tc>
          <w:tcPr>
            <w:tcW w:w="724" w:type="dxa"/>
          </w:tcPr>
          <w:p w14:paraId="6304E5F2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9=D</w:t>
            </w:r>
          </w:p>
        </w:tc>
        <w:tc>
          <w:tcPr>
            <w:tcW w:w="735" w:type="dxa"/>
          </w:tcPr>
          <w:p w14:paraId="4DF667A1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13=J</w:t>
            </w:r>
          </w:p>
        </w:tc>
        <w:tc>
          <w:tcPr>
            <w:tcW w:w="747" w:type="dxa"/>
          </w:tcPr>
          <w:p w14:paraId="00F268DA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17=V</w:t>
            </w:r>
          </w:p>
        </w:tc>
        <w:tc>
          <w:tcPr>
            <w:tcW w:w="715" w:type="dxa"/>
          </w:tcPr>
          <w:p w14:paraId="6EAD331B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21=K</w:t>
            </w:r>
          </w:p>
        </w:tc>
      </w:tr>
      <w:tr w:rsidR="007C7059" w14:paraId="3E15D0D3" w14:textId="77777777">
        <w:trPr>
          <w:tblCellSpacing w:w="20" w:type="dxa"/>
          <w:jc w:val="center"/>
        </w:trPr>
        <w:tc>
          <w:tcPr>
            <w:tcW w:w="674" w:type="dxa"/>
          </w:tcPr>
          <w:p w14:paraId="49519B4F" w14:textId="77777777" w:rsidR="007C7059" w:rsidRDefault="007C7059">
            <w:r>
              <w:t>2=W</w:t>
            </w:r>
          </w:p>
        </w:tc>
        <w:tc>
          <w:tcPr>
            <w:tcW w:w="646" w:type="dxa"/>
          </w:tcPr>
          <w:p w14:paraId="5AC00AB4" w14:textId="77777777" w:rsidR="007C7059" w:rsidRDefault="007C7059">
            <w:r>
              <w:t>6=Y</w:t>
            </w:r>
          </w:p>
        </w:tc>
        <w:tc>
          <w:tcPr>
            <w:tcW w:w="724" w:type="dxa"/>
          </w:tcPr>
          <w:p w14:paraId="14676F8A" w14:textId="77777777" w:rsidR="007C7059" w:rsidRDefault="007C7059">
            <w:r>
              <w:t>10=X</w:t>
            </w:r>
          </w:p>
        </w:tc>
        <w:tc>
          <w:tcPr>
            <w:tcW w:w="735" w:type="dxa"/>
          </w:tcPr>
          <w:p w14:paraId="5F2EB3EF" w14:textId="77777777" w:rsidR="007C7059" w:rsidRDefault="007C7059">
            <w:r>
              <w:t>14=Z</w:t>
            </w:r>
          </w:p>
        </w:tc>
        <w:tc>
          <w:tcPr>
            <w:tcW w:w="747" w:type="dxa"/>
          </w:tcPr>
          <w:p w14:paraId="1DB9B783" w14:textId="77777777" w:rsidR="007C7059" w:rsidRDefault="007C7059">
            <w:r>
              <w:t>18=H</w:t>
            </w:r>
          </w:p>
        </w:tc>
        <w:tc>
          <w:tcPr>
            <w:tcW w:w="715" w:type="dxa"/>
          </w:tcPr>
          <w:p w14:paraId="78C1CE57" w14:textId="77777777" w:rsidR="007C7059" w:rsidRDefault="007C7059">
            <w:r>
              <w:t>22=E</w:t>
            </w:r>
          </w:p>
        </w:tc>
      </w:tr>
      <w:tr w:rsidR="007C7059" w14:paraId="172211EC" w14:textId="77777777">
        <w:trPr>
          <w:tblCellSpacing w:w="20" w:type="dxa"/>
          <w:jc w:val="center"/>
        </w:trPr>
        <w:tc>
          <w:tcPr>
            <w:tcW w:w="674" w:type="dxa"/>
          </w:tcPr>
          <w:p w14:paraId="65F8F3CF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3=A</w:t>
            </w:r>
          </w:p>
        </w:tc>
        <w:tc>
          <w:tcPr>
            <w:tcW w:w="646" w:type="dxa"/>
          </w:tcPr>
          <w:p w14:paraId="1AAE3F24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7=F</w:t>
            </w:r>
          </w:p>
        </w:tc>
        <w:tc>
          <w:tcPr>
            <w:tcW w:w="724" w:type="dxa"/>
          </w:tcPr>
          <w:p w14:paraId="29B913FB" w14:textId="77777777" w:rsidR="007C7059" w:rsidRDefault="007C7059">
            <w:pPr>
              <w:rPr>
                <w:lang w:val="en-GB"/>
              </w:rPr>
            </w:pPr>
            <w:r>
              <w:rPr>
                <w:lang w:val="en-GB"/>
              </w:rPr>
              <w:t>11=B</w:t>
            </w:r>
          </w:p>
        </w:tc>
        <w:tc>
          <w:tcPr>
            <w:tcW w:w="735" w:type="dxa"/>
          </w:tcPr>
          <w:p w14:paraId="3C405E19" w14:textId="77777777" w:rsidR="007C7059" w:rsidRDefault="007C7059">
            <w:r>
              <w:t>15=S</w:t>
            </w:r>
          </w:p>
        </w:tc>
        <w:tc>
          <w:tcPr>
            <w:tcW w:w="747" w:type="dxa"/>
          </w:tcPr>
          <w:p w14:paraId="0C66BDBA" w14:textId="77777777" w:rsidR="007C7059" w:rsidRDefault="007C7059">
            <w:r>
              <w:t>19=L</w:t>
            </w:r>
          </w:p>
        </w:tc>
        <w:tc>
          <w:tcPr>
            <w:tcW w:w="715" w:type="dxa"/>
          </w:tcPr>
          <w:p w14:paraId="5C893779" w14:textId="77777777" w:rsidR="007C7059" w:rsidRDefault="007C7059">
            <w:r>
              <w:t>23=T</w:t>
            </w:r>
          </w:p>
        </w:tc>
      </w:tr>
    </w:tbl>
    <w:p w14:paraId="111652F8" w14:textId="77777777" w:rsidR="007C7059" w:rsidRDefault="007C7059">
      <w:pPr>
        <w:pStyle w:val="Textoenunciado"/>
        <w:ind w:left="360"/>
        <w:rPr>
          <w:sz w:val="20"/>
        </w:rPr>
      </w:pPr>
    </w:p>
    <w:p w14:paraId="2079AB78" w14:textId="77777777" w:rsidR="007C7059" w:rsidRDefault="007C7059">
      <w:pPr>
        <w:rPr>
          <w:b/>
          <w:bCs/>
        </w:rPr>
      </w:pPr>
    </w:p>
    <w:p w14:paraId="76B3D6FC" w14:textId="7802A71C" w:rsidR="007C7059" w:rsidRPr="00001D2A" w:rsidRDefault="00001D2A" w:rsidP="00001D2A">
      <w:pPr>
        <w:rPr>
          <w:rFonts w:ascii="Verdana" w:hAnsi="Verdana"/>
          <w:b/>
          <w:bCs/>
          <w:sz w:val="20"/>
          <w:szCs w:val="20"/>
        </w:rPr>
      </w:pPr>
      <w:r w:rsidRPr="00001D2A">
        <w:rPr>
          <w:rFonts w:ascii="Verdana" w:hAnsi="Verdana"/>
          <w:b/>
          <w:bCs/>
          <w:sz w:val="20"/>
          <w:szCs w:val="20"/>
        </w:rPr>
        <w:t>CODIGO SQL</w:t>
      </w:r>
    </w:p>
    <w:p w14:paraId="18D1CBD8" w14:textId="4385DBE2" w:rsidR="00001D2A" w:rsidRDefault="00001D2A" w:rsidP="00001D2A">
      <w:pPr>
        <w:rPr>
          <w:b/>
          <w:bCs/>
        </w:rPr>
      </w:pPr>
    </w:p>
    <w:p w14:paraId="318BA714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declare </w:t>
      </w:r>
    </w:p>
    <w:p w14:paraId="55956861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--variable para almacenar el número del </w:t>
      </w:r>
      <w:proofErr w:type="spellStart"/>
      <w:r w:rsidRPr="00001D2A">
        <w:rPr>
          <w:rFonts w:ascii="Verdana" w:hAnsi="Verdana"/>
          <w:sz w:val="20"/>
          <w:szCs w:val="20"/>
        </w:rPr>
        <w:t>dni</w:t>
      </w:r>
      <w:proofErr w:type="spellEnd"/>
    </w:p>
    <w:p w14:paraId="5FD24154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v_dni</w:t>
      </w:r>
      <w:proofErr w:type="spellEnd"/>
      <w:r w:rsidRPr="00001D2A">
        <w:rPr>
          <w:rFonts w:ascii="Verdana" w:hAnsi="Verdana"/>
          <w:sz w:val="20"/>
          <w:szCs w:val="20"/>
        </w:rPr>
        <w:t xml:space="preserve"> int;</w:t>
      </w:r>
    </w:p>
    <w:p w14:paraId="20212988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--variable para almacenar el resultado del cálculo</w:t>
      </w:r>
    </w:p>
    <w:p w14:paraId="3342FD1B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int;</w:t>
      </w:r>
    </w:p>
    <w:p w14:paraId="2BF4BF37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>begin</w:t>
      </w:r>
    </w:p>
    <w:p w14:paraId="6758629E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--pedimos el </w:t>
      </w:r>
      <w:proofErr w:type="spellStart"/>
      <w:r w:rsidRPr="00001D2A">
        <w:rPr>
          <w:rFonts w:ascii="Verdana" w:hAnsi="Verdana"/>
          <w:sz w:val="20"/>
          <w:szCs w:val="20"/>
        </w:rPr>
        <w:t>numero</w:t>
      </w:r>
      <w:proofErr w:type="spellEnd"/>
      <w:r w:rsidRPr="00001D2A">
        <w:rPr>
          <w:rFonts w:ascii="Verdana" w:hAnsi="Verdana"/>
          <w:sz w:val="20"/>
          <w:szCs w:val="20"/>
        </w:rPr>
        <w:t xml:space="preserve"> de </w:t>
      </w:r>
      <w:proofErr w:type="spellStart"/>
      <w:r w:rsidRPr="00001D2A">
        <w:rPr>
          <w:rFonts w:ascii="Verdana" w:hAnsi="Verdana"/>
          <w:sz w:val="20"/>
          <w:szCs w:val="20"/>
        </w:rPr>
        <w:t>dni</w:t>
      </w:r>
      <w:proofErr w:type="spellEnd"/>
      <w:r w:rsidRPr="00001D2A">
        <w:rPr>
          <w:rFonts w:ascii="Verdana" w:hAnsi="Verdana"/>
          <w:sz w:val="20"/>
          <w:szCs w:val="20"/>
        </w:rPr>
        <w:t xml:space="preserve"> al usuario</w:t>
      </w:r>
    </w:p>
    <w:p w14:paraId="44CC25BC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v_</w:t>
      </w:r>
      <w:proofErr w:type="gramStart"/>
      <w:r w:rsidRPr="00001D2A">
        <w:rPr>
          <w:rFonts w:ascii="Verdana" w:hAnsi="Verdana"/>
          <w:sz w:val="20"/>
          <w:szCs w:val="20"/>
        </w:rPr>
        <w:t>dni</w:t>
      </w:r>
      <w:proofErr w:type="spellEnd"/>
      <w:r w:rsidRPr="00001D2A">
        <w:rPr>
          <w:rFonts w:ascii="Verdana" w:hAnsi="Verdana"/>
          <w:sz w:val="20"/>
          <w:szCs w:val="20"/>
        </w:rPr>
        <w:t xml:space="preserve"> :</w:t>
      </w:r>
      <w:proofErr w:type="gramEnd"/>
      <w:r w:rsidRPr="00001D2A">
        <w:rPr>
          <w:rFonts w:ascii="Verdana" w:hAnsi="Verdana"/>
          <w:sz w:val="20"/>
          <w:szCs w:val="20"/>
        </w:rPr>
        <w:t>= &amp;</w:t>
      </w:r>
      <w:proofErr w:type="spellStart"/>
      <w:r w:rsidRPr="00001D2A">
        <w:rPr>
          <w:rFonts w:ascii="Verdana" w:hAnsi="Verdana"/>
          <w:sz w:val="20"/>
          <w:szCs w:val="20"/>
        </w:rPr>
        <w:t>numdni</w:t>
      </w:r>
      <w:proofErr w:type="spellEnd"/>
      <w:r w:rsidRPr="00001D2A">
        <w:rPr>
          <w:rFonts w:ascii="Verdana" w:hAnsi="Verdana"/>
          <w:sz w:val="20"/>
          <w:szCs w:val="20"/>
        </w:rPr>
        <w:t>;</w:t>
      </w:r>
    </w:p>
    <w:p w14:paraId="66D06B12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--(12345678 – (</w:t>
      </w:r>
      <w:proofErr w:type="gramStart"/>
      <w:r w:rsidRPr="00001D2A">
        <w:rPr>
          <w:rFonts w:ascii="Verdana" w:hAnsi="Verdana"/>
          <w:sz w:val="20"/>
          <w:szCs w:val="20"/>
        </w:rPr>
        <w:t>Round(</w:t>
      </w:r>
      <w:proofErr w:type="gramEnd"/>
      <w:r w:rsidRPr="00001D2A">
        <w:rPr>
          <w:rFonts w:ascii="Verdana" w:hAnsi="Verdana"/>
          <w:sz w:val="20"/>
          <w:szCs w:val="20"/>
        </w:rPr>
        <w:t>12345678 / 23) * 23)</w:t>
      </w:r>
    </w:p>
    <w:p w14:paraId="64A88035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--realizamos el </w:t>
      </w:r>
      <w:proofErr w:type="spellStart"/>
      <w:r w:rsidRPr="00001D2A">
        <w:rPr>
          <w:rFonts w:ascii="Verdana" w:hAnsi="Verdana"/>
          <w:sz w:val="20"/>
          <w:szCs w:val="20"/>
        </w:rPr>
        <w:t>calculo</w:t>
      </w:r>
      <w:proofErr w:type="spellEnd"/>
      <w:r w:rsidRPr="00001D2A">
        <w:rPr>
          <w:rFonts w:ascii="Verdana" w:hAnsi="Verdana"/>
          <w:sz w:val="20"/>
          <w:szCs w:val="20"/>
        </w:rPr>
        <w:t xml:space="preserve"> para saber el </w:t>
      </w:r>
      <w:proofErr w:type="spellStart"/>
      <w:r w:rsidRPr="00001D2A">
        <w:rPr>
          <w:rFonts w:ascii="Verdana" w:hAnsi="Verdana"/>
          <w:sz w:val="20"/>
          <w:szCs w:val="20"/>
        </w:rPr>
        <w:t>dni</w:t>
      </w:r>
      <w:proofErr w:type="spellEnd"/>
    </w:p>
    <w:p w14:paraId="2F4B55F5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v_</w:t>
      </w:r>
      <w:proofErr w:type="gramStart"/>
      <w:r w:rsidRPr="00001D2A">
        <w:rPr>
          <w:rFonts w:ascii="Verdana" w:hAnsi="Verdana"/>
          <w:sz w:val="20"/>
          <w:szCs w:val="20"/>
        </w:rPr>
        <w:t>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:</w:t>
      </w:r>
      <w:proofErr w:type="gramEnd"/>
      <w:r w:rsidRPr="00001D2A">
        <w:rPr>
          <w:rFonts w:ascii="Verdana" w:hAnsi="Verdana"/>
          <w:sz w:val="20"/>
          <w:szCs w:val="20"/>
        </w:rPr>
        <w:t>= (</w:t>
      </w:r>
      <w:proofErr w:type="spellStart"/>
      <w:r w:rsidRPr="00001D2A">
        <w:rPr>
          <w:rFonts w:ascii="Verdana" w:hAnsi="Verdana"/>
          <w:sz w:val="20"/>
          <w:szCs w:val="20"/>
        </w:rPr>
        <w:t>v_dni</w:t>
      </w:r>
      <w:proofErr w:type="spellEnd"/>
      <w:r w:rsidRPr="00001D2A">
        <w:rPr>
          <w:rFonts w:ascii="Verdana" w:hAnsi="Verdana"/>
          <w:sz w:val="20"/>
          <w:szCs w:val="20"/>
        </w:rPr>
        <w:t xml:space="preserve"> - (</w:t>
      </w:r>
      <w:proofErr w:type="spellStart"/>
      <w:r w:rsidRPr="00001D2A">
        <w:rPr>
          <w:rFonts w:ascii="Verdana" w:hAnsi="Verdana"/>
          <w:sz w:val="20"/>
          <w:szCs w:val="20"/>
        </w:rPr>
        <w:t>trunc</w:t>
      </w:r>
      <w:proofErr w:type="spellEnd"/>
      <w:r w:rsidRPr="00001D2A">
        <w:rPr>
          <w:rFonts w:ascii="Verdana" w:hAnsi="Verdana"/>
          <w:sz w:val="20"/>
          <w:szCs w:val="20"/>
        </w:rPr>
        <w:t>(</w:t>
      </w:r>
      <w:proofErr w:type="spellStart"/>
      <w:r w:rsidRPr="00001D2A">
        <w:rPr>
          <w:rFonts w:ascii="Verdana" w:hAnsi="Verdana"/>
          <w:sz w:val="20"/>
          <w:szCs w:val="20"/>
        </w:rPr>
        <w:t>v_dni</w:t>
      </w:r>
      <w:proofErr w:type="spellEnd"/>
      <w:r w:rsidRPr="00001D2A">
        <w:rPr>
          <w:rFonts w:ascii="Verdana" w:hAnsi="Verdana"/>
          <w:sz w:val="20"/>
          <w:szCs w:val="20"/>
        </w:rPr>
        <w:t xml:space="preserve"> / 23) * 23));</w:t>
      </w:r>
    </w:p>
    <w:p w14:paraId="782D76A3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--evaluar todos los posibles valores y mostrar cada letra</w:t>
      </w:r>
    </w:p>
    <w:p w14:paraId="032D34DE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if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0 </w:t>
      </w:r>
      <w:proofErr w:type="spellStart"/>
      <w:r w:rsidRPr="00001D2A">
        <w:rPr>
          <w:rFonts w:ascii="Verdana" w:hAnsi="Verdana"/>
          <w:sz w:val="20"/>
          <w:szCs w:val="20"/>
        </w:rPr>
        <w:t>or</w:t>
      </w:r>
      <w:proofErr w:type="spellEnd"/>
      <w:r w:rsidRPr="00001D2A">
        <w:rPr>
          <w:rFonts w:ascii="Verdana" w:hAnsi="Verdana"/>
          <w:sz w:val="20"/>
          <w:szCs w:val="20"/>
        </w:rPr>
        <w:t xml:space="preserve"> 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23) then</w:t>
      </w:r>
    </w:p>
    <w:p w14:paraId="7851E09E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dbms_output.put_line('T');</w:t>
      </w:r>
    </w:p>
    <w:p w14:paraId="78230189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1) then</w:t>
      </w:r>
    </w:p>
    <w:p w14:paraId="71FEEA84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dbms_output.put_line('R');</w:t>
      </w:r>
    </w:p>
    <w:p w14:paraId="5B77ACA2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2) then</w:t>
      </w:r>
    </w:p>
    <w:p w14:paraId="1926A53C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dbms_output.put_line('W');</w:t>
      </w:r>
    </w:p>
    <w:p w14:paraId="7A9DB53A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3) then</w:t>
      </w:r>
    </w:p>
    <w:p w14:paraId="0F3E6863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dbms_output.put_line('A');</w:t>
      </w:r>
    </w:p>
    <w:p w14:paraId="68374A3F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4) then</w:t>
      </w:r>
    </w:p>
    <w:p w14:paraId="2C283A24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dbms_output.put_line('G');</w:t>
      </w:r>
    </w:p>
    <w:p w14:paraId="1E4B3618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5) then</w:t>
      </w:r>
    </w:p>
    <w:p w14:paraId="46670757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dbms_output.put_line('M');</w:t>
      </w:r>
    </w:p>
    <w:p w14:paraId="79917F86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lastRenderedPageBreak/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6) then</w:t>
      </w:r>
    </w:p>
    <w:p w14:paraId="5DD63F99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dbms_output.put_line('Y');</w:t>
      </w:r>
    </w:p>
    <w:p w14:paraId="7F52BD99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7) then</w:t>
      </w:r>
    </w:p>
    <w:p w14:paraId="2440A1CD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dbms_output.put_line('F');</w:t>
      </w:r>
    </w:p>
    <w:p w14:paraId="5E8BFBD4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8) then</w:t>
      </w:r>
    </w:p>
    <w:p w14:paraId="3B48E35C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dbms_output.put_line('P');</w:t>
      </w:r>
    </w:p>
    <w:p w14:paraId="7647171C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9) then</w:t>
      </w:r>
    </w:p>
    <w:p w14:paraId="204E9372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dbms_output.put_line('D');</w:t>
      </w:r>
    </w:p>
    <w:p w14:paraId="017B4313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10) then</w:t>
      </w:r>
    </w:p>
    <w:p w14:paraId="70C8EE64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dbms_output.put_line('X');</w:t>
      </w:r>
    </w:p>
    <w:p w14:paraId="676E5EE6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11) then</w:t>
      </w:r>
    </w:p>
    <w:p w14:paraId="103B8A94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dbms_output.put_line('B');</w:t>
      </w:r>
    </w:p>
    <w:p w14:paraId="57400E41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12) then</w:t>
      </w:r>
    </w:p>
    <w:p w14:paraId="4F6FC02F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dbms_output.put_line('N');    </w:t>
      </w:r>
    </w:p>
    <w:p w14:paraId="0D2CAC7C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13) then</w:t>
      </w:r>
    </w:p>
    <w:p w14:paraId="05E1C99F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dbms_output.put_line('J');</w:t>
      </w:r>
    </w:p>
    <w:p w14:paraId="4200918F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14) then</w:t>
      </w:r>
    </w:p>
    <w:p w14:paraId="2ADCE8A7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dbms_output.put_line('Z');</w:t>
      </w:r>
    </w:p>
    <w:p w14:paraId="77D61001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15) then</w:t>
      </w:r>
    </w:p>
    <w:p w14:paraId="6A30DF30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dbms_output.put_line('S');</w:t>
      </w:r>
    </w:p>
    <w:p w14:paraId="6FEF12C5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16) then</w:t>
      </w:r>
    </w:p>
    <w:p w14:paraId="41B003B5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dbms_output.put_line('Q');</w:t>
      </w:r>
    </w:p>
    <w:p w14:paraId="188AFF36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17) then</w:t>
      </w:r>
    </w:p>
    <w:p w14:paraId="276D86E5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dbms_output.put_line('V');</w:t>
      </w:r>
    </w:p>
    <w:p w14:paraId="2FDCD596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18) then</w:t>
      </w:r>
    </w:p>
    <w:p w14:paraId="45FA9F87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dbms_output.put_line('H');</w:t>
      </w:r>
    </w:p>
    <w:p w14:paraId="3AC6D52F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19) then</w:t>
      </w:r>
    </w:p>
    <w:p w14:paraId="78ED4F6D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dbms_output.put_line('L');</w:t>
      </w:r>
    </w:p>
    <w:p w14:paraId="430D0341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20) then</w:t>
      </w:r>
    </w:p>
    <w:p w14:paraId="6542BBCA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dbms_output.put_line('C');        </w:t>
      </w:r>
    </w:p>
    <w:p w14:paraId="4C2B12CB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21) then</w:t>
      </w:r>
    </w:p>
    <w:p w14:paraId="2B7CCA7E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dbms_output.put_line('K');</w:t>
      </w:r>
    </w:p>
    <w:p w14:paraId="6D7107F5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</w:t>
      </w:r>
      <w:proofErr w:type="spellStart"/>
      <w:r w:rsidRPr="00001D2A">
        <w:rPr>
          <w:rFonts w:ascii="Verdana" w:hAnsi="Verdana"/>
          <w:sz w:val="20"/>
          <w:szCs w:val="20"/>
        </w:rPr>
        <w:t>elsif</w:t>
      </w:r>
      <w:proofErr w:type="spellEnd"/>
      <w:r w:rsidRPr="00001D2A">
        <w:rPr>
          <w:rFonts w:ascii="Verdana" w:hAnsi="Verdana"/>
          <w:sz w:val="20"/>
          <w:szCs w:val="20"/>
        </w:rPr>
        <w:t xml:space="preserve"> (</w:t>
      </w:r>
      <w:proofErr w:type="spellStart"/>
      <w:r w:rsidRPr="00001D2A">
        <w:rPr>
          <w:rFonts w:ascii="Verdana" w:hAnsi="Verdana"/>
          <w:sz w:val="20"/>
          <w:szCs w:val="20"/>
        </w:rPr>
        <w:t>v_resultado</w:t>
      </w:r>
      <w:proofErr w:type="spellEnd"/>
      <w:r w:rsidRPr="00001D2A">
        <w:rPr>
          <w:rFonts w:ascii="Verdana" w:hAnsi="Verdana"/>
          <w:sz w:val="20"/>
          <w:szCs w:val="20"/>
        </w:rPr>
        <w:t xml:space="preserve"> = 22) then</w:t>
      </w:r>
    </w:p>
    <w:p w14:paraId="244B2716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  dbms_output.put_line('E');            </w:t>
      </w:r>
    </w:p>
    <w:p w14:paraId="72272BD0" w14:textId="77777777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 xml:space="preserve">  end if;</w:t>
      </w:r>
    </w:p>
    <w:p w14:paraId="015152B5" w14:textId="63C8CCF0" w:rsidR="00001D2A" w:rsidRPr="00001D2A" w:rsidRDefault="00001D2A" w:rsidP="00001D2A">
      <w:pPr>
        <w:rPr>
          <w:rFonts w:ascii="Verdana" w:hAnsi="Verdana"/>
          <w:sz w:val="20"/>
          <w:szCs w:val="20"/>
        </w:rPr>
      </w:pPr>
      <w:r w:rsidRPr="00001D2A">
        <w:rPr>
          <w:rFonts w:ascii="Verdana" w:hAnsi="Verdana"/>
          <w:sz w:val="20"/>
          <w:szCs w:val="20"/>
        </w:rPr>
        <w:t>end;</w:t>
      </w:r>
    </w:p>
    <w:p w14:paraId="6C4B6AD2" w14:textId="77777777" w:rsidR="007C7059" w:rsidRDefault="007C7059"/>
    <w:sectPr w:rsidR="007C705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D41F6" w14:textId="77777777" w:rsidR="00382AC2" w:rsidRDefault="00382AC2">
      <w:r>
        <w:separator/>
      </w:r>
    </w:p>
  </w:endnote>
  <w:endnote w:type="continuationSeparator" w:id="0">
    <w:p w14:paraId="33EA62C0" w14:textId="77777777" w:rsidR="00382AC2" w:rsidRDefault="0038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574BE" w14:textId="77777777" w:rsidR="007C7059" w:rsidRDefault="007C7059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8294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DDC13" w14:textId="77777777" w:rsidR="00382AC2" w:rsidRDefault="00382AC2">
      <w:r>
        <w:separator/>
      </w:r>
    </w:p>
  </w:footnote>
  <w:footnote w:type="continuationSeparator" w:id="0">
    <w:p w14:paraId="5F563010" w14:textId="77777777" w:rsidR="00382AC2" w:rsidRDefault="0038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B50F9" w14:textId="77777777" w:rsidR="007C7059" w:rsidRDefault="007C7059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sz w:val="20"/>
      </w:rPr>
      <w:t xml:space="preserve">FUNDAMENTOS </w:t>
    </w:r>
    <w:r w:rsidR="006A6A6E">
      <w:rPr>
        <w:rFonts w:ascii="Verdana" w:hAnsi="Verdana"/>
        <w:sz w:val="20"/>
      </w:rP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94405"/>
    <w:multiLevelType w:val="hybridMultilevel"/>
    <w:tmpl w:val="6B96DEFE"/>
    <w:lvl w:ilvl="0" w:tplc="D19E1CA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85A7545"/>
    <w:multiLevelType w:val="hybridMultilevel"/>
    <w:tmpl w:val="EF94CAE6"/>
    <w:lvl w:ilvl="0" w:tplc="F0241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6E"/>
    <w:rsid w:val="00001D2A"/>
    <w:rsid w:val="00382AC2"/>
    <w:rsid w:val="006A6A6E"/>
    <w:rsid w:val="007C7059"/>
    <w:rsid w:val="009C0199"/>
    <w:rsid w:val="00C8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57460430"/>
  <w15:chartTrackingRefBased/>
  <w15:docId w15:val="{E581DE24-151F-435A-8CA2-D706F08F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customStyle="1" w:styleId="Textoenunciado">
    <w:name w:val="Texto enunciado"/>
    <w:basedOn w:val="Normal"/>
    <w:pPr>
      <w:jc w:val="both"/>
      <w:outlineLvl w:val="0"/>
    </w:pPr>
    <w:rPr>
      <w:rFonts w:ascii="Arial" w:hAnsi="Arial" w:cs="Arial"/>
      <w:b/>
      <w:bCs/>
      <w:color w:val="8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Funda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Fundamentos.dot</Template>
  <TotalTime>111</TotalTime>
  <Pages>2</Pages>
  <Words>349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CALCULAR LA LETRA DEL D.N.I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CALCULAR LA LETRA DEL D.N.I</dc:title>
  <dc:subject/>
  <dc:creator>Alex</dc:creator>
  <cp:keywords/>
  <dc:description/>
  <cp:lastModifiedBy>Francisco García Serrano</cp:lastModifiedBy>
  <cp:revision>3</cp:revision>
  <cp:lastPrinted>1899-12-31T23:00:00Z</cp:lastPrinted>
  <dcterms:created xsi:type="dcterms:W3CDTF">2020-10-27T16:32:00Z</dcterms:created>
  <dcterms:modified xsi:type="dcterms:W3CDTF">2020-10-27T18:23:00Z</dcterms:modified>
  <cp:category>FUNDAMENTOS JAVA</cp:category>
</cp:coreProperties>
</file>