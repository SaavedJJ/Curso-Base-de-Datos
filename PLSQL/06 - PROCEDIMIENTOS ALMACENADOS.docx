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A3256" w14:textId="0677735A" w:rsidR="009824E4" w:rsidRPr="00DF1913" w:rsidRDefault="00DF1913" w:rsidP="00DF1913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DF1913">
        <w:rPr>
          <w:rFonts w:ascii="Verdana" w:hAnsi="Verdana"/>
          <w:b/>
          <w:bCs/>
          <w:sz w:val="20"/>
          <w:szCs w:val="20"/>
          <w:u w:val="single"/>
        </w:rPr>
        <w:t>PROCEDIMIENTOS ALMACENADOS</w:t>
      </w:r>
    </w:p>
    <w:p w14:paraId="2F90E604" w14:textId="517DAFD5" w:rsidR="00DF1913" w:rsidRDefault="00DF1913" w:rsidP="00DF1913">
      <w:pPr>
        <w:rPr>
          <w:rFonts w:ascii="Verdana" w:hAnsi="Verdana"/>
          <w:sz w:val="20"/>
          <w:szCs w:val="20"/>
        </w:rPr>
      </w:pPr>
    </w:p>
    <w:p w14:paraId="5DCF5B23" w14:textId="28DF9415" w:rsidR="00DF1913" w:rsidRDefault="008153F2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Son bloques PL-SQL que se almacenan dentro de un objeto persistente en la bbdd.</w:t>
      </w:r>
    </w:p>
    <w:p w14:paraId="2440A74C" w14:textId="16D0A31A" w:rsidR="008153F2" w:rsidRDefault="008153F2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bloques anónimos son códigos que se pierden.</w:t>
      </w:r>
    </w:p>
    <w:p w14:paraId="5D0DD670" w14:textId="3A62B017" w:rsidR="008153F2" w:rsidRDefault="008153F2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procedimientos almacenados permiten guardar la lógica de bloques anónimos dentro de un objeto.</w:t>
      </w:r>
    </w:p>
    <w:p w14:paraId="770A2A79" w14:textId="5C0C4A75" w:rsidR="008153F2" w:rsidRDefault="008153F2" w:rsidP="00DF1913">
      <w:pPr>
        <w:rPr>
          <w:rFonts w:ascii="Verdana" w:hAnsi="Verdana"/>
          <w:sz w:val="20"/>
          <w:szCs w:val="20"/>
        </w:rPr>
      </w:pPr>
    </w:p>
    <w:p w14:paraId="5E9156EC" w14:textId="2EE71B8A" w:rsidR="008153F2" w:rsidRDefault="008153F2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Podemos utilizar cualquier característica vista en bloques anónimos dentro de los procedimientos.</w:t>
      </w:r>
    </w:p>
    <w:p w14:paraId="731839E6" w14:textId="3DBDAD01" w:rsidR="008153F2" w:rsidRDefault="008153F2" w:rsidP="00DF1913">
      <w:pPr>
        <w:rPr>
          <w:rFonts w:ascii="Verdana" w:hAnsi="Verdana"/>
          <w:sz w:val="20"/>
          <w:szCs w:val="20"/>
        </w:rPr>
      </w:pPr>
    </w:p>
    <w:p w14:paraId="30A2DE39" w14:textId="14DD922A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se pueden utilizar palabras de acción sobre objetos:  CREATE, ALTER, DROP.</w:t>
      </w:r>
    </w:p>
    <w:p w14:paraId="133D225D" w14:textId="2B5BF9BE" w:rsidR="00523C44" w:rsidRDefault="00523C44" w:rsidP="00DF1913">
      <w:pPr>
        <w:rPr>
          <w:rFonts w:ascii="Verdana" w:hAnsi="Verdana"/>
          <w:sz w:val="20"/>
          <w:szCs w:val="20"/>
        </w:rPr>
      </w:pPr>
    </w:p>
    <w:p w14:paraId="0288AB18" w14:textId="424E36BF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procedimientos pueden tener parámetros.  Valores que debemos pasar al procedimiento para poder realizar su ejecución.</w:t>
      </w:r>
    </w:p>
    <w:p w14:paraId="4D9702B2" w14:textId="52DE2960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procedimientos pueden ser dinámicos dependiendo de los parámetros.</w:t>
      </w:r>
    </w:p>
    <w:p w14:paraId="2FE62B9B" w14:textId="2C23AA15" w:rsidR="00523C44" w:rsidRDefault="00523C44" w:rsidP="00DF1913">
      <w:pPr>
        <w:rPr>
          <w:rFonts w:ascii="Verdana" w:hAnsi="Verdana"/>
          <w:sz w:val="20"/>
          <w:szCs w:val="20"/>
        </w:rPr>
      </w:pPr>
    </w:p>
    <w:p w14:paraId="6F40BA1F" w14:textId="4E3D00A4" w:rsidR="00523C44" w:rsidRDefault="00523C44" w:rsidP="00DF1913">
      <w:pPr>
        <w:rPr>
          <w:rFonts w:ascii="Verdana" w:hAnsi="Verdana"/>
          <w:sz w:val="20"/>
          <w:szCs w:val="20"/>
        </w:rPr>
      </w:pPr>
      <w:r w:rsidRPr="00523C44">
        <w:rPr>
          <w:rFonts w:ascii="Verdana" w:hAnsi="Verdana"/>
          <w:sz w:val="20"/>
          <w:szCs w:val="20"/>
          <w:highlight w:val="yellow"/>
        </w:rPr>
        <w:t>Nota: La creación de un procedimiento almacenado, no implica que lo hayamos creado bien.</w:t>
      </w:r>
    </w:p>
    <w:p w14:paraId="154E6494" w14:textId="7B7542CD" w:rsidR="00523C44" w:rsidRDefault="00523C44" w:rsidP="00DF1913">
      <w:pPr>
        <w:rPr>
          <w:rFonts w:ascii="Verdana" w:hAnsi="Verdana"/>
          <w:sz w:val="20"/>
          <w:szCs w:val="20"/>
        </w:rPr>
      </w:pPr>
    </w:p>
    <w:p w14:paraId="5C90A5C9" w14:textId="24CBB985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Sintaxis:</w:t>
      </w:r>
    </w:p>
    <w:p w14:paraId="3698F331" w14:textId="24B66A68" w:rsidR="00523C44" w:rsidRDefault="00523C44" w:rsidP="00DF1913">
      <w:pPr>
        <w:rPr>
          <w:rFonts w:ascii="Verdana" w:hAnsi="Verdana"/>
          <w:sz w:val="20"/>
          <w:szCs w:val="20"/>
        </w:rPr>
      </w:pPr>
    </w:p>
    <w:p w14:paraId="051CD5D3" w14:textId="2272ACE2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CREATE OR REPLACE PROCEDURE NOMBRE_PROCEDIMIENTO AS</w:t>
      </w:r>
    </w:p>
    <w:p w14:paraId="245F143F" w14:textId="51EE13A5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BEGIN</w:t>
      </w:r>
    </w:p>
    <w:p w14:paraId="35746FB1" w14:textId="776C5080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--INSTRUCCIONES PL-SQL</w:t>
      </w:r>
    </w:p>
    <w:p w14:paraId="0F716417" w14:textId="28E55CBE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END;</w:t>
      </w:r>
    </w:p>
    <w:p w14:paraId="0223A012" w14:textId="4E85101A" w:rsidR="00523C44" w:rsidRDefault="00523C44" w:rsidP="00DF1913">
      <w:pPr>
        <w:rPr>
          <w:rFonts w:ascii="Verdana" w:hAnsi="Verdana"/>
          <w:sz w:val="20"/>
          <w:szCs w:val="20"/>
        </w:rPr>
      </w:pPr>
    </w:p>
    <w:p w14:paraId="61C79221" w14:textId="74DB79C4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de un procedimiento que muestre un mensaje.</w:t>
      </w:r>
    </w:p>
    <w:p w14:paraId="22DB548F" w14:textId="5347AB45" w:rsidR="00523C44" w:rsidRDefault="00523C44" w:rsidP="00DF1913">
      <w:pPr>
        <w:rPr>
          <w:rFonts w:ascii="Verdana" w:hAnsi="Verdana"/>
          <w:sz w:val="20"/>
          <w:szCs w:val="20"/>
        </w:rPr>
      </w:pPr>
    </w:p>
    <w:p w14:paraId="7F824E2E" w14:textId="1FD7CE4B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F83D60F" wp14:editId="3D3E733D">
            <wp:extent cx="5400040" cy="11944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2A3" w14:textId="6608BF9D" w:rsidR="00523C44" w:rsidRDefault="00523C44" w:rsidP="00DF1913">
      <w:pPr>
        <w:rPr>
          <w:rFonts w:ascii="Verdana" w:hAnsi="Verdana"/>
          <w:sz w:val="20"/>
          <w:szCs w:val="20"/>
        </w:rPr>
      </w:pPr>
    </w:p>
    <w:p w14:paraId="78ABD6E7" w14:textId="56714C5B" w:rsidR="00B039ED" w:rsidRPr="00B039ED" w:rsidRDefault="00B039ED" w:rsidP="00DF191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Si estamos en la ventan</w:t>
      </w:r>
      <w:r w:rsidR="00C61C10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SQL-PLUS, llamaremos al procedure con </w:t>
      </w:r>
      <w:r w:rsidR="00C61C10">
        <w:rPr>
          <w:rFonts w:ascii="Verdana" w:hAnsi="Verdana"/>
          <w:b/>
          <w:bCs/>
          <w:sz w:val="20"/>
          <w:szCs w:val="20"/>
        </w:rPr>
        <w:t>exec</w:t>
      </w:r>
    </w:p>
    <w:p w14:paraId="524AC7FA" w14:textId="26E6FDDC" w:rsidR="00B039ED" w:rsidRDefault="00B039ED" w:rsidP="00DF1913">
      <w:pPr>
        <w:rPr>
          <w:rFonts w:ascii="Verdana" w:hAnsi="Verdana"/>
          <w:sz w:val="20"/>
          <w:szCs w:val="20"/>
        </w:rPr>
      </w:pPr>
    </w:p>
    <w:p w14:paraId="06A5A629" w14:textId="5AACA0EE" w:rsidR="00B039ED" w:rsidRDefault="00C61C10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BA6AEB7" wp14:editId="34897DAB">
            <wp:extent cx="3181350" cy="533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70D" w14:textId="77777777" w:rsidR="00B039ED" w:rsidRDefault="00B039ED" w:rsidP="00DF1913">
      <w:pPr>
        <w:rPr>
          <w:rFonts w:ascii="Verdana" w:hAnsi="Verdana"/>
          <w:sz w:val="20"/>
          <w:szCs w:val="20"/>
        </w:rPr>
      </w:pPr>
    </w:p>
    <w:p w14:paraId="0F053846" w14:textId="24513815" w:rsidR="00523C44" w:rsidRDefault="00523C44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llamar a un procedimiento debemos hacerlo desde un bloque PL-SQL con begin y end.</w:t>
      </w:r>
      <w:r w:rsidR="00C61C10">
        <w:rPr>
          <w:rFonts w:ascii="Verdana" w:hAnsi="Verdana"/>
          <w:sz w:val="20"/>
          <w:szCs w:val="20"/>
        </w:rPr>
        <w:t xml:space="preserve">  También podemos utilizar la palabra exec o </w:t>
      </w:r>
      <w:proofErr w:type="spellStart"/>
      <w:r w:rsidR="00C61C10">
        <w:rPr>
          <w:rFonts w:ascii="Verdana" w:hAnsi="Verdana"/>
          <w:sz w:val="20"/>
          <w:szCs w:val="20"/>
        </w:rPr>
        <w:t>execute</w:t>
      </w:r>
      <w:proofErr w:type="spellEnd"/>
      <w:r w:rsidR="00C61C10">
        <w:rPr>
          <w:rFonts w:ascii="Verdana" w:hAnsi="Verdana"/>
          <w:sz w:val="20"/>
          <w:szCs w:val="20"/>
        </w:rPr>
        <w:t>.</w:t>
      </w:r>
    </w:p>
    <w:p w14:paraId="258740F7" w14:textId="50D3F7BB" w:rsidR="00523C44" w:rsidRDefault="00523C44" w:rsidP="00DF1913">
      <w:pPr>
        <w:rPr>
          <w:rFonts w:ascii="Verdana" w:hAnsi="Verdana"/>
          <w:sz w:val="20"/>
          <w:szCs w:val="20"/>
        </w:rPr>
      </w:pPr>
    </w:p>
    <w:p w14:paraId="6ED39D05" w14:textId="49558B21" w:rsidR="00523C44" w:rsidRDefault="00B039ED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16722C3" wp14:editId="0CAD66C3">
            <wp:extent cx="2190750" cy="1066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5457" w14:textId="06FB8844" w:rsidR="00B039ED" w:rsidRDefault="00B039ED" w:rsidP="00DF1913">
      <w:pPr>
        <w:rPr>
          <w:rFonts w:ascii="Verdana" w:hAnsi="Verdana"/>
          <w:sz w:val="20"/>
          <w:szCs w:val="20"/>
        </w:rPr>
      </w:pPr>
    </w:p>
    <w:p w14:paraId="7AA75983" w14:textId="1DB960F3" w:rsidR="00B039ED" w:rsidRDefault="00B039ED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crear un procedimiento que contenga código PL-SQL.</w:t>
      </w:r>
    </w:p>
    <w:p w14:paraId="6BC91B0C" w14:textId="2AE17455" w:rsidR="00B039ED" w:rsidRDefault="00B039ED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Existen dos sintaxis para poder crear un procedimiento con bloques anónimos.</w:t>
      </w:r>
    </w:p>
    <w:p w14:paraId="26389BA0" w14:textId="64B70C2F" w:rsidR="00B039ED" w:rsidRDefault="00B039ED" w:rsidP="00DF1913">
      <w:pPr>
        <w:rPr>
          <w:rFonts w:ascii="Verdana" w:hAnsi="Verdana"/>
          <w:sz w:val="20"/>
          <w:szCs w:val="20"/>
        </w:rPr>
      </w:pPr>
    </w:p>
    <w:p w14:paraId="5D5B56B7" w14:textId="35FC3C97" w:rsidR="00B039ED" w:rsidRDefault="00B039ED" w:rsidP="00B039E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Incrustar el código del bloque anónimo dentro del procedimiento, con variables incluidas en el DECLARE</w:t>
      </w:r>
    </w:p>
    <w:p w14:paraId="28AD3F94" w14:textId="423CAAD9" w:rsidR="00B039ED" w:rsidRDefault="00B039ED" w:rsidP="00B039ED">
      <w:pPr>
        <w:rPr>
          <w:rFonts w:ascii="Verdana" w:hAnsi="Verdana"/>
          <w:sz w:val="20"/>
          <w:szCs w:val="20"/>
        </w:rPr>
      </w:pPr>
    </w:p>
    <w:p w14:paraId="2C730C84" w14:textId="44298CC6" w:rsidR="00B039ED" w:rsidRPr="00B039ED" w:rsidRDefault="00B039ED" w:rsidP="00B039ED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90A6EBC" wp14:editId="783E1F9B">
            <wp:extent cx="5400040" cy="35407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B33B" w14:textId="024F8801" w:rsidR="00523C44" w:rsidRDefault="00523C44" w:rsidP="00DF1913">
      <w:pPr>
        <w:rPr>
          <w:rFonts w:ascii="Verdana" w:hAnsi="Verdana"/>
          <w:sz w:val="20"/>
          <w:szCs w:val="20"/>
        </w:rPr>
      </w:pPr>
    </w:p>
    <w:p w14:paraId="40214A3B" w14:textId="7672C594" w:rsidR="00B039ED" w:rsidRDefault="00B039ED" w:rsidP="00B039ED">
      <w:pPr>
        <w:pStyle w:val="Prrafodelista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Integrar el código PL-SQL dentro del procedimiento.  No lleva </w:t>
      </w:r>
      <w:r>
        <w:rPr>
          <w:rFonts w:ascii="Verdana" w:hAnsi="Verdana"/>
          <w:b/>
          <w:bCs/>
          <w:sz w:val="20"/>
          <w:szCs w:val="20"/>
        </w:rPr>
        <w:t>declare</w:t>
      </w:r>
    </w:p>
    <w:p w14:paraId="2C12BC20" w14:textId="1936E4E0" w:rsidR="00B039ED" w:rsidRDefault="00B039ED" w:rsidP="00B039ED">
      <w:pPr>
        <w:rPr>
          <w:rFonts w:ascii="Verdana" w:hAnsi="Verdana"/>
          <w:sz w:val="20"/>
          <w:szCs w:val="20"/>
        </w:rPr>
      </w:pPr>
    </w:p>
    <w:p w14:paraId="69F72416" w14:textId="72650BF0" w:rsidR="00B039ED" w:rsidRDefault="00C61C10" w:rsidP="00B039ED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987FC63" wp14:editId="2321A747">
            <wp:extent cx="5400040" cy="339598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419D" w14:textId="241BE99A" w:rsidR="00B039ED" w:rsidRDefault="00B039ED" w:rsidP="00B039ED">
      <w:pPr>
        <w:rPr>
          <w:rFonts w:ascii="Verdana" w:hAnsi="Verdana"/>
          <w:sz w:val="20"/>
          <w:szCs w:val="20"/>
        </w:rPr>
      </w:pPr>
    </w:p>
    <w:p w14:paraId="5DDD90AF" w14:textId="19F022A5" w:rsidR="00B039ED" w:rsidRDefault="00B039ED" w:rsidP="00B039ED">
      <w:pPr>
        <w:pStyle w:val="Prrafode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B039ED">
        <w:rPr>
          <w:rFonts w:ascii="Verdana" w:hAnsi="Verdana"/>
          <w:sz w:val="20"/>
          <w:szCs w:val="20"/>
        </w:rPr>
        <w:t>Detectar errores dentro de un procedimiento almacenado.</w:t>
      </w:r>
    </w:p>
    <w:p w14:paraId="2C6DD19C" w14:textId="3D0AC373" w:rsidR="00B039ED" w:rsidRDefault="00B039ED" w:rsidP="00B039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Siempre que creemos un nuevo procedimiento, debemos verificar que no contenga errores. </w:t>
      </w:r>
    </w:p>
    <w:p w14:paraId="60F8E62C" w14:textId="72C0AAC4" w:rsidR="00B039ED" w:rsidRDefault="00B039ED" w:rsidP="00B039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el procedimiento tiene errores, debemos solucionarlo antes de poder ejecutarlo, ya que no es válido.  El código estará creado en su interior, pero no es ejecutable.</w:t>
      </w:r>
    </w:p>
    <w:p w14:paraId="64641E8E" w14:textId="7DA11130" w:rsidR="00B039ED" w:rsidRDefault="00B039ED" w:rsidP="00B039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No me avisa de ningún tipo de error a no ser que esté dentro de SQL PLUS.</w:t>
      </w:r>
    </w:p>
    <w:p w14:paraId="271D6CF4" w14:textId="2EE992B3" w:rsidR="006B54E1" w:rsidRDefault="006B54E1" w:rsidP="00B039ED">
      <w:pPr>
        <w:rPr>
          <w:rFonts w:ascii="Verdana" w:hAnsi="Verdana"/>
          <w:sz w:val="20"/>
          <w:szCs w:val="20"/>
        </w:rPr>
      </w:pPr>
    </w:p>
    <w:p w14:paraId="39CAA50B" w14:textId="1A211703" w:rsidR="006B54E1" w:rsidRDefault="006B54E1" w:rsidP="00B039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estamos en SQL PLUS, para ver los errores, debemos escribir la instrucción después de crear el procedimiento:</w:t>
      </w:r>
    </w:p>
    <w:p w14:paraId="1368F328" w14:textId="3C44FC28" w:rsidR="006B54E1" w:rsidRDefault="006B54E1" w:rsidP="00B039ED">
      <w:pPr>
        <w:rPr>
          <w:rFonts w:ascii="Verdana" w:hAnsi="Verdana"/>
          <w:sz w:val="20"/>
          <w:szCs w:val="20"/>
        </w:rPr>
      </w:pPr>
    </w:p>
    <w:p w14:paraId="3D8A4DF8" w14:textId="123081F8" w:rsidR="006B54E1" w:rsidRPr="006B54E1" w:rsidRDefault="006B54E1" w:rsidP="00B039E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SQL:&gt; </w:t>
      </w:r>
      <w:proofErr w:type="gramStart"/>
      <w:r>
        <w:rPr>
          <w:rFonts w:ascii="Verdana" w:hAnsi="Verdana"/>
          <w:b/>
          <w:bCs/>
          <w:sz w:val="20"/>
          <w:szCs w:val="20"/>
        </w:rPr>
        <w:t>SHOW</w:t>
      </w:r>
      <w:proofErr w:type="gramEnd"/>
      <w:r>
        <w:rPr>
          <w:rFonts w:ascii="Verdana" w:hAnsi="Verdana"/>
          <w:b/>
          <w:bCs/>
          <w:sz w:val="20"/>
          <w:szCs w:val="20"/>
        </w:rPr>
        <w:t>_ERRORS;</w:t>
      </w:r>
    </w:p>
    <w:p w14:paraId="75F9F773" w14:textId="69F6CE6C" w:rsidR="00523C44" w:rsidRDefault="00523C44" w:rsidP="00DF1913">
      <w:pPr>
        <w:rPr>
          <w:rFonts w:ascii="Verdana" w:hAnsi="Verdana"/>
          <w:sz w:val="20"/>
          <w:szCs w:val="20"/>
        </w:rPr>
      </w:pPr>
    </w:p>
    <w:p w14:paraId="78BF9881" w14:textId="5E74DAB5" w:rsidR="006B54E1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PROCEDIMIENTOS ALMACENADOS CON PARAMETROS</w:t>
      </w:r>
    </w:p>
    <w:p w14:paraId="43F73FE6" w14:textId="7F5B34D7" w:rsidR="0013617E" w:rsidRDefault="0013617E" w:rsidP="00DF1913">
      <w:pPr>
        <w:rPr>
          <w:rFonts w:ascii="Verdana" w:hAnsi="Verdana"/>
          <w:sz w:val="20"/>
          <w:szCs w:val="20"/>
        </w:rPr>
      </w:pPr>
    </w:p>
    <w:p w14:paraId="69071796" w14:textId="48656CA5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procedimiento con parámetros permite que sus respuestas sean dinámicas.</w:t>
      </w:r>
    </w:p>
    <w:p w14:paraId="3009405C" w14:textId="77777777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parámetros se denominan con </w:t>
      </w:r>
      <w:proofErr w:type="spellStart"/>
      <w:r>
        <w:rPr>
          <w:rFonts w:ascii="Verdana" w:hAnsi="Verdana"/>
          <w:b/>
          <w:bCs/>
          <w:sz w:val="20"/>
          <w:szCs w:val="20"/>
        </w:rPr>
        <w:t>p_parametro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6C4CC93B" w14:textId="77777777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parámetros irán declarados en la cabecera y son obligatorios para poder ejecutar el procedimiento.</w:t>
      </w:r>
    </w:p>
    <w:p w14:paraId="6042A43C" w14:textId="6441D9E3" w:rsidR="0013617E" w:rsidRDefault="0013617E" w:rsidP="00DF1913">
      <w:pPr>
        <w:rPr>
          <w:rFonts w:ascii="Verdana" w:hAnsi="Verdana"/>
          <w:sz w:val="20"/>
          <w:szCs w:val="20"/>
        </w:rPr>
      </w:pPr>
    </w:p>
    <w:p w14:paraId="4D50B4CD" w14:textId="0FBE9E4A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Sintaxis:</w:t>
      </w:r>
    </w:p>
    <w:p w14:paraId="1ECB2486" w14:textId="7244DF86" w:rsidR="0013617E" w:rsidRDefault="0013617E" w:rsidP="00DF1913">
      <w:pPr>
        <w:rPr>
          <w:rFonts w:ascii="Verdana" w:hAnsi="Verdana"/>
          <w:sz w:val="20"/>
          <w:szCs w:val="20"/>
        </w:rPr>
      </w:pPr>
    </w:p>
    <w:p w14:paraId="57401662" w14:textId="6923BE27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OR REPLACE PROCEDURE NOMBRE_PROCEDIMIENTO</w:t>
      </w:r>
    </w:p>
    <w:p w14:paraId="1B42C4D3" w14:textId="697E270D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(p_parametro1 tipodato, p_parametro2 tipodato)</w:t>
      </w:r>
    </w:p>
    <w:p w14:paraId="58853281" w14:textId="153D1F84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</w:t>
      </w:r>
    </w:p>
    <w:p w14:paraId="64EED4AE" w14:textId="65CDBB13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14:paraId="208EA5F1" w14:textId="6E8D52F1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--INSTRUCCIONES PL-SQL</w:t>
      </w:r>
    </w:p>
    <w:p w14:paraId="3563FAEE" w14:textId="196B3C9A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14:paraId="094430EF" w14:textId="77777777" w:rsidR="0013617E" w:rsidRDefault="0013617E" w:rsidP="00DF1913">
      <w:pPr>
        <w:rPr>
          <w:rFonts w:ascii="Verdana" w:hAnsi="Verdana"/>
          <w:sz w:val="20"/>
          <w:szCs w:val="20"/>
        </w:rPr>
      </w:pPr>
    </w:p>
    <w:p w14:paraId="4DB65C68" w14:textId="51A375B4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procedimiento sumar dos números enviados como parámetro.</w:t>
      </w:r>
    </w:p>
    <w:p w14:paraId="06E74CAB" w14:textId="7274E88D" w:rsidR="0013617E" w:rsidRDefault="0013617E" w:rsidP="00DF1913">
      <w:pPr>
        <w:rPr>
          <w:rFonts w:ascii="Verdana" w:hAnsi="Verdana"/>
          <w:sz w:val="20"/>
          <w:szCs w:val="20"/>
        </w:rPr>
      </w:pPr>
    </w:p>
    <w:p w14:paraId="0A0A5E6A" w14:textId="357AA8C1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B051D04" wp14:editId="72189E37">
            <wp:extent cx="5400040" cy="24434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8DC" w14:textId="37C869D0" w:rsidR="0013617E" w:rsidRDefault="0013617E" w:rsidP="00DF1913">
      <w:pPr>
        <w:rPr>
          <w:rFonts w:ascii="Verdana" w:hAnsi="Verdana"/>
          <w:sz w:val="20"/>
          <w:szCs w:val="20"/>
        </w:rPr>
      </w:pPr>
    </w:p>
    <w:p w14:paraId="1E902143" w14:textId="1470AD48" w:rsidR="0013617E" w:rsidRDefault="0013617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llamada al procedimiento debemos realizarla dentro de bloques </w:t>
      </w:r>
      <w:proofErr w:type="spellStart"/>
      <w:r>
        <w:rPr>
          <w:rFonts w:ascii="Verdana" w:hAnsi="Verdana"/>
          <w:sz w:val="20"/>
          <w:szCs w:val="20"/>
        </w:rPr>
        <w:t>pl</w:t>
      </w:r>
      <w:proofErr w:type="spellEnd"/>
      <w:r>
        <w:rPr>
          <w:rFonts w:ascii="Verdana" w:hAnsi="Verdana"/>
          <w:sz w:val="20"/>
          <w:szCs w:val="20"/>
        </w:rPr>
        <w:t xml:space="preserve">-sql </w:t>
      </w:r>
      <w:r w:rsidR="0074545E">
        <w:rPr>
          <w:rFonts w:ascii="Verdana" w:hAnsi="Verdana"/>
          <w:sz w:val="20"/>
          <w:szCs w:val="20"/>
        </w:rPr>
        <w:t>y enviando los parámetros dentro de los paréntesis en el orden que hayamos indicado en la cabecera del procedure.</w:t>
      </w:r>
    </w:p>
    <w:p w14:paraId="41B46B76" w14:textId="418B7292" w:rsidR="0074545E" w:rsidRDefault="0074545E" w:rsidP="00DF1913">
      <w:pPr>
        <w:rPr>
          <w:rFonts w:ascii="Verdana" w:hAnsi="Verdana"/>
          <w:sz w:val="20"/>
          <w:szCs w:val="20"/>
        </w:rPr>
      </w:pPr>
    </w:p>
    <w:p w14:paraId="1DB729AD" w14:textId="172018E9" w:rsidR="0074545E" w:rsidRDefault="0074545E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CCF0CF7" wp14:editId="6E313E83">
            <wp:extent cx="3810000" cy="10001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331" w14:textId="302E82CA" w:rsidR="0074545E" w:rsidRDefault="0074545E" w:rsidP="00DF1913">
      <w:pPr>
        <w:rPr>
          <w:rFonts w:ascii="Verdana" w:hAnsi="Verdana"/>
          <w:sz w:val="20"/>
          <w:szCs w:val="20"/>
        </w:rPr>
      </w:pPr>
    </w:p>
    <w:p w14:paraId="035C4DB0" w14:textId="0938CAA4" w:rsidR="0074545E" w:rsidRDefault="0074545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declaramos parámetros de tipo STRING (texto) nunca le daremos la longitud dentro de la cabecera de un procedimiento, no nos deja hacerlo.</w:t>
      </w:r>
    </w:p>
    <w:p w14:paraId="427471AC" w14:textId="08399B92" w:rsidR="0074545E" w:rsidRDefault="0074545E" w:rsidP="00DF1913">
      <w:pPr>
        <w:rPr>
          <w:rFonts w:ascii="Verdana" w:hAnsi="Verdana"/>
          <w:sz w:val="20"/>
          <w:szCs w:val="20"/>
        </w:rPr>
      </w:pPr>
    </w:p>
    <w:p w14:paraId="2511D97A" w14:textId="2A85F188" w:rsidR="0074545E" w:rsidRDefault="0074545E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8FC46C" wp14:editId="2516A618">
            <wp:extent cx="5400040" cy="11112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FC76" w14:textId="77777777" w:rsidR="0074545E" w:rsidRDefault="0074545E" w:rsidP="00DF1913">
      <w:pPr>
        <w:rPr>
          <w:rFonts w:ascii="Verdana" w:hAnsi="Verdana"/>
          <w:sz w:val="20"/>
          <w:szCs w:val="20"/>
        </w:rPr>
      </w:pPr>
    </w:p>
    <w:p w14:paraId="6141DB67" w14:textId="363F228C" w:rsidR="0074545E" w:rsidRDefault="0074545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tipo de datos, podemos indicar TYPE sin ningún problema, es decir, el tipado de un campo de una tabla para la ejecución.</w:t>
      </w:r>
    </w:p>
    <w:p w14:paraId="2F1D3571" w14:textId="6A13F2D1" w:rsidR="0074545E" w:rsidRDefault="0074545E" w:rsidP="00DF1913">
      <w:pPr>
        <w:rPr>
          <w:rFonts w:ascii="Verdana" w:hAnsi="Verdana"/>
          <w:sz w:val="20"/>
          <w:szCs w:val="20"/>
        </w:rPr>
      </w:pPr>
    </w:p>
    <w:p w14:paraId="7A869893" w14:textId="78593C57" w:rsidR="0074545E" w:rsidRDefault="0074545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de procedimiento para insertar un departamento.</w:t>
      </w:r>
    </w:p>
    <w:p w14:paraId="126CCA7F" w14:textId="4D157231" w:rsidR="0074545E" w:rsidRDefault="0074545E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Enviaremos todos los datos del departamento.</w:t>
      </w:r>
    </w:p>
    <w:p w14:paraId="4ACAAC46" w14:textId="52CD090D" w:rsidR="0074545E" w:rsidRDefault="0074545E" w:rsidP="00DF1913">
      <w:pPr>
        <w:rPr>
          <w:rFonts w:ascii="Verdana" w:hAnsi="Verdana"/>
          <w:sz w:val="20"/>
          <w:szCs w:val="20"/>
        </w:rPr>
      </w:pPr>
    </w:p>
    <w:p w14:paraId="1EE1225A" w14:textId="795EC65B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A01C6BE" wp14:editId="208DC22C">
            <wp:extent cx="5400040" cy="21196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FFD" w14:textId="6AB32E87" w:rsidR="003E5476" w:rsidRDefault="003E5476" w:rsidP="00DF1913">
      <w:pPr>
        <w:rPr>
          <w:rFonts w:ascii="Verdana" w:hAnsi="Verdana"/>
          <w:sz w:val="20"/>
          <w:szCs w:val="20"/>
        </w:rPr>
      </w:pPr>
    </w:p>
    <w:p w14:paraId="770CE15C" w14:textId="76B94719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Llamada al procedimiento:</w:t>
      </w:r>
    </w:p>
    <w:p w14:paraId="3CE98E55" w14:textId="67061D48" w:rsidR="003E5476" w:rsidRDefault="003E5476" w:rsidP="00DF1913">
      <w:pPr>
        <w:rPr>
          <w:rFonts w:ascii="Verdana" w:hAnsi="Verdana"/>
          <w:sz w:val="20"/>
          <w:szCs w:val="20"/>
        </w:rPr>
      </w:pPr>
    </w:p>
    <w:p w14:paraId="709E3B27" w14:textId="2859BFE8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60C9FC1" wp14:editId="1340646F">
            <wp:extent cx="5400040" cy="8820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E8FF" w14:textId="7540AD0F" w:rsidR="003E5476" w:rsidRDefault="003E5476" w:rsidP="00DF1913">
      <w:pPr>
        <w:rPr>
          <w:rFonts w:ascii="Verdana" w:hAnsi="Verdana"/>
          <w:sz w:val="20"/>
          <w:szCs w:val="20"/>
        </w:rPr>
      </w:pPr>
    </w:p>
    <w:p w14:paraId="4D3C04B8" w14:textId="0F45AA2D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 supuesto, podemos utilizar tanto cursores explícitos como implícitos en cualquier procedimiento.</w:t>
      </w:r>
    </w:p>
    <w:p w14:paraId="7E9E3E03" w14:textId="17BDE5BD" w:rsidR="003E5476" w:rsidRDefault="003E5476" w:rsidP="00DF1913">
      <w:pPr>
        <w:rPr>
          <w:rFonts w:ascii="Verdana" w:hAnsi="Verdana"/>
          <w:sz w:val="20"/>
          <w:szCs w:val="20"/>
        </w:rPr>
      </w:pPr>
    </w:p>
    <w:p w14:paraId="6B2345D2" w14:textId="471C90C0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Modificar el ejemplo anterior y lo que haremos será recibir solamente dos parámetros (nombre y localidad) y generaremos un autoincremento para el número de departamento mediante un cursor implícito.</w:t>
      </w:r>
    </w:p>
    <w:p w14:paraId="2DEA0133" w14:textId="053CC724" w:rsidR="003E5476" w:rsidRDefault="003E5476" w:rsidP="00DF1913">
      <w:pPr>
        <w:rPr>
          <w:rFonts w:ascii="Verdana" w:hAnsi="Verdana"/>
          <w:sz w:val="20"/>
          <w:szCs w:val="20"/>
        </w:rPr>
      </w:pPr>
    </w:p>
    <w:p w14:paraId="07B059BE" w14:textId="5430890F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7B9EBB" wp14:editId="5F36CBAD">
            <wp:extent cx="5400040" cy="25571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CCA" w14:textId="380EBBBC" w:rsidR="003E5476" w:rsidRDefault="003E5476" w:rsidP="00DF1913">
      <w:pPr>
        <w:rPr>
          <w:rFonts w:ascii="Verdana" w:hAnsi="Verdana"/>
          <w:sz w:val="20"/>
          <w:szCs w:val="20"/>
        </w:rPr>
      </w:pPr>
    </w:p>
    <w:p w14:paraId="699BD021" w14:textId="20B873B8" w:rsid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8456D5">
        <w:rPr>
          <w:rFonts w:ascii="Verdana" w:hAnsi="Verdana"/>
          <w:sz w:val="20"/>
          <w:szCs w:val="20"/>
        </w:rPr>
        <w:t>ealizar un procedimiento para incrementar el salario de los empleados por un oficio.</w:t>
      </w:r>
    </w:p>
    <w:p w14:paraId="469F9626" w14:textId="70EFE14B" w:rsid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</w:t>
      </w:r>
      <w:r w:rsidRPr="008456D5">
        <w:rPr>
          <w:rFonts w:ascii="Verdana" w:hAnsi="Verdana"/>
          <w:sz w:val="20"/>
          <w:szCs w:val="20"/>
        </w:rPr>
        <w:t>bemos enviar el oficio y el incremento.</w:t>
      </w:r>
    </w:p>
    <w:p w14:paraId="2F580C25" w14:textId="77777777" w:rsidR="008456D5" w:rsidRDefault="008456D5" w:rsidP="008456D5">
      <w:pPr>
        <w:rPr>
          <w:rFonts w:ascii="Verdana" w:hAnsi="Verdana"/>
          <w:sz w:val="20"/>
          <w:szCs w:val="20"/>
        </w:rPr>
      </w:pPr>
    </w:p>
    <w:p w14:paraId="5E7795DF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create or replace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procedure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sp_incremento_emp_oficio</w:t>
      </w:r>
      <w:proofErr w:type="spellEnd"/>
    </w:p>
    <w:p w14:paraId="2CBD64CE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p_oficio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EMP.OFICIO%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TYPE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p_incremento </w:t>
      </w:r>
      <w:r w:rsidRPr="008456D5">
        <w:rPr>
          <w:rFonts w:ascii="Consolas" w:hAnsi="Consolas"/>
          <w:b/>
          <w:bCs/>
          <w:i/>
          <w:iCs/>
          <w:color w:val="28C6E4"/>
          <w:sz w:val="22"/>
          <w:szCs w:val="22"/>
        </w:rPr>
        <w:t>number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78D0EFAD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as</w:t>
      </w:r>
    </w:p>
    <w:p w14:paraId="0287AC93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29F42619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>   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update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EMP </w:t>
      </w:r>
      <w:r w:rsidRPr="008456D5">
        <w:rPr>
          <w:rFonts w:ascii="Consolas" w:hAnsi="Consolas"/>
          <w:b/>
          <w:bCs/>
          <w:color w:val="28C6E4"/>
          <w:sz w:val="22"/>
          <w:szCs w:val="22"/>
        </w:rPr>
        <w:t>set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SALARIO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SALARIO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+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p_incremento</w:t>
      </w:r>
    </w:p>
    <w:p w14:paraId="16664462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>   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where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8456D5">
        <w:rPr>
          <w:rFonts w:ascii="Consolas" w:hAnsi="Consolas"/>
          <w:b/>
          <w:bCs/>
          <w:color w:val="28C6E4"/>
          <w:sz w:val="22"/>
          <w:szCs w:val="22"/>
        </w:rPr>
        <w:t>upper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OFICIO)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456D5">
        <w:rPr>
          <w:rFonts w:ascii="Consolas" w:hAnsi="Consolas"/>
          <w:b/>
          <w:bCs/>
          <w:color w:val="28C6E4"/>
          <w:sz w:val="22"/>
          <w:szCs w:val="22"/>
        </w:rPr>
        <w:t>upper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p_oficio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6C5A3007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>   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commit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; </w:t>
      </w:r>
    </w:p>
    <w:p w14:paraId="5AF160DF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791E2D3D" w14:textId="4BE47188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</w:p>
    <w:p w14:paraId="15BA8263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2F28C1F2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>    SP_INCREMENTO_EMP_</w:t>
      </w:r>
      <w:proofErr w:type="gram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OFICIO(</w:t>
      </w:r>
      <w:proofErr w:type="gramEnd"/>
      <w:r w:rsidRPr="008456D5">
        <w:rPr>
          <w:rFonts w:ascii="Consolas" w:hAnsi="Consolas"/>
          <w:b/>
          <w:bCs/>
          <w:color w:val="F25A00"/>
          <w:sz w:val="22"/>
          <w:szCs w:val="22"/>
        </w:rPr>
        <w:t>'analista'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8456D5">
        <w:rPr>
          <w:rFonts w:ascii="Consolas" w:hAnsi="Consolas"/>
          <w:b/>
          <w:bCs/>
          <w:color w:val="AE81FF"/>
          <w:sz w:val="22"/>
          <w:szCs w:val="22"/>
        </w:rPr>
        <w:t>1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49A51A4F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4B7167F5" w14:textId="77777777" w:rsidR="008456D5" w:rsidRDefault="008456D5" w:rsidP="008456D5">
      <w:pPr>
        <w:rPr>
          <w:rFonts w:ascii="Verdana" w:hAnsi="Verdana"/>
          <w:sz w:val="20"/>
          <w:szCs w:val="20"/>
        </w:rPr>
      </w:pPr>
    </w:p>
    <w:p w14:paraId="30395E03" w14:textId="69E64E73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r w:rsidRPr="008456D5">
        <w:rPr>
          <w:rFonts w:ascii="Verdana" w:hAnsi="Verdana"/>
          <w:sz w:val="20"/>
          <w:szCs w:val="20"/>
        </w:rPr>
        <w:t>ecesito un procedimiento para insertar un doctor.</w:t>
      </w:r>
    </w:p>
    <w:p w14:paraId="23D8631F" w14:textId="5AFCC422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8456D5">
        <w:rPr>
          <w:rFonts w:ascii="Verdana" w:hAnsi="Verdana"/>
          <w:sz w:val="20"/>
          <w:szCs w:val="20"/>
        </w:rPr>
        <w:t>nviaremos todos los datos del doctor, excepto el id</w:t>
      </w:r>
      <w:r>
        <w:rPr>
          <w:rFonts w:ascii="Verdana" w:hAnsi="Verdana"/>
          <w:sz w:val="20"/>
          <w:szCs w:val="20"/>
        </w:rPr>
        <w:t xml:space="preserve"> del doctor</w:t>
      </w:r>
    </w:p>
    <w:p w14:paraId="3F5F616C" w14:textId="22874DEE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8456D5">
        <w:rPr>
          <w:rFonts w:ascii="Verdana" w:hAnsi="Verdana"/>
          <w:sz w:val="20"/>
          <w:szCs w:val="20"/>
        </w:rPr>
        <w:t>ebemos recuperar el máximo id de doctor dentro del procedimiento</w:t>
      </w:r>
    </w:p>
    <w:p w14:paraId="05BE67C1" w14:textId="77777777" w:rsidR="008456D5" w:rsidRDefault="008456D5" w:rsidP="00DF1913">
      <w:pPr>
        <w:rPr>
          <w:rFonts w:ascii="Verdana" w:hAnsi="Verdana"/>
          <w:sz w:val="20"/>
          <w:szCs w:val="20"/>
        </w:rPr>
      </w:pPr>
    </w:p>
    <w:p w14:paraId="6B54EEBE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create or replace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procedure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sp_insertar_doctor</w:t>
      </w:r>
      <w:proofErr w:type="spellEnd"/>
    </w:p>
    <w:p w14:paraId="3457EA5B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p_apellido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DOCTOR.APELLIDO%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TYPE</w:t>
      </w:r>
    </w:p>
    <w:p w14:paraId="2BC67E4D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p_especialidad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DOCTOR.ESPECIALIDAD%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TYPE</w:t>
      </w:r>
    </w:p>
    <w:p w14:paraId="78E81042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p_salario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DOCTOR.SALARIO%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TYPE</w:t>
      </w:r>
    </w:p>
    <w:p w14:paraId="79C4AE55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p_hospital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DOCTOR.HOSPITAL_COD%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TYPE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0960E48C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as</w:t>
      </w:r>
    </w:p>
    <w:p w14:paraId="652C9777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v_max_iddoctor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DOCTOR.DOCTOR_NO%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TYPE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7ABB8A71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07BB0591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select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8456D5">
        <w:rPr>
          <w:rFonts w:ascii="Consolas" w:hAnsi="Consolas"/>
          <w:b/>
          <w:bCs/>
          <w:color w:val="28C6E4"/>
          <w:sz w:val="22"/>
          <w:szCs w:val="22"/>
        </w:rPr>
        <w:t>max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DOCTOR_NO)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+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AE81FF"/>
          <w:sz w:val="22"/>
          <w:szCs w:val="22"/>
        </w:rPr>
        <w:t>1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into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v_max_iddoctor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from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DOCTOR;</w:t>
      </w:r>
    </w:p>
    <w:p w14:paraId="2CD15089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insert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into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DOCTOR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values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p_hospital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v_max_iddoctor</w:t>
      </w:r>
      <w:proofErr w:type="spellEnd"/>
    </w:p>
    <w:p w14:paraId="750B6ED5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    ,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p_apellido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p_especialidad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p_salario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52A7E421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commit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0DE79E7B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8456D5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8456D5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8456D5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456D5">
        <w:rPr>
          <w:rFonts w:ascii="Consolas" w:hAnsi="Consolas"/>
          <w:b/>
          <w:bCs/>
          <w:color w:val="F25A00"/>
          <w:sz w:val="22"/>
          <w:szCs w:val="22"/>
        </w:rPr>
        <w:t>'Insertados '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SQL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%</w:t>
      </w:r>
      <w:r w:rsidRPr="008456D5">
        <w:rPr>
          <w:rFonts w:ascii="Consolas" w:hAnsi="Consolas"/>
          <w:b/>
          <w:bCs/>
          <w:color w:val="F92672"/>
          <w:sz w:val="22"/>
          <w:szCs w:val="22"/>
        </w:rPr>
        <w:t>ROWCOUNT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); </w:t>
      </w:r>
    </w:p>
    <w:p w14:paraId="09B79C05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63E91C4B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00EF5718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000000"/>
          <w:sz w:val="22"/>
          <w:szCs w:val="22"/>
        </w:rPr>
        <w:t>    SP_INSERTAR_</w:t>
      </w:r>
      <w:proofErr w:type="gramStart"/>
      <w:r w:rsidRPr="008456D5">
        <w:rPr>
          <w:rFonts w:ascii="Consolas" w:hAnsi="Consolas"/>
          <w:b/>
          <w:bCs/>
          <w:color w:val="000000"/>
          <w:sz w:val="22"/>
          <w:szCs w:val="22"/>
        </w:rPr>
        <w:t>DOCTOR(</w:t>
      </w:r>
      <w:proofErr w:type="gramEnd"/>
      <w:r w:rsidRPr="008456D5">
        <w:rPr>
          <w:rFonts w:ascii="Consolas" w:hAnsi="Consolas"/>
          <w:b/>
          <w:bCs/>
          <w:color w:val="F25A00"/>
          <w:sz w:val="22"/>
          <w:szCs w:val="22"/>
        </w:rPr>
        <w:t>'Willson2'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8456D5">
        <w:rPr>
          <w:rFonts w:ascii="Consolas" w:hAnsi="Consolas"/>
          <w:b/>
          <w:bCs/>
          <w:color w:val="F25A00"/>
          <w:sz w:val="22"/>
          <w:szCs w:val="22"/>
        </w:rPr>
        <w:t>'Doctor'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8456D5">
        <w:rPr>
          <w:rFonts w:ascii="Consolas" w:hAnsi="Consolas"/>
          <w:b/>
          <w:bCs/>
          <w:color w:val="AE81FF"/>
          <w:sz w:val="22"/>
          <w:szCs w:val="22"/>
        </w:rPr>
        <w:t>280000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8456D5">
        <w:rPr>
          <w:rFonts w:ascii="Consolas" w:hAnsi="Consolas"/>
          <w:b/>
          <w:bCs/>
          <w:color w:val="AE81FF"/>
          <w:sz w:val="22"/>
          <w:szCs w:val="22"/>
        </w:rPr>
        <w:t>19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78ECF222" w14:textId="77777777" w:rsidR="008456D5" w:rsidRPr="008456D5" w:rsidRDefault="008456D5" w:rsidP="008456D5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456D5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8456D5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7DE23A49" w14:textId="01D1CE8C" w:rsidR="008456D5" w:rsidRPr="008456D5" w:rsidRDefault="008456D5" w:rsidP="008456D5">
      <w:pPr>
        <w:rPr>
          <w:rFonts w:ascii="Verdana" w:hAnsi="Verdana"/>
          <w:b/>
          <w:bCs/>
          <w:sz w:val="20"/>
          <w:szCs w:val="20"/>
        </w:rPr>
      </w:pPr>
      <w:r w:rsidRPr="008456D5">
        <w:rPr>
          <w:rFonts w:ascii="Verdana" w:hAnsi="Verdana"/>
          <w:b/>
          <w:bCs/>
          <w:sz w:val="20"/>
          <w:szCs w:val="20"/>
        </w:rPr>
        <w:lastRenderedPageBreak/>
        <w:t>Versión 2</w:t>
      </w:r>
    </w:p>
    <w:p w14:paraId="7B70839C" w14:textId="77777777" w:rsidR="008456D5" w:rsidRDefault="008456D5" w:rsidP="008456D5">
      <w:pPr>
        <w:rPr>
          <w:rFonts w:ascii="Verdana" w:hAnsi="Verdana"/>
          <w:sz w:val="20"/>
          <w:szCs w:val="20"/>
        </w:rPr>
      </w:pPr>
    </w:p>
    <w:p w14:paraId="6AE2ED4A" w14:textId="320DEFED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r w:rsidRPr="008456D5">
        <w:rPr>
          <w:rFonts w:ascii="Verdana" w:hAnsi="Verdana"/>
          <w:sz w:val="20"/>
          <w:szCs w:val="20"/>
        </w:rPr>
        <w:t>ecesito un procedimiento para insertar un doctor.</w:t>
      </w:r>
    </w:p>
    <w:p w14:paraId="1EB629F2" w14:textId="14151FC8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8456D5">
        <w:rPr>
          <w:rFonts w:ascii="Verdana" w:hAnsi="Verdana"/>
          <w:sz w:val="20"/>
          <w:szCs w:val="20"/>
        </w:rPr>
        <w:t>nviaremos todos los datos del doctor, excepto el id</w:t>
      </w:r>
      <w:r>
        <w:rPr>
          <w:rFonts w:ascii="Verdana" w:hAnsi="Verdana"/>
          <w:sz w:val="20"/>
          <w:szCs w:val="20"/>
        </w:rPr>
        <w:t xml:space="preserve"> del doctor</w:t>
      </w:r>
    </w:p>
    <w:p w14:paraId="4D73D858" w14:textId="5AC01958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8456D5">
        <w:rPr>
          <w:rFonts w:ascii="Verdana" w:hAnsi="Verdana"/>
          <w:sz w:val="20"/>
          <w:szCs w:val="20"/>
        </w:rPr>
        <w:t>ebemos recuperar el máximo id de doctor dentro del procedimiento</w:t>
      </w:r>
    </w:p>
    <w:p w14:paraId="703F80FB" w14:textId="1CBCEEE6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8456D5">
        <w:rPr>
          <w:rFonts w:ascii="Verdana" w:hAnsi="Verdana"/>
          <w:sz w:val="20"/>
          <w:szCs w:val="20"/>
        </w:rPr>
        <w:t xml:space="preserve">nviamos </w:t>
      </w:r>
      <w:r w:rsidRPr="008456D5">
        <w:rPr>
          <w:rFonts w:ascii="Verdana" w:hAnsi="Verdana"/>
          <w:b/>
          <w:bCs/>
          <w:sz w:val="20"/>
          <w:szCs w:val="20"/>
        </w:rPr>
        <w:t>el nombre del hospital</w:t>
      </w:r>
      <w:r w:rsidRPr="008456D5">
        <w:rPr>
          <w:rFonts w:ascii="Verdana" w:hAnsi="Verdana"/>
          <w:sz w:val="20"/>
          <w:szCs w:val="20"/>
        </w:rPr>
        <w:t xml:space="preserve"> en lugar del id del hospital</w:t>
      </w:r>
    </w:p>
    <w:p w14:paraId="4F44154B" w14:textId="198C5CC7" w:rsidR="008456D5" w:rsidRPr="008456D5" w:rsidRDefault="008456D5" w:rsidP="008456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8456D5">
        <w:rPr>
          <w:rFonts w:ascii="Verdana" w:hAnsi="Verdana"/>
          <w:sz w:val="20"/>
          <w:szCs w:val="20"/>
        </w:rPr>
        <w:t>ontrolar si no existe el hospital enviado</w:t>
      </w:r>
    </w:p>
    <w:p w14:paraId="639DB83F" w14:textId="77777777" w:rsidR="008456D5" w:rsidRDefault="008456D5" w:rsidP="00DF1913">
      <w:pPr>
        <w:rPr>
          <w:rFonts w:ascii="Verdana" w:hAnsi="Verdana"/>
          <w:sz w:val="20"/>
          <w:szCs w:val="20"/>
        </w:rPr>
      </w:pPr>
    </w:p>
    <w:p w14:paraId="3219E6E8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F92672"/>
          <w:sz w:val="22"/>
          <w:szCs w:val="22"/>
        </w:rPr>
        <w:t>create or replace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procedure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sp_insertar_doctor</w:t>
      </w:r>
      <w:proofErr w:type="spellEnd"/>
    </w:p>
    <w:p w14:paraId="26BC1C03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p_apellido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DOCTOR.APELLIDO%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TYPE</w:t>
      </w:r>
    </w:p>
    <w:p w14:paraId="198B6EBE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p_especialidad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DOCTOR.ESPECIALIDAD%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TYPE</w:t>
      </w:r>
    </w:p>
    <w:p w14:paraId="152425B9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p_salario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DOCTOR.SALARIO%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TYPE</w:t>
      </w:r>
    </w:p>
    <w:p w14:paraId="26C7F49D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p_hospital_nombre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HOSPITAL.NOMBRE%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TYPE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5FFFECAC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F92672"/>
          <w:sz w:val="22"/>
          <w:szCs w:val="22"/>
        </w:rPr>
        <w:t>as</w:t>
      </w:r>
    </w:p>
    <w:p w14:paraId="782760D1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v_max_iddoctor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DOCTOR.DOCTOR_NO%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TYPE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19BA2611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v_hospitalcod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HOSPITAL.HOSPITAL_COD%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TYPE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155322A2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31646D21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select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HOSPITAL_COD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into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v_hospitalcod</w:t>
      </w:r>
      <w:proofErr w:type="spellEnd"/>
    </w:p>
    <w:p w14:paraId="74BB6161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from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HOSPITAL</w:t>
      </w:r>
    </w:p>
    <w:p w14:paraId="5393B0A3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where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B543CA">
        <w:rPr>
          <w:rFonts w:ascii="Consolas" w:hAnsi="Consolas"/>
          <w:b/>
          <w:bCs/>
          <w:color w:val="28C6E4"/>
          <w:sz w:val="22"/>
          <w:szCs w:val="22"/>
        </w:rPr>
        <w:t>upper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NOMBRE)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B543CA">
        <w:rPr>
          <w:rFonts w:ascii="Consolas" w:hAnsi="Consolas"/>
          <w:b/>
          <w:bCs/>
          <w:color w:val="28C6E4"/>
          <w:sz w:val="22"/>
          <w:szCs w:val="22"/>
        </w:rPr>
        <w:t>upper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p_hospital_nombre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63EC345B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select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B543CA">
        <w:rPr>
          <w:rFonts w:ascii="Consolas" w:hAnsi="Consolas"/>
          <w:b/>
          <w:bCs/>
          <w:color w:val="28C6E4"/>
          <w:sz w:val="22"/>
          <w:szCs w:val="22"/>
        </w:rPr>
        <w:t>max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DOCTOR_NO)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+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AE81FF"/>
          <w:sz w:val="22"/>
          <w:szCs w:val="22"/>
        </w:rPr>
        <w:t>1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into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v_max_iddoctor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from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DOCTOR;</w:t>
      </w:r>
    </w:p>
    <w:p w14:paraId="77A16A69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insert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into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DOCTOR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values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v_hospitalcod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v_max_iddoctor</w:t>
      </w:r>
      <w:proofErr w:type="spellEnd"/>
    </w:p>
    <w:p w14:paraId="067C38CE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,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p_apellido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p_especialidad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p_salario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669BF7A6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B543CA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B543CA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B543CA">
        <w:rPr>
          <w:rFonts w:ascii="Consolas" w:hAnsi="Consolas"/>
          <w:b/>
          <w:bCs/>
          <w:color w:val="F25A00"/>
          <w:sz w:val="22"/>
          <w:szCs w:val="22"/>
        </w:rPr>
        <w:t>'Insertados '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SQL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%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ROWCOUNT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); </w:t>
      </w:r>
    </w:p>
    <w:p w14:paraId="087879B8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commit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10E2363A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F92672"/>
          <w:sz w:val="22"/>
          <w:szCs w:val="22"/>
        </w:rPr>
        <w:t>exception</w:t>
      </w:r>
    </w:p>
    <w:p w14:paraId="51471341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B543CA">
        <w:rPr>
          <w:rFonts w:ascii="Consolas" w:hAnsi="Consolas"/>
          <w:b/>
          <w:bCs/>
          <w:color w:val="F92672"/>
          <w:sz w:val="22"/>
          <w:szCs w:val="22"/>
        </w:rPr>
        <w:t>when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no_data_found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then</w:t>
      </w:r>
    </w:p>
    <w:p w14:paraId="2EBA89B1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B543CA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B543CA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B543CA">
        <w:rPr>
          <w:rFonts w:ascii="Consolas" w:hAnsi="Consolas"/>
          <w:b/>
          <w:bCs/>
          <w:color w:val="F25A00"/>
          <w:sz w:val="22"/>
          <w:szCs w:val="22"/>
        </w:rPr>
        <w:t>'No existe el hospital '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B543CA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B543CA">
        <w:rPr>
          <w:rFonts w:ascii="Consolas" w:hAnsi="Consolas"/>
          <w:b/>
          <w:bCs/>
          <w:color w:val="000000"/>
          <w:sz w:val="22"/>
          <w:szCs w:val="22"/>
        </w:rPr>
        <w:t>p_hospital_nombre</w:t>
      </w:r>
      <w:proofErr w:type="spellEnd"/>
      <w:r w:rsidRPr="00B543CA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4541266A" w14:textId="77777777" w:rsidR="00B543CA" w:rsidRPr="00B543CA" w:rsidRDefault="00B543CA" w:rsidP="00B543CA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B543CA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B543CA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1F2145B8" w14:textId="77777777" w:rsidR="008456D5" w:rsidRDefault="008456D5" w:rsidP="00DF1913">
      <w:pPr>
        <w:rPr>
          <w:rFonts w:ascii="Verdana" w:hAnsi="Verdana"/>
          <w:sz w:val="20"/>
          <w:szCs w:val="20"/>
        </w:rPr>
      </w:pPr>
    </w:p>
    <w:p w14:paraId="1A78F756" w14:textId="4162AAD6" w:rsidR="00872ACB" w:rsidRPr="00872ACB" w:rsidRDefault="00872ACB" w:rsidP="00872ACB">
      <w:pPr>
        <w:rPr>
          <w:rFonts w:ascii="Verdana" w:hAnsi="Verdana"/>
          <w:b/>
          <w:bCs/>
          <w:sz w:val="20"/>
          <w:szCs w:val="20"/>
        </w:rPr>
      </w:pPr>
      <w:r w:rsidRPr="00872ACB">
        <w:rPr>
          <w:rFonts w:ascii="Verdana" w:hAnsi="Verdana"/>
          <w:b/>
          <w:bCs/>
          <w:sz w:val="20"/>
          <w:szCs w:val="20"/>
        </w:rPr>
        <w:t>UTILIZAR CURSORES EXPLICITOS DENTRO DE LOS PROCEDIMIENTOS</w:t>
      </w:r>
    </w:p>
    <w:p w14:paraId="26871EE0" w14:textId="77777777" w:rsidR="00872ACB" w:rsidRDefault="00872ACB" w:rsidP="00872ACB">
      <w:pPr>
        <w:rPr>
          <w:rFonts w:ascii="Verdana" w:hAnsi="Verdana"/>
          <w:sz w:val="20"/>
          <w:szCs w:val="20"/>
        </w:rPr>
      </w:pPr>
    </w:p>
    <w:p w14:paraId="20015209" w14:textId="0AB438CA" w:rsidR="00872ACB" w:rsidRDefault="00872ACB" w:rsidP="00872ACB">
      <w:pPr>
        <w:rPr>
          <w:rFonts w:ascii="Verdana" w:hAnsi="Verdana"/>
          <w:sz w:val="20"/>
          <w:szCs w:val="20"/>
        </w:rPr>
      </w:pPr>
      <w:r w:rsidRPr="00872ACB">
        <w:rPr>
          <w:rFonts w:ascii="Verdana" w:hAnsi="Verdana"/>
          <w:sz w:val="20"/>
          <w:szCs w:val="20"/>
        </w:rPr>
        <w:t>Realizar un procedimiento para mostrar los empleados</w:t>
      </w:r>
      <w:r>
        <w:rPr>
          <w:rFonts w:ascii="Verdana" w:hAnsi="Verdana"/>
          <w:sz w:val="20"/>
          <w:szCs w:val="20"/>
        </w:rPr>
        <w:t xml:space="preserve"> </w:t>
      </w:r>
      <w:r w:rsidRPr="00872ACB">
        <w:rPr>
          <w:rFonts w:ascii="Verdana" w:hAnsi="Verdana"/>
          <w:sz w:val="20"/>
          <w:szCs w:val="20"/>
        </w:rPr>
        <w:t>de un determinado número de departamento.</w:t>
      </w:r>
    </w:p>
    <w:p w14:paraId="173E1BED" w14:textId="77777777" w:rsidR="00872ACB" w:rsidRDefault="00872ACB" w:rsidP="00872ACB">
      <w:pPr>
        <w:rPr>
          <w:rFonts w:ascii="Verdana" w:hAnsi="Verdana"/>
          <w:sz w:val="20"/>
          <w:szCs w:val="20"/>
        </w:rPr>
      </w:pPr>
    </w:p>
    <w:p w14:paraId="04CD17F9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F92672"/>
          <w:sz w:val="22"/>
          <w:szCs w:val="22"/>
        </w:rPr>
        <w:t>create or replace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procedure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sp_empleados_dept</w:t>
      </w:r>
      <w:proofErr w:type="spellEnd"/>
    </w:p>
    <w:p w14:paraId="4B1D648D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p_deptno</w:t>
      </w:r>
      <w:proofErr w:type="spellEnd"/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EMP.DEPT_NO%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TYPE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41A75ECC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F92672"/>
          <w:sz w:val="22"/>
          <w:szCs w:val="22"/>
        </w:rPr>
        <w:t>as</w:t>
      </w:r>
    </w:p>
    <w:p w14:paraId="4CEC8F53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cursor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cursor_emp</w:t>
      </w:r>
      <w:proofErr w:type="spellEnd"/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72ACB">
        <w:rPr>
          <w:rFonts w:ascii="Consolas" w:hAnsi="Consolas"/>
          <w:b/>
          <w:bCs/>
          <w:color w:val="AE81FF"/>
          <w:sz w:val="22"/>
          <w:szCs w:val="22"/>
        </w:rPr>
        <w:t>is</w:t>
      </w:r>
    </w:p>
    <w:p w14:paraId="2A434D7A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select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*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from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EMP</w:t>
      </w:r>
    </w:p>
    <w:p w14:paraId="7300117E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where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DEPT_NO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p_deptno</w:t>
      </w:r>
      <w:proofErr w:type="spellEnd"/>
      <w:r w:rsidRPr="00872AC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64ABF63F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3412C93F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for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v_reg_emp</w:t>
      </w:r>
      <w:proofErr w:type="spellEnd"/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872ACB">
        <w:rPr>
          <w:rFonts w:ascii="Consolas" w:hAnsi="Consolas"/>
          <w:b/>
          <w:bCs/>
          <w:color w:val="28C6E4"/>
          <w:sz w:val="22"/>
          <w:szCs w:val="22"/>
        </w:rPr>
        <w:t>in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cursor</w:t>
      </w:r>
      <w:proofErr w:type="gramEnd"/>
      <w:r w:rsidRPr="00872ACB">
        <w:rPr>
          <w:rFonts w:ascii="Consolas" w:hAnsi="Consolas"/>
          <w:b/>
          <w:bCs/>
          <w:color w:val="000000"/>
          <w:sz w:val="22"/>
          <w:szCs w:val="22"/>
        </w:rPr>
        <w:t>_emp</w:t>
      </w:r>
      <w:proofErr w:type="spellEnd"/>
    </w:p>
    <w:p w14:paraId="4FBF411D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872ACB">
        <w:rPr>
          <w:rFonts w:ascii="Consolas" w:hAnsi="Consolas"/>
          <w:b/>
          <w:bCs/>
          <w:color w:val="F92672"/>
          <w:sz w:val="22"/>
          <w:szCs w:val="22"/>
        </w:rPr>
        <w:t>loop</w:t>
      </w:r>
      <w:proofErr w:type="spellEnd"/>
    </w:p>
    <w:p w14:paraId="7731DD75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872ACB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872ACB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872ACB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72ACB">
        <w:rPr>
          <w:rFonts w:ascii="Consolas" w:hAnsi="Consolas"/>
          <w:b/>
          <w:bCs/>
          <w:color w:val="F25A00"/>
          <w:sz w:val="22"/>
          <w:szCs w:val="22"/>
        </w:rPr>
        <w:t>'Apellido: '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v_reg_</w:t>
      </w:r>
      <w:proofErr w:type="gram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emp.APELLIDO</w:t>
      </w:r>
      <w:proofErr w:type="spellEnd"/>
      <w:proofErr w:type="gramEnd"/>
    </w:p>
    <w:p w14:paraId="4F09CF3C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72ACB">
        <w:rPr>
          <w:rFonts w:ascii="Consolas" w:hAnsi="Consolas"/>
          <w:b/>
          <w:bCs/>
          <w:color w:val="F25A00"/>
          <w:sz w:val="22"/>
          <w:szCs w:val="22"/>
        </w:rPr>
        <w:t>', Oficio: '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v_reg_</w:t>
      </w:r>
      <w:proofErr w:type="gram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emp.OFICIO</w:t>
      </w:r>
      <w:proofErr w:type="spellEnd"/>
      <w:proofErr w:type="gramEnd"/>
      <w:r w:rsidRPr="00872AC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466002D8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872ACB">
        <w:rPr>
          <w:rFonts w:ascii="Consolas" w:hAnsi="Consolas"/>
          <w:b/>
          <w:bCs/>
          <w:color w:val="F92672"/>
          <w:sz w:val="22"/>
          <w:szCs w:val="22"/>
        </w:rPr>
        <w:t xml:space="preserve">end </w:t>
      </w:r>
      <w:proofErr w:type="spellStart"/>
      <w:r w:rsidRPr="00872ACB">
        <w:rPr>
          <w:rFonts w:ascii="Consolas" w:hAnsi="Consolas"/>
          <w:b/>
          <w:bCs/>
          <w:color w:val="F92672"/>
          <w:sz w:val="22"/>
          <w:szCs w:val="22"/>
        </w:rPr>
        <w:t>loop</w:t>
      </w:r>
      <w:proofErr w:type="spellEnd"/>
      <w:r w:rsidRPr="00872AC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6C59EE56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5119393A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4FB533C5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000000"/>
          <w:sz w:val="22"/>
          <w:szCs w:val="22"/>
        </w:rPr>
        <w:t>    SP_EMPLEADOS_</w:t>
      </w:r>
      <w:proofErr w:type="gramStart"/>
      <w:r w:rsidRPr="00872ACB">
        <w:rPr>
          <w:rFonts w:ascii="Consolas" w:hAnsi="Consolas"/>
          <w:b/>
          <w:bCs/>
          <w:color w:val="000000"/>
          <w:sz w:val="22"/>
          <w:szCs w:val="22"/>
        </w:rPr>
        <w:t>DEPT(</w:t>
      </w:r>
      <w:proofErr w:type="gramEnd"/>
      <w:r w:rsidRPr="00872ACB">
        <w:rPr>
          <w:rFonts w:ascii="Consolas" w:hAnsi="Consolas"/>
          <w:b/>
          <w:bCs/>
          <w:color w:val="AE81FF"/>
          <w:sz w:val="22"/>
          <w:szCs w:val="22"/>
        </w:rPr>
        <w:t>10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758FF444" w14:textId="77777777" w:rsidR="00872ACB" w:rsidRPr="00872ACB" w:rsidRDefault="00872ACB" w:rsidP="00872AC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872ACB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872AC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62100C3F" w14:textId="77777777" w:rsidR="00872ACB" w:rsidRPr="00872ACB" w:rsidRDefault="00872ACB" w:rsidP="00872ACB">
      <w:pPr>
        <w:rPr>
          <w:rFonts w:ascii="Verdana" w:hAnsi="Verdana"/>
          <w:sz w:val="20"/>
          <w:szCs w:val="20"/>
        </w:rPr>
      </w:pPr>
    </w:p>
    <w:p w14:paraId="72D7CC4C" w14:textId="77777777" w:rsidR="008456D5" w:rsidRDefault="008456D5" w:rsidP="00DF1913">
      <w:pPr>
        <w:rPr>
          <w:rFonts w:ascii="Verdana" w:hAnsi="Verdana"/>
          <w:sz w:val="20"/>
          <w:szCs w:val="20"/>
        </w:rPr>
      </w:pPr>
    </w:p>
    <w:p w14:paraId="13BC7C29" w14:textId="77777777" w:rsidR="008456D5" w:rsidRDefault="008456D5" w:rsidP="00DF1913">
      <w:pPr>
        <w:rPr>
          <w:rFonts w:ascii="Verdana" w:hAnsi="Verdana"/>
          <w:sz w:val="20"/>
          <w:szCs w:val="20"/>
        </w:rPr>
      </w:pPr>
    </w:p>
    <w:p w14:paraId="2844DD63" w14:textId="749F062A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Ejemplo de procedimiento con parámetros y cursor explícito.</w:t>
      </w:r>
    </w:p>
    <w:p w14:paraId="1147C014" w14:textId="2938F76E" w:rsidR="003E5476" w:rsidRDefault="003E5476" w:rsidP="00DF191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Mostrar el apellido y la función de los empleados de la plantilla de un número de hospital que pasemos como parámetro.</w:t>
      </w:r>
    </w:p>
    <w:p w14:paraId="0978F455" w14:textId="00420B4B" w:rsidR="00601025" w:rsidRDefault="00601025" w:rsidP="00DF1913">
      <w:pPr>
        <w:rPr>
          <w:rFonts w:ascii="Verdana" w:hAnsi="Verdana"/>
          <w:sz w:val="20"/>
          <w:szCs w:val="20"/>
        </w:rPr>
      </w:pPr>
    </w:p>
    <w:p w14:paraId="00B7E862" w14:textId="0C453371" w:rsidR="00601025" w:rsidRDefault="00601025" w:rsidP="00DF191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5D31DB0" wp14:editId="7AA3C17A">
            <wp:extent cx="2814451" cy="990493"/>
            <wp:effectExtent l="0" t="0" r="508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551" cy="9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B3C" w14:textId="77777777" w:rsidR="008456D5" w:rsidRDefault="008456D5" w:rsidP="00DF1913">
      <w:pPr>
        <w:rPr>
          <w:rFonts w:ascii="Verdana" w:hAnsi="Verdana"/>
          <w:sz w:val="20"/>
          <w:szCs w:val="20"/>
        </w:rPr>
      </w:pPr>
    </w:p>
    <w:p w14:paraId="4C2A5DC5" w14:textId="77777777" w:rsidR="009570BF" w:rsidRPr="00D24B7F" w:rsidRDefault="009570BF" w:rsidP="009570BF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D24B7F">
        <w:rPr>
          <w:rFonts w:ascii="Verdana" w:hAnsi="Verdana"/>
          <w:b/>
          <w:bCs/>
          <w:sz w:val="20"/>
          <w:szCs w:val="20"/>
          <w:u w:val="single"/>
        </w:rPr>
        <w:t>PROCEDIMIENTOS ALMACENADOS CON PARAMETROS OPCIONALES</w:t>
      </w:r>
    </w:p>
    <w:p w14:paraId="105C1FF1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39421E11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procedimiento siempre debe recibir el mismo número de parámetros que hayamos declarado en su cabecera.</w:t>
      </w:r>
    </w:p>
    <w:p w14:paraId="388850E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Pero los parámetros que creemos pueden ser opcionales si le asignamos un valor por defecto en la declaración.</w:t>
      </w:r>
    </w:p>
    <w:p w14:paraId="6093DEB8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le pasamos valor al parámetro, recuperará el valor enviado.  Y no le enviamos valor, tendrá como valor el del defecto.</w:t>
      </w:r>
    </w:p>
    <w:p w14:paraId="23D412E9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19E634DC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Sintaxis: </w:t>
      </w:r>
    </w:p>
    <w:p w14:paraId="2F86A8F3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5C0C41A0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or replace procedure </w:t>
      </w:r>
      <w:proofErr w:type="spellStart"/>
      <w:r>
        <w:rPr>
          <w:rFonts w:ascii="Verdana" w:hAnsi="Verdana"/>
          <w:sz w:val="20"/>
          <w:szCs w:val="20"/>
        </w:rPr>
        <w:t>EjemploOpcionales</w:t>
      </w:r>
      <w:proofErr w:type="spellEnd"/>
    </w:p>
    <w:p w14:paraId="5D3E7EAD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p_uno</w:t>
      </w:r>
      <w:proofErr w:type="spellEnd"/>
      <w:r>
        <w:rPr>
          <w:rFonts w:ascii="Verdana" w:hAnsi="Verdana"/>
          <w:sz w:val="20"/>
          <w:szCs w:val="20"/>
        </w:rPr>
        <w:t xml:space="preserve"> int, </w:t>
      </w:r>
      <w:proofErr w:type="spellStart"/>
      <w:r>
        <w:rPr>
          <w:rFonts w:ascii="Verdana" w:hAnsi="Verdana"/>
          <w:sz w:val="20"/>
          <w:szCs w:val="20"/>
        </w:rPr>
        <w:t>p_dos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int :</w:t>
      </w:r>
      <w:proofErr w:type="gramEnd"/>
      <w:r>
        <w:rPr>
          <w:rFonts w:ascii="Verdana" w:hAnsi="Verdana"/>
          <w:sz w:val="20"/>
          <w:szCs w:val="20"/>
        </w:rPr>
        <w:t xml:space="preserve">= 0, </w:t>
      </w:r>
      <w:proofErr w:type="spellStart"/>
      <w:r>
        <w:rPr>
          <w:rFonts w:ascii="Verdana" w:hAnsi="Verdana"/>
          <w:sz w:val="20"/>
          <w:szCs w:val="20"/>
        </w:rPr>
        <w:t>p_tres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int :</w:t>
      </w:r>
      <w:proofErr w:type="gramEnd"/>
      <w:r>
        <w:rPr>
          <w:rFonts w:ascii="Verdana" w:hAnsi="Verdana"/>
          <w:sz w:val="20"/>
          <w:szCs w:val="20"/>
        </w:rPr>
        <w:t>= 0)</w:t>
      </w:r>
    </w:p>
    <w:p w14:paraId="418E8DBC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</w:t>
      </w:r>
    </w:p>
    <w:p w14:paraId="14E04BCD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14:paraId="7BC8BD87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5F1BDDE0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14:paraId="4B1BC1B3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02E2DC61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Llamada:</w:t>
      </w:r>
    </w:p>
    <w:p w14:paraId="542D1B60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61801D2C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ser parámetros opcionales, cualquiera de las opciones es válida.</w:t>
      </w:r>
    </w:p>
    <w:p w14:paraId="0AEC1607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1E15B362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14:paraId="418F69DA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EjemploOpcionales</w:t>
      </w:r>
      <w:proofErr w:type="spellEnd"/>
      <w:r>
        <w:rPr>
          <w:rFonts w:ascii="Verdana" w:hAnsi="Verdana"/>
          <w:sz w:val="20"/>
          <w:szCs w:val="20"/>
        </w:rPr>
        <w:t xml:space="preserve"> (8, 4, 5);</w:t>
      </w:r>
    </w:p>
    <w:p w14:paraId="35DCB354" w14:textId="77777777" w:rsidR="009570BF" w:rsidRDefault="009570BF" w:rsidP="009570BF">
      <w:pPr>
        <w:rPr>
          <w:rFonts w:ascii="Verdana" w:hAnsi="Verdana"/>
          <w:color w:val="70AD47" w:themeColor="accent6"/>
          <w:sz w:val="20"/>
          <w:szCs w:val="20"/>
        </w:rPr>
      </w:pPr>
      <w:r w:rsidRPr="00D24B7F"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 w:rsidRPr="00D24B7F">
        <w:rPr>
          <w:rFonts w:ascii="Verdana" w:hAnsi="Verdana"/>
          <w:color w:val="70AD47" w:themeColor="accent6"/>
          <w:sz w:val="20"/>
          <w:szCs w:val="20"/>
        </w:rPr>
        <w:t>EjemploOpcionales</w:t>
      </w:r>
      <w:proofErr w:type="spellEnd"/>
      <w:r w:rsidRPr="00D24B7F">
        <w:rPr>
          <w:rFonts w:ascii="Verdana" w:hAnsi="Verdana"/>
          <w:color w:val="70AD47" w:themeColor="accent6"/>
          <w:sz w:val="20"/>
          <w:szCs w:val="20"/>
        </w:rPr>
        <w:t xml:space="preserve"> (8, 4);</w:t>
      </w:r>
    </w:p>
    <w:p w14:paraId="6ED85CE7" w14:textId="77777777" w:rsidR="009570BF" w:rsidRDefault="009570BF" w:rsidP="009570BF">
      <w:pPr>
        <w:rPr>
          <w:rFonts w:ascii="Verdana" w:hAnsi="Verdana"/>
          <w:color w:val="70AD47" w:themeColor="accent6"/>
          <w:sz w:val="20"/>
          <w:szCs w:val="20"/>
        </w:rPr>
      </w:pP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 w:rsidRPr="00D24B7F">
        <w:rPr>
          <w:rFonts w:ascii="Verdana" w:hAnsi="Verdana"/>
          <w:color w:val="70AD47" w:themeColor="accent6"/>
          <w:sz w:val="20"/>
          <w:szCs w:val="20"/>
        </w:rPr>
        <w:t>EjemploOpcionales</w:t>
      </w:r>
      <w:proofErr w:type="spellEnd"/>
      <w:r w:rsidRPr="00D24B7F">
        <w:rPr>
          <w:rFonts w:ascii="Verdana" w:hAnsi="Verdana"/>
          <w:color w:val="70AD47" w:themeColor="accent6"/>
          <w:sz w:val="20"/>
          <w:szCs w:val="20"/>
        </w:rPr>
        <w:t xml:space="preserve"> (8);</w:t>
      </w:r>
    </w:p>
    <w:p w14:paraId="7D70FD61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14:paraId="72B56EFE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356FF0BF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273AD9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Ejemplo cuando los parámetros opcionales son </w:t>
      </w:r>
      <w:r>
        <w:rPr>
          <w:rFonts w:ascii="Verdana" w:hAnsi="Verdana"/>
          <w:b/>
          <w:bCs/>
          <w:sz w:val="20"/>
          <w:szCs w:val="20"/>
        </w:rPr>
        <w:t>alternos</w:t>
      </w:r>
    </w:p>
    <w:p w14:paraId="4AD6A03E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26CE3B1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 w:rsidRPr="0058178F">
        <w:rPr>
          <w:rFonts w:ascii="Verdana" w:hAnsi="Verdana"/>
          <w:sz w:val="20"/>
          <w:szCs w:val="20"/>
          <w:highlight w:val="yellow"/>
        </w:rPr>
        <w:t xml:space="preserve">El parámetro </w:t>
      </w:r>
      <w:proofErr w:type="spellStart"/>
      <w:r w:rsidRPr="0058178F">
        <w:rPr>
          <w:rFonts w:ascii="Verdana" w:hAnsi="Verdana"/>
          <w:sz w:val="20"/>
          <w:szCs w:val="20"/>
          <w:highlight w:val="yellow"/>
        </w:rPr>
        <w:t>p_tres</w:t>
      </w:r>
      <w:proofErr w:type="spellEnd"/>
      <w:r w:rsidRPr="0058178F">
        <w:rPr>
          <w:rFonts w:ascii="Verdana" w:hAnsi="Verdana"/>
          <w:sz w:val="20"/>
          <w:szCs w:val="20"/>
          <w:highlight w:val="yellow"/>
        </w:rPr>
        <w:t xml:space="preserve"> es obligatorio.</w:t>
      </w:r>
    </w:p>
    <w:p w14:paraId="50BD057E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7E88987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or replace procedure </w:t>
      </w:r>
      <w:proofErr w:type="spellStart"/>
      <w:r>
        <w:rPr>
          <w:rFonts w:ascii="Verdana" w:hAnsi="Verdana"/>
          <w:sz w:val="20"/>
          <w:szCs w:val="20"/>
        </w:rPr>
        <w:t>EjemploOpcionales</w:t>
      </w:r>
      <w:proofErr w:type="spellEnd"/>
    </w:p>
    <w:p w14:paraId="594D6046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p_uno</w:t>
      </w:r>
      <w:proofErr w:type="spellEnd"/>
      <w:r>
        <w:rPr>
          <w:rFonts w:ascii="Verdana" w:hAnsi="Verdana"/>
          <w:sz w:val="20"/>
          <w:szCs w:val="20"/>
        </w:rPr>
        <w:t xml:space="preserve"> int, </w:t>
      </w:r>
      <w:proofErr w:type="spellStart"/>
      <w:r>
        <w:rPr>
          <w:rFonts w:ascii="Verdana" w:hAnsi="Verdana"/>
          <w:sz w:val="20"/>
          <w:szCs w:val="20"/>
        </w:rPr>
        <w:t>p_dos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int :</w:t>
      </w:r>
      <w:proofErr w:type="gramEnd"/>
      <w:r>
        <w:rPr>
          <w:rFonts w:ascii="Verdana" w:hAnsi="Verdana"/>
          <w:sz w:val="20"/>
          <w:szCs w:val="20"/>
        </w:rPr>
        <w:t xml:space="preserve">= 0, </w:t>
      </w:r>
      <w:proofErr w:type="spellStart"/>
      <w:r>
        <w:rPr>
          <w:rFonts w:ascii="Verdana" w:hAnsi="Verdana"/>
          <w:sz w:val="20"/>
          <w:szCs w:val="20"/>
        </w:rPr>
        <w:t>p_tres</w:t>
      </w:r>
      <w:proofErr w:type="spellEnd"/>
      <w:r>
        <w:rPr>
          <w:rFonts w:ascii="Verdana" w:hAnsi="Verdana"/>
          <w:sz w:val="20"/>
          <w:szCs w:val="20"/>
        </w:rPr>
        <w:t xml:space="preserve"> int)</w:t>
      </w:r>
    </w:p>
    <w:p w14:paraId="087337DF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</w:t>
      </w:r>
    </w:p>
    <w:p w14:paraId="473322B4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14:paraId="0FC7322E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67DCB991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14:paraId="19C7EBFC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25B4E32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Son incorrectos, porque está esperando el parámetro tres y no se lo estamos indicando.</w:t>
      </w:r>
    </w:p>
    <w:p w14:paraId="277A7F39" w14:textId="77777777" w:rsidR="009570BF" w:rsidRPr="0058178F" w:rsidRDefault="009570BF" w:rsidP="009570BF">
      <w:pPr>
        <w:rPr>
          <w:rFonts w:ascii="Verdana" w:hAnsi="Verdana"/>
          <w:sz w:val="20"/>
          <w:szCs w:val="20"/>
        </w:rPr>
      </w:pPr>
    </w:p>
    <w:p w14:paraId="216F6874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14:paraId="4A06ED33" w14:textId="77777777" w:rsidR="009570BF" w:rsidRPr="0058178F" w:rsidRDefault="009570BF" w:rsidP="009570BF">
      <w:pPr>
        <w:rPr>
          <w:rFonts w:ascii="Verdana" w:hAnsi="Verdana"/>
          <w:color w:val="70AD47" w:themeColor="accent6"/>
          <w:sz w:val="20"/>
          <w:szCs w:val="20"/>
        </w:rPr>
      </w:pPr>
      <w:r w:rsidRPr="0058178F"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 w:rsidRPr="0058178F">
        <w:rPr>
          <w:rFonts w:ascii="Verdana" w:hAnsi="Verdana"/>
          <w:color w:val="70AD47" w:themeColor="accent6"/>
          <w:sz w:val="20"/>
          <w:szCs w:val="20"/>
        </w:rPr>
        <w:t>EjemploOpcionales</w:t>
      </w:r>
      <w:proofErr w:type="spellEnd"/>
      <w:r w:rsidRPr="0058178F">
        <w:rPr>
          <w:rFonts w:ascii="Verdana" w:hAnsi="Verdana"/>
          <w:color w:val="70AD47" w:themeColor="accent6"/>
          <w:sz w:val="20"/>
          <w:szCs w:val="20"/>
        </w:rPr>
        <w:t xml:space="preserve"> (8, 4, 5);</w:t>
      </w:r>
    </w:p>
    <w:p w14:paraId="06C6AD2D" w14:textId="77777777" w:rsidR="009570BF" w:rsidRPr="0058178F" w:rsidRDefault="009570BF" w:rsidP="009570BF">
      <w:pPr>
        <w:rPr>
          <w:rFonts w:ascii="Verdana" w:hAnsi="Verdana"/>
          <w:color w:val="FF0000"/>
          <w:sz w:val="20"/>
          <w:szCs w:val="20"/>
        </w:rPr>
      </w:pPr>
      <w:r w:rsidRPr="0058178F"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 w:rsidRPr="0058178F">
        <w:rPr>
          <w:rFonts w:ascii="Verdana" w:hAnsi="Verdana"/>
          <w:color w:val="FF0000"/>
          <w:sz w:val="20"/>
          <w:szCs w:val="20"/>
        </w:rPr>
        <w:t>EjemploOpcionales</w:t>
      </w:r>
      <w:proofErr w:type="spellEnd"/>
      <w:r w:rsidRPr="0058178F">
        <w:rPr>
          <w:rFonts w:ascii="Verdana" w:hAnsi="Verdana"/>
          <w:color w:val="FF0000"/>
          <w:sz w:val="20"/>
          <w:szCs w:val="20"/>
        </w:rPr>
        <w:t xml:space="preserve"> (8, 4);</w:t>
      </w:r>
    </w:p>
    <w:p w14:paraId="0EEE3D31" w14:textId="77777777" w:rsidR="009570BF" w:rsidRPr="0058178F" w:rsidRDefault="009570BF" w:rsidP="009570BF">
      <w:pPr>
        <w:rPr>
          <w:rFonts w:ascii="Verdana" w:hAnsi="Verdana"/>
          <w:color w:val="FF0000"/>
          <w:sz w:val="20"/>
          <w:szCs w:val="20"/>
        </w:rPr>
      </w:pPr>
      <w:r w:rsidRPr="0058178F"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 w:rsidRPr="0058178F">
        <w:rPr>
          <w:rFonts w:ascii="Verdana" w:hAnsi="Verdana"/>
          <w:color w:val="FF0000"/>
          <w:sz w:val="20"/>
          <w:szCs w:val="20"/>
        </w:rPr>
        <w:t>EjemploOpcionales</w:t>
      </w:r>
      <w:proofErr w:type="spellEnd"/>
      <w:r w:rsidRPr="0058178F">
        <w:rPr>
          <w:rFonts w:ascii="Verdana" w:hAnsi="Verdana"/>
          <w:color w:val="FF0000"/>
          <w:sz w:val="20"/>
          <w:szCs w:val="20"/>
        </w:rPr>
        <w:t xml:space="preserve"> (8);</w:t>
      </w:r>
    </w:p>
    <w:p w14:paraId="64AE29DC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14:paraId="0888CB72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02F184D2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Cuando sucede que los parámetros no están al final (recomendable si son opcionales…) debemos indicar el nombre del parámetro junto a su valor utilizando la sintaxis flecha:</w:t>
      </w:r>
    </w:p>
    <w:p w14:paraId="06812CCE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24A09D60" w14:textId="77777777" w:rsidR="009570BF" w:rsidRPr="009570BF" w:rsidRDefault="009570BF" w:rsidP="009570BF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9570BF">
        <w:rPr>
          <w:rFonts w:ascii="Verdana" w:hAnsi="Verdana"/>
          <w:b/>
          <w:bCs/>
          <w:sz w:val="20"/>
          <w:szCs w:val="20"/>
        </w:rPr>
        <w:t>p_tres</w:t>
      </w:r>
      <w:proofErr w:type="spellEnd"/>
      <w:r w:rsidRPr="009570BF">
        <w:rPr>
          <w:rFonts w:ascii="Verdana" w:hAnsi="Verdana"/>
          <w:b/>
          <w:bCs/>
          <w:sz w:val="20"/>
          <w:szCs w:val="20"/>
        </w:rPr>
        <w:t xml:space="preserve"> =&gt; 14</w:t>
      </w:r>
    </w:p>
    <w:p w14:paraId="40C241BC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77609A07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Begin</w:t>
      </w:r>
    </w:p>
    <w:p w14:paraId="50020710" w14:textId="77777777" w:rsidR="009570BF" w:rsidRPr="0058178F" w:rsidRDefault="009570BF" w:rsidP="009570BF">
      <w:pPr>
        <w:rPr>
          <w:rFonts w:ascii="Verdana" w:hAnsi="Verdana"/>
          <w:color w:val="70AD47" w:themeColor="accent6"/>
          <w:sz w:val="20"/>
          <w:szCs w:val="20"/>
        </w:rPr>
      </w:pPr>
      <w:r w:rsidRPr="0058178F"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 w:rsidRPr="0058178F">
        <w:rPr>
          <w:rFonts w:ascii="Verdana" w:hAnsi="Verdana"/>
          <w:color w:val="70AD47" w:themeColor="accent6"/>
          <w:sz w:val="20"/>
          <w:szCs w:val="20"/>
        </w:rPr>
        <w:t>EjemploOpcionales</w:t>
      </w:r>
      <w:proofErr w:type="spellEnd"/>
      <w:r w:rsidRPr="0058178F">
        <w:rPr>
          <w:rFonts w:ascii="Verdana" w:hAnsi="Verdana"/>
          <w:color w:val="70AD47" w:themeColor="accent6"/>
          <w:sz w:val="20"/>
          <w:szCs w:val="20"/>
        </w:rPr>
        <w:t xml:space="preserve"> (8, 4, 5);</w:t>
      </w:r>
    </w:p>
    <w:p w14:paraId="78D5C8DA" w14:textId="77777777" w:rsidR="009570BF" w:rsidRPr="0058178F" w:rsidRDefault="009570BF" w:rsidP="009570BF">
      <w:pPr>
        <w:rPr>
          <w:rFonts w:ascii="Verdana" w:hAnsi="Verdana"/>
          <w:color w:val="00B050"/>
          <w:sz w:val="20"/>
          <w:szCs w:val="20"/>
        </w:rPr>
      </w:pPr>
      <w:r w:rsidRPr="0058178F">
        <w:rPr>
          <w:rFonts w:ascii="Verdana" w:hAnsi="Verdana"/>
          <w:color w:val="00B050"/>
          <w:sz w:val="20"/>
          <w:szCs w:val="20"/>
        </w:rPr>
        <w:t xml:space="preserve"> </w:t>
      </w:r>
      <w:proofErr w:type="spellStart"/>
      <w:r w:rsidRPr="0058178F">
        <w:rPr>
          <w:rFonts w:ascii="Verdana" w:hAnsi="Verdana"/>
          <w:color w:val="00B050"/>
          <w:sz w:val="20"/>
          <w:szCs w:val="20"/>
        </w:rPr>
        <w:t>EjemploOpcionales</w:t>
      </w:r>
      <w:proofErr w:type="spellEnd"/>
      <w:r w:rsidRPr="0058178F">
        <w:rPr>
          <w:rFonts w:ascii="Verdana" w:hAnsi="Verdana"/>
          <w:color w:val="00B050"/>
          <w:sz w:val="20"/>
          <w:szCs w:val="20"/>
        </w:rPr>
        <w:t xml:space="preserve"> (8, </w:t>
      </w:r>
      <w:proofErr w:type="spellStart"/>
      <w:r w:rsidRPr="0058178F">
        <w:rPr>
          <w:rFonts w:ascii="Verdana" w:hAnsi="Verdana"/>
          <w:color w:val="00B050"/>
          <w:sz w:val="20"/>
          <w:szCs w:val="20"/>
        </w:rPr>
        <w:t>p_tres</w:t>
      </w:r>
      <w:proofErr w:type="spellEnd"/>
      <w:r w:rsidRPr="0058178F">
        <w:rPr>
          <w:rFonts w:ascii="Verdana" w:hAnsi="Verdana"/>
          <w:color w:val="00B050"/>
          <w:sz w:val="20"/>
          <w:szCs w:val="20"/>
        </w:rPr>
        <w:t xml:space="preserve"> =&gt; 4);</w:t>
      </w:r>
    </w:p>
    <w:p w14:paraId="3C873D72" w14:textId="77777777" w:rsidR="009570BF" w:rsidRPr="0058178F" w:rsidRDefault="009570BF" w:rsidP="009570BF">
      <w:pPr>
        <w:rPr>
          <w:rFonts w:ascii="Verdana" w:hAnsi="Verdana"/>
          <w:color w:val="FF0000"/>
          <w:sz w:val="20"/>
          <w:szCs w:val="20"/>
        </w:rPr>
      </w:pPr>
      <w:r w:rsidRPr="0058178F"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 w:rsidRPr="0058178F">
        <w:rPr>
          <w:rFonts w:ascii="Verdana" w:hAnsi="Verdana"/>
          <w:color w:val="FF0000"/>
          <w:sz w:val="20"/>
          <w:szCs w:val="20"/>
        </w:rPr>
        <w:t>EjemploOpcionales</w:t>
      </w:r>
      <w:proofErr w:type="spellEnd"/>
      <w:r w:rsidRPr="0058178F">
        <w:rPr>
          <w:rFonts w:ascii="Verdana" w:hAnsi="Verdana"/>
          <w:color w:val="FF0000"/>
          <w:sz w:val="20"/>
          <w:szCs w:val="20"/>
        </w:rPr>
        <w:t xml:space="preserve"> (8);</w:t>
      </w:r>
    </w:p>
    <w:p w14:paraId="2B4D07C5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End;</w:t>
      </w:r>
    </w:p>
    <w:p w14:paraId="452FE3BD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594094F6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Ejemplo:</w:t>
      </w:r>
    </w:p>
    <w:p w14:paraId="1D9F9043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0D6E2D97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Pongamos que tenemos un procedimiento que recibe un número y lo multiplica por 2.</w:t>
      </w:r>
    </w:p>
    <w:p w14:paraId="56D7A5C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procedimiento siempre multiplicará por dos.</w:t>
      </w:r>
    </w:p>
    <w:p w14:paraId="29FF149D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Pero, en ocasiones, queremos que el procedimiento pueda multiplicar por otro valor que le mandemos.</w:t>
      </w:r>
    </w:p>
    <w:p w14:paraId="39C69EA8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procedimiento podrá recibir uno o dos parámetros.</w:t>
      </w:r>
    </w:p>
    <w:p w14:paraId="13C161C9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7CD10BD2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48B34F5" wp14:editId="303B81C9">
            <wp:extent cx="1571625" cy="819150"/>
            <wp:effectExtent l="0" t="0" r="9525" b="0"/>
            <wp:docPr id="4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7324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1DB13606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AB3835" wp14:editId="65451C1B">
            <wp:extent cx="5400040" cy="2729230"/>
            <wp:effectExtent l="0" t="0" r="0" b="0"/>
            <wp:docPr id="5" name="Imagen 5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4718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651E1F0F" w14:textId="77777777" w:rsidR="009570BF" w:rsidRPr="00136575" w:rsidRDefault="009570BF" w:rsidP="009570B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14:paraId="4F9A7D42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74C41BA6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 xml:space="preserve">create or replace procedure </w:t>
      </w:r>
      <w:proofErr w:type="spellStart"/>
      <w:r w:rsidRPr="00136575">
        <w:rPr>
          <w:rFonts w:ascii="Verdana" w:hAnsi="Verdana"/>
          <w:sz w:val="20"/>
          <w:szCs w:val="20"/>
        </w:rPr>
        <w:t>multiplicarnumero</w:t>
      </w:r>
      <w:proofErr w:type="spellEnd"/>
    </w:p>
    <w:p w14:paraId="2265A4DF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>(</w:t>
      </w:r>
      <w:proofErr w:type="spellStart"/>
      <w:r w:rsidRPr="00136575">
        <w:rPr>
          <w:rFonts w:ascii="Verdana" w:hAnsi="Verdana"/>
          <w:sz w:val="20"/>
          <w:szCs w:val="20"/>
        </w:rPr>
        <w:t>p_numero</w:t>
      </w:r>
      <w:proofErr w:type="spellEnd"/>
      <w:r w:rsidRPr="00136575">
        <w:rPr>
          <w:rFonts w:ascii="Verdana" w:hAnsi="Verdana"/>
          <w:sz w:val="20"/>
          <w:szCs w:val="20"/>
        </w:rPr>
        <w:t xml:space="preserve"> int, </w:t>
      </w:r>
      <w:proofErr w:type="spellStart"/>
      <w:r w:rsidRPr="00136575">
        <w:rPr>
          <w:rFonts w:ascii="Verdana" w:hAnsi="Verdana"/>
          <w:sz w:val="20"/>
          <w:szCs w:val="20"/>
        </w:rPr>
        <w:t>p_multiplicador</w:t>
      </w:r>
      <w:proofErr w:type="spellEnd"/>
      <w:r w:rsidRPr="00136575">
        <w:rPr>
          <w:rFonts w:ascii="Verdana" w:hAnsi="Verdana"/>
          <w:sz w:val="20"/>
          <w:szCs w:val="20"/>
        </w:rPr>
        <w:t xml:space="preserve"> </w:t>
      </w:r>
      <w:proofErr w:type="gramStart"/>
      <w:r w:rsidRPr="00136575">
        <w:rPr>
          <w:rFonts w:ascii="Verdana" w:hAnsi="Verdana"/>
          <w:sz w:val="20"/>
          <w:szCs w:val="20"/>
        </w:rPr>
        <w:t>int :</w:t>
      </w:r>
      <w:proofErr w:type="gramEnd"/>
      <w:r w:rsidRPr="00136575">
        <w:rPr>
          <w:rFonts w:ascii="Verdana" w:hAnsi="Verdana"/>
          <w:sz w:val="20"/>
          <w:szCs w:val="20"/>
        </w:rPr>
        <w:t>= 2)</w:t>
      </w:r>
    </w:p>
    <w:p w14:paraId="3072B257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>as</w:t>
      </w:r>
    </w:p>
    <w:p w14:paraId="3B307757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 xml:space="preserve">  </w:t>
      </w:r>
      <w:proofErr w:type="spellStart"/>
      <w:r w:rsidRPr="00136575">
        <w:rPr>
          <w:rFonts w:ascii="Verdana" w:hAnsi="Verdana"/>
          <w:sz w:val="20"/>
          <w:szCs w:val="20"/>
        </w:rPr>
        <w:t>v_resultado</w:t>
      </w:r>
      <w:proofErr w:type="spellEnd"/>
      <w:r w:rsidRPr="00136575">
        <w:rPr>
          <w:rFonts w:ascii="Verdana" w:hAnsi="Verdana"/>
          <w:sz w:val="20"/>
          <w:szCs w:val="20"/>
        </w:rPr>
        <w:t xml:space="preserve"> int;</w:t>
      </w:r>
    </w:p>
    <w:p w14:paraId="4D5F263D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>begin</w:t>
      </w:r>
    </w:p>
    <w:p w14:paraId="564ABFA3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 xml:space="preserve">  </w:t>
      </w:r>
      <w:proofErr w:type="spellStart"/>
      <w:r w:rsidRPr="00136575">
        <w:rPr>
          <w:rFonts w:ascii="Verdana" w:hAnsi="Verdana"/>
          <w:sz w:val="20"/>
          <w:szCs w:val="20"/>
        </w:rPr>
        <w:t>v_</w:t>
      </w:r>
      <w:proofErr w:type="gramStart"/>
      <w:r w:rsidRPr="00136575">
        <w:rPr>
          <w:rFonts w:ascii="Verdana" w:hAnsi="Verdana"/>
          <w:sz w:val="20"/>
          <w:szCs w:val="20"/>
        </w:rPr>
        <w:t>resultado</w:t>
      </w:r>
      <w:proofErr w:type="spellEnd"/>
      <w:r w:rsidRPr="00136575">
        <w:rPr>
          <w:rFonts w:ascii="Verdana" w:hAnsi="Verdana"/>
          <w:sz w:val="20"/>
          <w:szCs w:val="20"/>
        </w:rPr>
        <w:t xml:space="preserve"> :</w:t>
      </w:r>
      <w:proofErr w:type="gramEnd"/>
      <w:r w:rsidRPr="00136575">
        <w:rPr>
          <w:rFonts w:ascii="Verdana" w:hAnsi="Verdana"/>
          <w:sz w:val="20"/>
          <w:szCs w:val="20"/>
        </w:rPr>
        <w:t xml:space="preserve">= </w:t>
      </w:r>
      <w:proofErr w:type="spellStart"/>
      <w:r w:rsidRPr="00136575">
        <w:rPr>
          <w:rFonts w:ascii="Verdana" w:hAnsi="Verdana"/>
          <w:sz w:val="20"/>
          <w:szCs w:val="20"/>
        </w:rPr>
        <w:t>p_numero</w:t>
      </w:r>
      <w:proofErr w:type="spellEnd"/>
      <w:r w:rsidRPr="00136575">
        <w:rPr>
          <w:rFonts w:ascii="Verdana" w:hAnsi="Verdana"/>
          <w:sz w:val="20"/>
          <w:szCs w:val="20"/>
        </w:rPr>
        <w:t xml:space="preserve"> * </w:t>
      </w:r>
      <w:proofErr w:type="spellStart"/>
      <w:r w:rsidRPr="00136575">
        <w:rPr>
          <w:rFonts w:ascii="Verdana" w:hAnsi="Verdana"/>
          <w:sz w:val="20"/>
          <w:szCs w:val="20"/>
        </w:rPr>
        <w:t>p_multiplicador</w:t>
      </w:r>
      <w:proofErr w:type="spellEnd"/>
      <w:r w:rsidRPr="00136575">
        <w:rPr>
          <w:rFonts w:ascii="Verdana" w:hAnsi="Verdana"/>
          <w:sz w:val="20"/>
          <w:szCs w:val="20"/>
        </w:rPr>
        <w:t>;</w:t>
      </w:r>
    </w:p>
    <w:p w14:paraId="0CA6A304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 xml:space="preserve">  </w:t>
      </w:r>
      <w:proofErr w:type="spellStart"/>
      <w:r w:rsidRPr="00136575">
        <w:rPr>
          <w:rFonts w:ascii="Verdana" w:hAnsi="Verdana"/>
          <w:sz w:val="20"/>
          <w:szCs w:val="20"/>
        </w:rPr>
        <w:t>dbms_output.put_</w:t>
      </w:r>
      <w:proofErr w:type="gramStart"/>
      <w:r w:rsidRPr="00136575">
        <w:rPr>
          <w:rFonts w:ascii="Verdana" w:hAnsi="Verdana"/>
          <w:sz w:val="20"/>
          <w:szCs w:val="20"/>
        </w:rPr>
        <w:t>line</w:t>
      </w:r>
      <w:proofErr w:type="spellEnd"/>
      <w:r w:rsidRPr="00136575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136575">
        <w:rPr>
          <w:rFonts w:ascii="Verdana" w:hAnsi="Verdana"/>
          <w:sz w:val="20"/>
          <w:szCs w:val="20"/>
        </w:rPr>
        <w:t>p_numero</w:t>
      </w:r>
      <w:proofErr w:type="spellEnd"/>
      <w:r w:rsidRPr="00136575">
        <w:rPr>
          <w:rFonts w:ascii="Verdana" w:hAnsi="Verdana"/>
          <w:sz w:val="20"/>
          <w:szCs w:val="20"/>
        </w:rPr>
        <w:t xml:space="preserve"> || '*' || </w:t>
      </w:r>
      <w:proofErr w:type="spellStart"/>
      <w:r w:rsidRPr="00136575">
        <w:rPr>
          <w:rFonts w:ascii="Verdana" w:hAnsi="Verdana"/>
          <w:sz w:val="20"/>
          <w:szCs w:val="20"/>
        </w:rPr>
        <w:t>p_multiplicador</w:t>
      </w:r>
      <w:proofErr w:type="spellEnd"/>
    </w:p>
    <w:p w14:paraId="6FC878E9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 xml:space="preserve">  || '=' || </w:t>
      </w:r>
      <w:proofErr w:type="spellStart"/>
      <w:r w:rsidRPr="00136575">
        <w:rPr>
          <w:rFonts w:ascii="Verdana" w:hAnsi="Verdana"/>
          <w:sz w:val="20"/>
          <w:szCs w:val="20"/>
        </w:rPr>
        <w:t>v_resultado</w:t>
      </w:r>
      <w:proofErr w:type="spellEnd"/>
      <w:r w:rsidRPr="00136575">
        <w:rPr>
          <w:rFonts w:ascii="Verdana" w:hAnsi="Verdana"/>
          <w:sz w:val="20"/>
          <w:szCs w:val="20"/>
        </w:rPr>
        <w:t>);</w:t>
      </w:r>
    </w:p>
    <w:p w14:paraId="78D38624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>end;</w:t>
      </w:r>
    </w:p>
    <w:p w14:paraId="65CE0AE3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>--Llamada</w:t>
      </w:r>
    </w:p>
    <w:p w14:paraId="2C849164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>begin</w:t>
      </w:r>
    </w:p>
    <w:p w14:paraId="74CA6485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 xml:space="preserve">  </w:t>
      </w:r>
      <w:proofErr w:type="spellStart"/>
      <w:r w:rsidRPr="00136575">
        <w:rPr>
          <w:rFonts w:ascii="Verdana" w:hAnsi="Verdana"/>
          <w:sz w:val="20"/>
          <w:szCs w:val="20"/>
        </w:rPr>
        <w:t>multiplicarnumero</w:t>
      </w:r>
      <w:proofErr w:type="spellEnd"/>
      <w:r w:rsidRPr="00136575">
        <w:rPr>
          <w:rFonts w:ascii="Verdana" w:hAnsi="Verdana"/>
          <w:sz w:val="20"/>
          <w:szCs w:val="20"/>
        </w:rPr>
        <w:t xml:space="preserve"> (7);</w:t>
      </w:r>
    </w:p>
    <w:p w14:paraId="137F2F31" w14:textId="77777777" w:rsidR="009570BF" w:rsidRPr="00136575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 xml:space="preserve">  </w:t>
      </w:r>
      <w:proofErr w:type="spellStart"/>
      <w:r w:rsidRPr="00136575">
        <w:rPr>
          <w:rFonts w:ascii="Verdana" w:hAnsi="Verdana"/>
          <w:sz w:val="20"/>
          <w:szCs w:val="20"/>
        </w:rPr>
        <w:t>multiplicarnumero</w:t>
      </w:r>
      <w:proofErr w:type="spellEnd"/>
      <w:r w:rsidRPr="00136575">
        <w:rPr>
          <w:rFonts w:ascii="Verdana" w:hAnsi="Verdana"/>
          <w:sz w:val="20"/>
          <w:szCs w:val="20"/>
        </w:rPr>
        <w:t xml:space="preserve"> (7, 3);</w:t>
      </w:r>
    </w:p>
    <w:p w14:paraId="11421B6F" w14:textId="77777777" w:rsidR="009570BF" w:rsidRDefault="009570BF" w:rsidP="009570BF">
      <w:pPr>
        <w:rPr>
          <w:rFonts w:ascii="Verdana" w:hAnsi="Verdana"/>
          <w:sz w:val="20"/>
          <w:szCs w:val="20"/>
        </w:rPr>
      </w:pPr>
      <w:r w:rsidRPr="00136575">
        <w:rPr>
          <w:rFonts w:ascii="Verdana" w:hAnsi="Verdana"/>
          <w:sz w:val="20"/>
          <w:szCs w:val="20"/>
        </w:rPr>
        <w:t>end;</w:t>
      </w:r>
    </w:p>
    <w:p w14:paraId="30232061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4E9E05C6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los valores son alternos, entonces debemos utilizar flecha.</w:t>
      </w:r>
    </w:p>
    <w:p w14:paraId="1F506349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Vamos a realizar el mismo ejemplo, pero pasaremos tres números.</w:t>
      </w:r>
    </w:p>
    <w:p w14:paraId="69FD9FA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segundo número será opcional, que será nuestro multiplicador.</w:t>
      </w:r>
    </w:p>
    <w:p w14:paraId="41E2324A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otros dos números, mostraremos su suma por el multiplicador.</w:t>
      </w:r>
    </w:p>
    <w:p w14:paraId="1DB02750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09E0E728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94AEF9D" wp14:editId="27542521">
            <wp:extent cx="2257425" cy="476250"/>
            <wp:effectExtent l="0" t="0" r="9525" b="0"/>
            <wp:docPr id="7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AC3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8E34C4" wp14:editId="17EF4791">
            <wp:extent cx="4667887" cy="2404753"/>
            <wp:effectExtent l="0" t="0" r="0" b="0"/>
            <wp:docPr id="6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094" cy="24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4891" w14:textId="77777777" w:rsidR="00BD1B64" w:rsidRDefault="00BD1B64" w:rsidP="009570BF">
      <w:pPr>
        <w:rPr>
          <w:rFonts w:ascii="Verdana" w:hAnsi="Verdana"/>
          <w:sz w:val="20"/>
          <w:szCs w:val="20"/>
        </w:rPr>
      </w:pPr>
    </w:p>
    <w:p w14:paraId="1D07E4BA" w14:textId="77777777" w:rsidR="009570BF" w:rsidRDefault="009570BF" w:rsidP="00957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14:paraId="52DE768E" w14:textId="77777777" w:rsidR="009570BF" w:rsidRDefault="009570BF" w:rsidP="009570BF">
      <w:pPr>
        <w:rPr>
          <w:rFonts w:ascii="Verdana" w:hAnsi="Verdana"/>
          <w:sz w:val="20"/>
          <w:szCs w:val="20"/>
        </w:rPr>
      </w:pPr>
    </w:p>
    <w:p w14:paraId="3B770E43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create or replace procedure </w:t>
      </w:r>
      <w:proofErr w:type="spellStart"/>
      <w:r w:rsidRPr="003039E6">
        <w:rPr>
          <w:rFonts w:ascii="Verdana" w:hAnsi="Verdana"/>
          <w:sz w:val="20"/>
          <w:szCs w:val="20"/>
        </w:rPr>
        <w:t>multiplicarnumero</w:t>
      </w:r>
      <w:proofErr w:type="spellEnd"/>
    </w:p>
    <w:p w14:paraId="616AF0A9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(p_numero1 int, </w:t>
      </w:r>
      <w:proofErr w:type="spellStart"/>
      <w:r w:rsidRPr="003039E6">
        <w:rPr>
          <w:rFonts w:ascii="Verdana" w:hAnsi="Verdana"/>
          <w:sz w:val="20"/>
          <w:szCs w:val="20"/>
        </w:rPr>
        <w:t>p_multiplicador</w:t>
      </w:r>
      <w:proofErr w:type="spellEnd"/>
      <w:r w:rsidRPr="003039E6">
        <w:rPr>
          <w:rFonts w:ascii="Verdana" w:hAnsi="Verdana"/>
          <w:sz w:val="20"/>
          <w:szCs w:val="20"/>
        </w:rPr>
        <w:t xml:space="preserve"> </w:t>
      </w:r>
      <w:proofErr w:type="gramStart"/>
      <w:r w:rsidRPr="003039E6">
        <w:rPr>
          <w:rFonts w:ascii="Verdana" w:hAnsi="Verdana"/>
          <w:sz w:val="20"/>
          <w:szCs w:val="20"/>
        </w:rPr>
        <w:t>int :</w:t>
      </w:r>
      <w:proofErr w:type="gramEnd"/>
      <w:r w:rsidRPr="003039E6">
        <w:rPr>
          <w:rFonts w:ascii="Verdana" w:hAnsi="Verdana"/>
          <w:sz w:val="20"/>
          <w:szCs w:val="20"/>
        </w:rPr>
        <w:t>= 2, p_numero2 int)</w:t>
      </w:r>
    </w:p>
    <w:p w14:paraId="5E9F78CE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>as</w:t>
      </w:r>
    </w:p>
    <w:p w14:paraId="26EA68E1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  </w:t>
      </w:r>
      <w:proofErr w:type="spellStart"/>
      <w:r w:rsidRPr="003039E6">
        <w:rPr>
          <w:rFonts w:ascii="Verdana" w:hAnsi="Verdana"/>
          <w:sz w:val="20"/>
          <w:szCs w:val="20"/>
        </w:rPr>
        <w:t>v_resultado</w:t>
      </w:r>
      <w:proofErr w:type="spellEnd"/>
      <w:r w:rsidRPr="003039E6">
        <w:rPr>
          <w:rFonts w:ascii="Verdana" w:hAnsi="Verdana"/>
          <w:sz w:val="20"/>
          <w:szCs w:val="20"/>
        </w:rPr>
        <w:t xml:space="preserve"> int;</w:t>
      </w:r>
    </w:p>
    <w:p w14:paraId="09C644C0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>begin</w:t>
      </w:r>
    </w:p>
    <w:p w14:paraId="16483865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  </w:t>
      </w:r>
      <w:proofErr w:type="spellStart"/>
      <w:r w:rsidRPr="003039E6">
        <w:rPr>
          <w:rFonts w:ascii="Verdana" w:hAnsi="Verdana"/>
          <w:sz w:val="20"/>
          <w:szCs w:val="20"/>
        </w:rPr>
        <w:t>v_</w:t>
      </w:r>
      <w:proofErr w:type="gramStart"/>
      <w:r w:rsidRPr="003039E6">
        <w:rPr>
          <w:rFonts w:ascii="Verdana" w:hAnsi="Verdana"/>
          <w:sz w:val="20"/>
          <w:szCs w:val="20"/>
        </w:rPr>
        <w:t>resultado</w:t>
      </w:r>
      <w:proofErr w:type="spellEnd"/>
      <w:r w:rsidRPr="003039E6">
        <w:rPr>
          <w:rFonts w:ascii="Verdana" w:hAnsi="Verdana"/>
          <w:sz w:val="20"/>
          <w:szCs w:val="20"/>
        </w:rPr>
        <w:t xml:space="preserve"> :</w:t>
      </w:r>
      <w:proofErr w:type="gramEnd"/>
      <w:r w:rsidRPr="003039E6">
        <w:rPr>
          <w:rFonts w:ascii="Verdana" w:hAnsi="Verdana"/>
          <w:sz w:val="20"/>
          <w:szCs w:val="20"/>
        </w:rPr>
        <w:t xml:space="preserve">= (p_numero1 + p_numero2) * </w:t>
      </w:r>
      <w:proofErr w:type="spellStart"/>
      <w:r w:rsidRPr="003039E6">
        <w:rPr>
          <w:rFonts w:ascii="Verdana" w:hAnsi="Verdana"/>
          <w:sz w:val="20"/>
          <w:szCs w:val="20"/>
        </w:rPr>
        <w:t>p_multiplicador</w:t>
      </w:r>
      <w:proofErr w:type="spellEnd"/>
      <w:r w:rsidRPr="003039E6">
        <w:rPr>
          <w:rFonts w:ascii="Verdana" w:hAnsi="Verdana"/>
          <w:sz w:val="20"/>
          <w:szCs w:val="20"/>
        </w:rPr>
        <w:t>;</w:t>
      </w:r>
    </w:p>
    <w:p w14:paraId="6BA82878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  </w:t>
      </w:r>
      <w:proofErr w:type="spellStart"/>
      <w:r w:rsidRPr="003039E6">
        <w:rPr>
          <w:rFonts w:ascii="Verdana" w:hAnsi="Verdana"/>
          <w:sz w:val="20"/>
          <w:szCs w:val="20"/>
        </w:rPr>
        <w:t>dbms_output.put_</w:t>
      </w:r>
      <w:proofErr w:type="gramStart"/>
      <w:r w:rsidRPr="003039E6">
        <w:rPr>
          <w:rFonts w:ascii="Verdana" w:hAnsi="Verdana"/>
          <w:sz w:val="20"/>
          <w:szCs w:val="20"/>
        </w:rPr>
        <w:t>line</w:t>
      </w:r>
      <w:proofErr w:type="spellEnd"/>
      <w:r w:rsidRPr="003039E6">
        <w:rPr>
          <w:rFonts w:ascii="Verdana" w:hAnsi="Verdana"/>
          <w:sz w:val="20"/>
          <w:szCs w:val="20"/>
        </w:rPr>
        <w:t>(</w:t>
      </w:r>
      <w:proofErr w:type="gramEnd"/>
      <w:r w:rsidRPr="003039E6">
        <w:rPr>
          <w:rFonts w:ascii="Verdana" w:hAnsi="Verdana"/>
          <w:sz w:val="20"/>
          <w:szCs w:val="20"/>
        </w:rPr>
        <w:t xml:space="preserve">'(' || p_numero1 || '+' </w:t>
      </w:r>
    </w:p>
    <w:p w14:paraId="2D258320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  || p_numero2 || ') * '</w:t>
      </w:r>
    </w:p>
    <w:p w14:paraId="13241C19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  || </w:t>
      </w:r>
      <w:proofErr w:type="spellStart"/>
      <w:r w:rsidRPr="003039E6">
        <w:rPr>
          <w:rFonts w:ascii="Verdana" w:hAnsi="Verdana"/>
          <w:sz w:val="20"/>
          <w:szCs w:val="20"/>
        </w:rPr>
        <w:t>p_multiplicador</w:t>
      </w:r>
      <w:proofErr w:type="spellEnd"/>
    </w:p>
    <w:p w14:paraId="6B56AAC5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  || ' = ' || </w:t>
      </w:r>
      <w:proofErr w:type="spellStart"/>
      <w:r w:rsidRPr="003039E6">
        <w:rPr>
          <w:rFonts w:ascii="Verdana" w:hAnsi="Verdana"/>
          <w:sz w:val="20"/>
          <w:szCs w:val="20"/>
        </w:rPr>
        <w:t>v_resultado</w:t>
      </w:r>
      <w:proofErr w:type="spellEnd"/>
      <w:r w:rsidRPr="003039E6">
        <w:rPr>
          <w:rFonts w:ascii="Verdana" w:hAnsi="Verdana"/>
          <w:sz w:val="20"/>
          <w:szCs w:val="20"/>
        </w:rPr>
        <w:t>);</w:t>
      </w:r>
    </w:p>
    <w:p w14:paraId="76E2308A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>end;</w:t>
      </w:r>
    </w:p>
    <w:p w14:paraId="5E6D0A67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>--Llamada</w:t>
      </w:r>
    </w:p>
    <w:p w14:paraId="1834FD64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>begin</w:t>
      </w:r>
    </w:p>
    <w:p w14:paraId="43E9B55A" w14:textId="77777777" w:rsidR="009570BF" w:rsidRPr="003039E6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 xml:space="preserve">  </w:t>
      </w:r>
      <w:proofErr w:type="spellStart"/>
      <w:r w:rsidRPr="003039E6">
        <w:rPr>
          <w:rFonts w:ascii="Verdana" w:hAnsi="Verdana"/>
          <w:sz w:val="20"/>
          <w:szCs w:val="20"/>
        </w:rPr>
        <w:t>multiplicarnumero</w:t>
      </w:r>
      <w:proofErr w:type="spellEnd"/>
      <w:r w:rsidRPr="003039E6">
        <w:rPr>
          <w:rFonts w:ascii="Verdana" w:hAnsi="Verdana"/>
          <w:sz w:val="20"/>
          <w:szCs w:val="20"/>
        </w:rPr>
        <w:t xml:space="preserve"> (5, p_numero2 =&gt; 2);</w:t>
      </w:r>
    </w:p>
    <w:p w14:paraId="77DF173B" w14:textId="77777777" w:rsidR="009570BF" w:rsidRDefault="009570BF" w:rsidP="009570BF">
      <w:pPr>
        <w:rPr>
          <w:rFonts w:ascii="Verdana" w:hAnsi="Verdana"/>
          <w:sz w:val="20"/>
          <w:szCs w:val="20"/>
        </w:rPr>
      </w:pPr>
      <w:r w:rsidRPr="003039E6">
        <w:rPr>
          <w:rFonts w:ascii="Verdana" w:hAnsi="Verdana"/>
          <w:sz w:val="20"/>
          <w:szCs w:val="20"/>
        </w:rPr>
        <w:t>end;</w:t>
      </w:r>
    </w:p>
    <w:p w14:paraId="3958BAA2" w14:textId="77777777" w:rsidR="008456D5" w:rsidRDefault="008456D5" w:rsidP="00DF1913">
      <w:pPr>
        <w:rPr>
          <w:rFonts w:ascii="Verdana" w:hAnsi="Verdana"/>
          <w:sz w:val="20"/>
          <w:szCs w:val="20"/>
        </w:rPr>
      </w:pPr>
    </w:p>
    <w:p w14:paraId="585B86CB" w14:textId="77777777" w:rsidR="005224FA" w:rsidRPr="008E4DA6" w:rsidRDefault="005224FA" w:rsidP="005224FA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8E4DA6">
        <w:rPr>
          <w:rFonts w:ascii="Verdana" w:hAnsi="Verdana"/>
          <w:b/>
          <w:bCs/>
          <w:sz w:val="20"/>
          <w:szCs w:val="20"/>
          <w:u w:val="single"/>
        </w:rPr>
        <w:t>PROCEDIMIENTOS ALMACENADOS CON PARAMETROS DE SALIDA</w:t>
      </w:r>
    </w:p>
    <w:p w14:paraId="4A4EEEE7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512FEB49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Dentro de un procedimiento almacenado, todos los parámetros son de SOLO LECTURA, por lo que no podremos cambiar su valor si lo deseamos.</w:t>
      </w:r>
    </w:p>
    <w:p w14:paraId="3662216B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6DA8CDCD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momento en el que estamos, los procedimientos almacenados de salida no tienen mucho sentido.</w:t>
      </w:r>
    </w:p>
    <w:p w14:paraId="7FEC19B2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1FA2B4FB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Cobran sentido cuando se trabaja en producción, lo que quiere decir con un lenguaje (Java, </w:t>
      </w:r>
      <w:proofErr w:type="gramStart"/>
      <w:r>
        <w:rPr>
          <w:rFonts w:ascii="Verdana" w:hAnsi="Verdana"/>
          <w:sz w:val="20"/>
          <w:szCs w:val="20"/>
        </w:rPr>
        <w:t>C#,…</w:t>
      </w:r>
      <w:proofErr w:type="gramEnd"/>
      <w:r>
        <w:rPr>
          <w:rFonts w:ascii="Verdana" w:hAnsi="Verdana"/>
          <w:sz w:val="20"/>
          <w:szCs w:val="20"/>
        </w:rPr>
        <w:t>) consume un procedimiento de la base de datos.</w:t>
      </w:r>
    </w:p>
    <w:p w14:paraId="4005C9A4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91564DB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procedimientos, por defecto, reciben parámetros de entrada.  Recibimos datos.</w:t>
      </w:r>
    </w:p>
    <w:p w14:paraId="04CAFBF4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Pero los procedimientos también pueden devolver datos en los parámetros.</w:t>
      </w:r>
    </w:p>
    <w:p w14:paraId="7A3083AC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2385AFE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parámetro puede ser entrada o salida, o también puede ser ambos a la vez IN/OUT.</w:t>
      </w:r>
    </w:p>
    <w:p w14:paraId="37077F57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5AD07DE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</w:t>
      </w:r>
      <w:proofErr w:type="spellStart"/>
      <w:r w:rsidRPr="008E4DA6">
        <w:rPr>
          <w:rFonts w:ascii="Verdana" w:hAnsi="Verdana"/>
          <w:b/>
          <w:bCs/>
          <w:sz w:val="20"/>
          <w:szCs w:val="20"/>
        </w:rPr>
        <w:t>dbms_output.put_</w:t>
      </w:r>
      <w:proofErr w:type="gramStart"/>
      <w:r w:rsidRPr="008E4DA6">
        <w:rPr>
          <w:rFonts w:ascii="Verdana" w:hAnsi="Verdana"/>
          <w:b/>
          <w:bCs/>
          <w:sz w:val="20"/>
          <w:szCs w:val="20"/>
        </w:rPr>
        <w:t>line</w:t>
      </w:r>
      <w:proofErr w:type="spellEnd"/>
      <w:r w:rsidRPr="008E4DA6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8E4DA6"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no puede salir del entorno de Oracle, lo que quiere decir que solamente lo leerá Oracle, nunca ningún otro programa/lenguaje de acceso (Java, C#, …)</w:t>
      </w:r>
    </w:p>
    <w:p w14:paraId="4A13B2A1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70B8A24D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 procedimiento que incremente los empleados de un número de departamento.  Enviamos el número y el incremento.</w:t>
      </w:r>
    </w:p>
    <w:p w14:paraId="76375FAD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Queremos también tener la suma salarial final.</w:t>
      </w:r>
    </w:p>
    <w:p w14:paraId="455E6BDB" w14:textId="77777777" w:rsidR="005224FA" w:rsidRPr="008E4DA6" w:rsidRDefault="005224FA" w:rsidP="005224FA">
      <w:pPr>
        <w:rPr>
          <w:rFonts w:ascii="Verdana" w:hAnsi="Verdana"/>
          <w:b/>
          <w:bCs/>
          <w:sz w:val="20"/>
          <w:szCs w:val="20"/>
        </w:rPr>
      </w:pPr>
      <w:r w:rsidRPr="008E4DA6">
        <w:rPr>
          <w:rFonts w:ascii="Verdana" w:hAnsi="Verdana"/>
          <w:b/>
          <w:bCs/>
          <w:sz w:val="20"/>
          <w:szCs w:val="20"/>
          <w:highlight w:val="yellow"/>
        </w:rPr>
        <w:t>JAVA nunca verá la suma salarial</w:t>
      </w:r>
    </w:p>
    <w:p w14:paraId="525C7BB6" w14:textId="77777777" w:rsidR="005224FA" w:rsidRPr="008E4DA6" w:rsidRDefault="005224FA" w:rsidP="005224F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283A548" wp14:editId="1C90C3B9">
            <wp:extent cx="5400040" cy="2789555"/>
            <wp:effectExtent l="0" t="0" r="0" b="0"/>
            <wp:docPr id="14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613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24DB7264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solución se encuentra en utilizar parámetros de salida dentro de la cabecera de los procedimientos.</w:t>
      </w:r>
    </w:p>
    <w:p w14:paraId="11C037DA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162B71A7" w14:textId="77777777" w:rsidR="005224FA" w:rsidRPr="00CD5D5C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parámetro de entrada es un valor (número, </w:t>
      </w:r>
      <w:proofErr w:type="gramStart"/>
      <w:r>
        <w:rPr>
          <w:rFonts w:ascii="Verdana" w:hAnsi="Verdana"/>
          <w:sz w:val="20"/>
          <w:szCs w:val="20"/>
        </w:rPr>
        <w:t>texto,…</w:t>
      </w:r>
      <w:proofErr w:type="gramEnd"/>
      <w:r>
        <w:rPr>
          <w:rFonts w:ascii="Verdana" w:hAnsi="Verdana"/>
          <w:sz w:val="20"/>
          <w:szCs w:val="20"/>
        </w:rPr>
        <w:t xml:space="preserve">) y un parámetro de salida es una </w:t>
      </w:r>
      <w:r w:rsidRPr="00E11F8D">
        <w:rPr>
          <w:rFonts w:ascii="Verdana" w:hAnsi="Verdana"/>
          <w:b/>
          <w:bCs/>
          <w:sz w:val="20"/>
          <w:szCs w:val="20"/>
        </w:rPr>
        <w:t>variable</w:t>
      </w:r>
      <w:r>
        <w:rPr>
          <w:rFonts w:ascii="Verdana" w:hAnsi="Verdana"/>
          <w:sz w:val="20"/>
          <w:szCs w:val="20"/>
        </w:rPr>
        <w:t>.</w:t>
      </w:r>
    </w:p>
    <w:p w14:paraId="1BB3C3C6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5A6A4DEE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Sintaxis:</w:t>
      </w:r>
    </w:p>
    <w:p w14:paraId="3B3C9CD8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1F59EE33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create or replace procedure </w:t>
      </w:r>
      <w:proofErr w:type="spellStart"/>
      <w:r>
        <w:rPr>
          <w:rFonts w:ascii="Verdana" w:hAnsi="Verdana"/>
          <w:sz w:val="20"/>
          <w:szCs w:val="20"/>
        </w:rPr>
        <w:t>nombre_procedimiento</w:t>
      </w:r>
      <w:proofErr w:type="spellEnd"/>
    </w:p>
    <w:p w14:paraId="5813EB4D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(parametro </w:t>
      </w:r>
      <w:r w:rsidRPr="00E11F8D">
        <w:rPr>
          <w:rFonts w:ascii="Verdana" w:hAnsi="Verdana"/>
          <w:b/>
          <w:bCs/>
          <w:sz w:val="20"/>
          <w:szCs w:val="20"/>
        </w:rPr>
        <w:t>out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tipodato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0F36BB79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as</w:t>
      </w:r>
    </w:p>
    <w:p w14:paraId="41C2C3E9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begin</w:t>
      </w:r>
    </w:p>
    <w:p w14:paraId="67E288E6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78AAD5CA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end;</w:t>
      </w:r>
    </w:p>
    <w:p w14:paraId="4CD89859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2C5972D0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un valor “extra” que nos puede devolver un procedimiento almacenado.</w:t>
      </w:r>
    </w:p>
    <w:p w14:paraId="7E965F4A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69D28FE5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simple:</w:t>
      </w:r>
    </w:p>
    <w:p w14:paraId="4DE72154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6F664E3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 procedimiento que recibirá un número y nos devolverá su doble.  En lugar de utilizar dbms_output, lo que haremos será devolver el doble en un parámetro.</w:t>
      </w:r>
    </w:p>
    <w:p w14:paraId="25893C59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1CDCDAAE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70D496" wp14:editId="78B14D1F">
            <wp:extent cx="5400040" cy="2641600"/>
            <wp:effectExtent l="0" t="0" r="0" b="6350"/>
            <wp:docPr id="19" name="Imagen 1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0F77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1964224C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Llamada:</w:t>
      </w:r>
    </w:p>
    <w:p w14:paraId="31847DD3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42DBD4AE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6B84F9A" wp14:editId="44E891F3">
            <wp:extent cx="5400040" cy="2889250"/>
            <wp:effectExtent l="0" t="0" r="0" b="6350"/>
            <wp:docPr id="16" name="Imagen 1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690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3EBE380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Además, lo que nos permiten los parámetros de salida es poder enviar cursores entre procedimientos, por ejemplo.</w:t>
      </w:r>
    </w:p>
    <w:p w14:paraId="7B838062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7EE13C77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Todo esto, nos permite compartir llamadas y recibir datos entre OBJETOS, por ejemplo, podemos tener un procedimiento que realiza acciones y nos devuelve datos en la cabecera.</w:t>
      </w:r>
    </w:p>
    <w:p w14:paraId="21D98DA7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Desde otro procedimiento, recuperar dichos datos.</w:t>
      </w:r>
    </w:p>
    <w:p w14:paraId="321C1337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7A19ECC2" w14:textId="77777777" w:rsidR="005224FA" w:rsidRPr="00D13767" w:rsidRDefault="005224FA" w:rsidP="005224FA">
      <w:pPr>
        <w:rPr>
          <w:rFonts w:ascii="Verdana" w:hAnsi="Verdana"/>
          <w:b/>
          <w:bCs/>
          <w:sz w:val="20"/>
          <w:szCs w:val="20"/>
        </w:rPr>
      </w:pPr>
      <w:r w:rsidRPr="00D13767">
        <w:rPr>
          <w:rFonts w:ascii="Verdana" w:hAnsi="Verdana"/>
          <w:b/>
          <w:bCs/>
          <w:sz w:val="20"/>
          <w:szCs w:val="20"/>
        </w:rPr>
        <w:t>Ejemplo</w:t>
      </w:r>
    </w:p>
    <w:p w14:paraId="4F9CCF21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4DC2FA2E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95A6F10" wp14:editId="1D673CB6">
            <wp:extent cx="5400040" cy="460375"/>
            <wp:effectExtent l="0" t="0" r="0" b="0"/>
            <wp:docPr id="20" name="Imagen 2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A4B5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692F801B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Ejemplo de un procedimiento que incrementa los</w:t>
      </w:r>
    </w:p>
    <w:p w14:paraId="5E52692B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salarios de los empleados de un determinado departamento</w:t>
      </w:r>
    </w:p>
    <w:p w14:paraId="1A997CE7" w14:textId="77777777" w:rsidR="005224FA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y nos devolverá la suma salarial en un parámetro de salida.</w:t>
      </w:r>
    </w:p>
    <w:p w14:paraId="0D595B13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807A160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CODIGO SQL</w:t>
      </w:r>
    </w:p>
    <w:p w14:paraId="17C69F91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9E4404A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create or replace procedure </w:t>
      </w:r>
      <w:proofErr w:type="spellStart"/>
      <w:r w:rsidRPr="00D13767">
        <w:rPr>
          <w:rFonts w:ascii="Verdana" w:hAnsi="Verdana"/>
          <w:sz w:val="20"/>
          <w:szCs w:val="20"/>
        </w:rPr>
        <w:t>incrementarempleados</w:t>
      </w:r>
      <w:proofErr w:type="spellEnd"/>
    </w:p>
    <w:p w14:paraId="04831CB8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(p_incremento int, </w:t>
      </w:r>
      <w:proofErr w:type="spellStart"/>
      <w:r w:rsidRPr="00D13767">
        <w:rPr>
          <w:rFonts w:ascii="Verdana" w:hAnsi="Verdana"/>
          <w:sz w:val="20"/>
          <w:szCs w:val="20"/>
        </w:rPr>
        <w:t>p_deptno</w:t>
      </w:r>
      <w:proofErr w:type="spellEnd"/>
      <w:r w:rsidRPr="00D13767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D13767">
        <w:rPr>
          <w:rFonts w:ascii="Verdana" w:hAnsi="Verdana"/>
          <w:sz w:val="20"/>
          <w:szCs w:val="20"/>
        </w:rPr>
        <w:t>dept.dept</w:t>
      </w:r>
      <w:proofErr w:type="gramEnd"/>
      <w:r w:rsidRPr="00D13767">
        <w:rPr>
          <w:rFonts w:ascii="Verdana" w:hAnsi="Verdana"/>
          <w:sz w:val="20"/>
          <w:szCs w:val="20"/>
        </w:rPr>
        <w:t>_no%type</w:t>
      </w:r>
      <w:proofErr w:type="spellEnd"/>
    </w:p>
    <w:p w14:paraId="34F17D69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, </w:t>
      </w:r>
      <w:proofErr w:type="spellStart"/>
      <w:r w:rsidRPr="00D13767">
        <w:rPr>
          <w:rFonts w:ascii="Verdana" w:hAnsi="Verdana"/>
          <w:sz w:val="20"/>
          <w:szCs w:val="20"/>
        </w:rPr>
        <w:t>p_sumasalarial</w:t>
      </w:r>
      <w:proofErr w:type="spellEnd"/>
      <w:r w:rsidRPr="00D13767">
        <w:rPr>
          <w:rFonts w:ascii="Verdana" w:hAnsi="Verdana"/>
          <w:sz w:val="20"/>
          <w:szCs w:val="20"/>
        </w:rPr>
        <w:t xml:space="preserve"> out int)</w:t>
      </w:r>
    </w:p>
    <w:p w14:paraId="2F64F252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as</w:t>
      </w:r>
    </w:p>
    <w:p w14:paraId="4EB11113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begin</w:t>
      </w:r>
    </w:p>
    <w:p w14:paraId="79E8E535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--MODIFICA LOS DATOS DE LOS EMPLEADOS</w:t>
      </w:r>
    </w:p>
    <w:p w14:paraId="76AE2440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--DE UN DEPARTAMENTO</w:t>
      </w:r>
    </w:p>
    <w:p w14:paraId="11B1B126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update emp set salario = salario + p_incremento</w:t>
      </w:r>
    </w:p>
    <w:p w14:paraId="68E5C90E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where </w:t>
      </w:r>
      <w:proofErr w:type="spellStart"/>
      <w:r w:rsidRPr="00D13767">
        <w:rPr>
          <w:rFonts w:ascii="Verdana" w:hAnsi="Verdana"/>
          <w:sz w:val="20"/>
          <w:szCs w:val="20"/>
        </w:rPr>
        <w:t>dept_no</w:t>
      </w:r>
      <w:proofErr w:type="spellEnd"/>
      <w:r w:rsidRPr="00D13767">
        <w:rPr>
          <w:rFonts w:ascii="Verdana" w:hAnsi="Verdana"/>
          <w:sz w:val="20"/>
          <w:szCs w:val="20"/>
        </w:rPr>
        <w:t xml:space="preserve"> = </w:t>
      </w:r>
      <w:proofErr w:type="spellStart"/>
      <w:r w:rsidRPr="00D13767">
        <w:rPr>
          <w:rFonts w:ascii="Verdana" w:hAnsi="Verdana"/>
          <w:sz w:val="20"/>
          <w:szCs w:val="20"/>
        </w:rPr>
        <w:t>p_deptno</w:t>
      </w:r>
      <w:proofErr w:type="spellEnd"/>
      <w:r w:rsidRPr="00D13767">
        <w:rPr>
          <w:rFonts w:ascii="Verdana" w:hAnsi="Verdana"/>
          <w:sz w:val="20"/>
          <w:szCs w:val="20"/>
        </w:rPr>
        <w:t>;</w:t>
      </w:r>
    </w:p>
    <w:p w14:paraId="525F1E83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select sum(salario) into </w:t>
      </w:r>
      <w:proofErr w:type="spellStart"/>
      <w:r w:rsidRPr="00D13767">
        <w:rPr>
          <w:rFonts w:ascii="Verdana" w:hAnsi="Verdana"/>
          <w:sz w:val="20"/>
          <w:szCs w:val="20"/>
        </w:rPr>
        <w:t>p_sumasalarial</w:t>
      </w:r>
      <w:proofErr w:type="spellEnd"/>
    </w:p>
    <w:p w14:paraId="26226E2B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from emp</w:t>
      </w:r>
    </w:p>
    <w:p w14:paraId="11E934A7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where </w:t>
      </w:r>
      <w:proofErr w:type="spellStart"/>
      <w:r w:rsidRPr="00D13767">
        <w:rPr>
          <w:rFonts w:ascii="Verdana" w:hAnsi="Verdana"/>
          <w:sz w:val="20"/>
          <w:szCs w:val="20"/>
        </w:rPr>
        <w:t>dept_no</w:t>
      </w:r>
      <w:proofErr w:type="spellEnd"/>
      <w:r w:rsidRPr="00D13767">
        <w:rPr>
          <w:rFonts w:ascii="Verdana" w:hAnsi="Verdana"/>
          <w:sz w:val="20"/>
          <w:szCs w:val="20"/>
        </w:rPr>
        <w:t xml:space="preserve"> = </w:t>
      </w:r>
      <w:proofErr w:type="spellStart"/>
      <w:r w:rsidRPr="00D13767">
        <w:rPr>
          <w:rFonts w:ascii="Verdana" w:hAnsi="Verdana"/>
          <w:sz w:val="20"/>
          <w:szCs w:val="20"/>
        </w:rPr>
        <w:t>p_deptno</w:t>
      </w:r>
      <w:proofErr w:type="spellEnd"/>
      <w:r w:rsidRPr="00D13767">
        <w:rPr>
          <w:rFonts w:ascii="Verdana" w:hAnsi="Verdana"/>
          <w:sz w:val="20"/>
          <w:szCs w:val="20"/>
        </w:rPr>
        <w:t>;</w:t>
      </w:r>
    </w:p>
    <w:p w14:paraId="3A9593A8" w14:textId="77777777" w:rsidR="005224FA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end;</w:t>
      </w:r>
    </w:p>
    <w:p w14:paraId="174E5539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3328203C" w14:textId="77777777" w:rsidR="005224FA" w:rsidRDefault="005224FA" w:rsidP="005224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Llamada</w:t>
      </w:r>
    </w:p>
    <w:p w14:paraId="25695DF0" w14:textId="77777777" w:rsidR="005224FA" w:rsidRDefault="005224FA" w:rsidP="005224FA">
      <w:pPr>
        <w:rPr>
          <w:rFonts w:ascii="Verdana" w:hAnsi="Verdana"/>
          <w:sz w:val="20"/>
          <w:szCs w:val="20"/>
        </w:rPr>
      </w:pPr>
    </w:p>
    <w:p w14:paraId="5645863F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--LLAMADA JAVA:</w:t>
      </w:r>
    </w:p>
    <w:p w14:paraId="443BF25B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declare</w:t>
      </w:r>
    </w:p>
    <w:p w14:paraId="4ACD743C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</w:t>
      </w:r>
      <w:proofErr w:type="spellStart"/>
      <w:r w:rsidRPr="00D13767">
        <w:rPr>
          <w:rFonts w:ascii="Verdana" w:hAnsi="Verdana"/>
          <w:sz w:val="20"/>
          <w:szCs w:val="20"/>
        </w:rPr>
        <w:t>v_suma</w:t>
      </w:r>
      <w:proofErr w:type="spellEnd"/>
      <w:r w:rsidRPr="00D13767">
        <w:rPr>
          <w:rFonts w:ascii="Verdana" w:hAnsi="Verdana"/>
          <w:sz w:val="20"/>
          <w:szCs w:val="20"/>
        </w:rPr>
        <w:t xml:space="preserve"> int;</w:t>
      </w:r>
    </w:p>
    <w:p w14:paraId="46F10035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begin</w:t>
      </w:r>
    </w:p>
    <w:p w14:paraId="26A1C600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</w:t>
      </w:r>
      <w:proofErr w:type="spellStart"/>
      <w:r w:rsidRPr="00D13767">
        <w:rPr>
          <w:rFonts w:ascii="Verdana" w:hAnsi="Verdana"/>
          <w:sz w:val="20"/>
          <w:szCs w:val="20"/>
        </w:rPr>
        <w:t>incrementarempleados</w:t>
      </w:r>
      <w:proofErr w:type="spellEnd"/>
      <w:r w:rsidRPr="00D13767">
        <w:rPr>
          <w:rFonts w:ascii="Verdana" w:hAnsi="Verdana"/>
          <w:sz w:val="20"/>
          <w:szCs w:val="20"/>
        </w:rPr>
        <w:t xml:space="preserve"> (1, 20, </w:t>
      </w:r>
      <w:proofErr w:type="spellStart"/>
      <w:r w:rsidRPr="00D13767">
        <w:rPr>
          <w:rFonts w:ascii="Verdana" w:hAnsi="Verdana"/>
          <w:sz w:val="20"/>
          <w:szCs w:val="20"/>
        </w:rPr>
        <w:t>v_suma</w:t>
      </w:r>
      <w:proofErr w:type="spellEnd"/>
      <w:proofErr w:type="gramStart"/>
      <w:r w:rsidRPr="00D13767">
        <w:rPr>
          <w:rFonts w:ascii="Verdana" w:hAnsi="Verdana"/>
          <w:sz w:val="20"/>
          <w:szCs w:val="20"/>
        </w:rPr>
        <w:t>);  --</w:t>
      </w:r>
      <w:proofErr w:type="gramEnd"/>
      <w:r w:rsidRPr="00D13767">
        <w:rPr>
          <w:rFonts w:ascii="Verdana" w:hAnsi="Verdana"/>
          <w:sz w:val="20"/>
          <w:szCs w:val="20"/>
        </w:rPr>
        <w:t>JAVA no ve el dbms_output</w:t>
      </w:r>
    </w:p>
    <w:p w14:paraId="2735B230" w14:textId="77777777" w:rsidR="005224FA" w:rsidRPr="00D13767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 xml:space="preserve">  </w:t>
      </w:r>
      <w:proofErr w:type="spellStart"/>
      <w:r w:rsidRPr="00D13767">
        <w:rPr>
          <w:rFonts w:ascii="Verdana" w:hAnsi="Verdana"/>
          <w:sz w:val="20"/>
          <w:szCs w:val="20"/>
        </w:rPr>
        <w:t>dbms_output.put_</w:t>
      </w:r>
      <w:proofErr w:type="gramStart"/>
      <w:r w:rsidRPr="00D13767">
        <w:rPr>
          <w:rFonts w:ascii="Verdana" w:hAnsi="Verdana"/>
          <w:sz w:val="20"/>
          <w:szCs w:val="20"/>
        </w:rPr>
        <w:t>line</w:t>
      </w:r>
      <w:proofErr w:type="spellEnd"/>
      <w:r w:rsidRPr="00D13767">
        <w:rPr>
          <w:rFonts w:ascii="Verdana" w:hAnsi="Verdana"/>
          <w:sz w:val="20"/>
          <w:szCs w:val="20"/>
        </w:rPr>
        <w:t>(</w:t>
      </w:r>
      <w:proofErr w:type="gramEnd"/>
      <w:r w:rsidRPr="00D13767">
        <w:rPr>
          <w:rFonts w:ascii="Verdana" w:hAnsi="Verdana"/>
          <w:sz w:val="20"/>
          <w:szCs w:val="20"/>
        </w:rPr>
        <w:t xml:space="preserve">'La suma salarial después de update es ' || </w:t>
      </w:r>
      <w:proofErr w:type="spellStart"/>
      <w:r w:rsidRPr="00D13767">
        <w:rPr>
          <w:rFonts w:ascii="Verdana" w:hAnsi="Verdana"/>
          <w:sz w:val="20"/>
          <w:szCs w:val="20"/>
        </w:rPr>
        <w:t>v_suma</w:t>
      </w:r>
      <w:proofErr w:type="spellEnd"/>
      <w:r w:rsidRPr="00D13767">
        <w:rPr>
          <w:rFonts w:ascii="Verdana" w:hAnsi="Verdana"/>
          <w:sz w:val="20"/>
          <w:szCs w:val="20"/>
        </w:rPr>
        <w:t>);</w:t>
      </w:r>
    </w:p>
    <w:p w14:paraId="52019A27" w14:textId="77777777" w:rsidR="005224FA" w:rsidRDefault="005224FA" w:rsidP="005224FA">
      <w:pPr>
        <w:rPr>
          <w:rFonts w:ascii="Verdana" w:hAnsi="Verdana"/>
          <w:sz w:val="20"/>
          <w:szCs w:val="20"/>
        </w:rPr>
      </w:pPr>
      <w:r w:rsidRPr="00D13767">
        <w:rPr>
          <w:rFonts w:ascii="Verdana" w:hAnsi="Verdana"/>
          <w:sz w:val="20"/>
          <w:szCs w:val="20"/>
        </w:rPr>
        <w:t>end;</w:t>
      </w:r>
    </w:p>
    <w:p w14:paraId="64F7AD0B" w14:textId="0CB66307" w:rsidR="003E5476" w:rsidRDefault="003E5476" w:rsidP="00DF1913">
      <w:pPr>
        <w:rPr>
          <w:rFonts w:ascii="Verdana" w:hAnsi="Verdana"/>
          <w:sz w:val="20"/>
          <w:szCs w:val="20"/>
        </w:rPr>
      </w:pPr>
    </w:p>
    <w:p w14:paraId="2A4027A8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--VAMOS A REALIZAR UN PROCEDIMIENTO PARA ENVIAR EL </w:t>
      </w:r>
    </w:p>
    <w:p w14:paraId="7A3E1671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--NOMBRE DEL DEPARTAMENTO Y DEVOLVER EL NUMERO DE DICHO DEPARTAMENTO</w:t>
      </w:r>
    </w:p>
    <w:p w14:paraId="3AEFF904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create or replace procedure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sp_numerodepartamento</w:t>
      </w:r>
      <w:proofErr w:type="spellEnd"/>
    </w:p>
    <w:p w14:paraId="2330F3FC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p_nombre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DEPT.DNOMBRE%TYPE,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p_iddept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out DEPT.DEPT_NO%TYPE)</w:t>
      </w:r>
    </w:p>
    <w:p w14:paraId="280CC2BF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as</w:t>
      </w:r>
    </w:p>
    <w:p w14:paraId="0C97D5B5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v_iddept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DEPT.DEPT_NO%TYPE;</w:t>
      </w:r>
    </w:p>
    <w:p w14:paraId="37EE3CB3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begin</w:t>
      </w:r>
    </w:p>
    <w:p w14:paraId="499B5E7E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select DEPT_NO into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v_iddept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</w:t>
      </w:r>
    </w:p>
    <w:p w14:paraId="6884DBD7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from DEPT</w:t>
      </w:r>
    </w:p>
    <w:p w14:paraId="4BF2BFAA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where </w:t>
      </w:r>
      <w:proofErr w:type="spellStart"/>
      <w:proofErr w:type="gramStart"/>
      <w:r w:rsidRPr="00EA7913">
        <w:rPr>
          <w:rFonts w:ascii="Verdana" w:hAnsi="Verdana"/>
          <w:b/>
          <w:bCs/>
          <w:sz w:val="20"/>
          <w:szCs w:val="20"/>
        </w:rPr>
        <w:t>upper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EA7913">
        <w:rPr>
          <w:rFonts w:ascii="Verdana" w:hAnsi="Verdana"/>
          <w:b/>
          <w:bCs/>
          <w:sz w:val="20"/>
          <w:szCs w:val="20"/>
        </w:rPr>
        <w:t xml:space="preserve">DNOMBRE) =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upper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p_nombre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);</w:t>
      </w:r>
    </w:p>
    <w:p w14:paraId="3AAFC090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p_</w:t>
      </w:r>
      <w:proofErr w:type="gramStart"/>
      <w:r w:rsidRPr="00EA7913">
        <w:rPr>
          <w:rFonts w:ascii="Verdana" w:hAnsi="Verdana"/>
          <w:b/>
          <w:bCs/>
          <w:sz w:val="20"/>
          <w:szCs w:val="20"/>
        </w:rPr>
        <w:t>iddept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:</w:t>
      </w:r>
      <w:proofErr w:type="gramEnd"/>
      <w:r w:rsidRPr="00EA7913">
        <w:rPr>
          <w:rFonts w:ascii="Verdana" w:hAnsi="Verdana"/>
          <w:b/>
          <w:bCs/>
          <w:sz w:val="20"/>
          <w:szCs w:val="20"/>
        </w:rPr>
        <w:t xml:space="preserve">=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v_iddept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;</w:t>
      </w:r>
    </w:p>
    <w:p w14:paraId="037B2C0F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dbms_output.put_</w:t>
      </w:r>
      <w:proofErr w:type="gramStart"/>
      <w:r w:rsidRPr="00EA7913">
        <w:rPr>
          <w:rFonts w:ascii="Verdana" w:hAnsi="Verdana"/>
          <w:b/>
          <w:bCs/>
          <w:sz w:val="20"/>
          <w:szCs w:val="20"/>
        </w:rPr>
        <w:t>line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EA7913">
        <w:rPr>
          <w:rFonts w:ascii="Verdana" w:hAnsi="Verdana"/>
          <w:b/>
          <w:bCs/>
          <w:sz w:val="20"/>
          <w:szCs w:val="20"/>
        </w:rPr>
        <w:t xml:space="preserve">'El número de departamento es ' ||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v_iddept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);    </w:t>
      </w:r>
    </w:p>
    <w:p w14:paraId="2755E376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end;</w:t>
      </w:r>
    </w:p>
    <w:p w14:paraId="2503FF8F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begin</w:t>
      </w:r>
    </w:p>
    <w:p w14:paraId="256FD4B0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SP_NUMERODEPARTAMENTO('ventas');</w:t>
      </w:r>
    </w:p>
    <w:p w14:paraId="4E3F1F35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end;</w:t>
      </w:r>
    </w:p>
    <w:p w14:paraId="669D01BA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--NECESITO UN PROCEDIMIENTO PARA INCREMENTAR EN 1 </w:t>
      </w:r>
    </w:p>
    <w:p w14:paraId="305835BB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--EL SALARIO DE LOS EMPLEADOS DE UN DEPARTAMENTO.</w:t>
      </w:r>
    </w:p>
    <w:p w14:paraId="431215C2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--ENVIAREMOS AL PROCEDIMIENTO EL NOMBRE DEL DEPARTAMENTO</w:t>
      </w:r>
    </w:p>
    <w:p w14:paraId="27D9909D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create or replace procedure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sp_incrementar_sal_dept</w:t>
      </w:r>
      <w:proofErr w:type="spellEnd"/>
    </w:p>
    <w:p w14:paraId="608DA868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p_nombre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DEPT.DNOMBRE%TYPE)</w:t>
      </w:r>
    </w:p>
    <w:p w14:paraId="358281A9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as</w:t>
      </w:r>
    </w:p>
    <w:p w14:paraId="6AB50F1A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v_num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DEPT.DEPT_NO%TYPE;</w:t>
      </w:r>
    </w:p>
    <w:p w14:paraId="3F114910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begin</w:t>
      </w:r>
    </w:p>
    <w:p w14:paraId="152CC4E1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--recuperamos el id del departamento a partir del nombre</w:t>
      </w:r>
    </w:p>
    <w:p w14:paraId="7189ABF3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--llamamos al procedimiento de numero para recuperar el numero </w:t>
      </w:r>
    </w:p>
    <w:p w14:paraId="49967CAB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--a partir del nombre</w:t>
      </w:r>
    </w:p>
    <w:p w14:paraId="2D397B79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--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sp_numerodepartamento</w:t>
      </w:r>
      <w:proofErr w:type="spellEnd"/>
    </w:p>
    <w:p w14:paraId="11429226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lastRenderedPageBreak/>
        <w:t>    --(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p_nombre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DEPT.DNOMBRE%TYPE,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p_iddept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 out DEPT.DEPT_NO%TYPE)</w:t>
      </w:r>
    </w:p>
    <w:p w14:paraId="41ED7054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SP_</w:t>
      </w:r>
      <w:proofErr w:type="gramStart"/>
      <w:r w:rsidRPr="00EA7913">
        <w:rPr>
          <w:rFonts w:ascii="Verdana" w:hAnsi="Verdana"/>
          <w:b/>
          <w:bCs/>
          <w:sz w:val="20"/>
          <w:szCs w:val="20"/>
        </w:rPr>
        <w:t>NUMERODEPARTAMENTO(</w:t>
      </w:r>
      <w:proofErr w:type="spellStart"/>
      <w:proofErr w:type="gramEnd"/>
      <w:r w:rsidRPr="00EA7913">
        <w:rPr>
          <w:rFonts w:ascii="Verdana" w:hAnsi="Verdana"/>
          <w:b/>
          <w:bCs/>
          <w:sz w:val="20"/>
          <w:szCs w:val="20"/>
        </w:rPr>
        <w:t>p_nombre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 xml:space="preserve">,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v_num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);</w:t>
      </w:r>
    </w:p>
    <w:p w14:paraId="4CFB2D04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update EMP set SALARIO = SALARIO + 1</w:t>
      </w:r>
    </w:p>
    <w:p w14:paraId="5AFADEDF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where DEPT_NO=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v_num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;</w:t>
      </w:r>
    </w:p>
    <w:p w14:paraId="65450AD8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 xml:space="preserve">    </w:t>
      </w:r>
      <w:proofErr w:type="spellStart"/>
      <w:r w:rsidRPr="00EA7913">
        <w:rPr>
          <w:rFonts w:ascii="Verdana" w:hAnsi="Verdana"/>
          <w:b/>
          <w:bCs/>
          <w:sz w:val="20"/>
          <w:szCs w:val="20"/>
        </w:rPr>
        <w:t>dbms_output.put_</w:t>
      </w:r>
      <w:proofErr w:type="gramStart"/>
      <w:r w:rsidRPr="00EA7913">
        <w:rPr>
          <w:rFonts w:ascii="Verdana" w:hAnsi="Verdana"/>
          <w:b/>
          <w:bCs/>
          <w:sz w:val="20"/>
          <w:szCs w:val="20"/>
        </w:rPr>
        <w:t>line</w:t>
      </w:r>
      <w:proofErr w:type="spellEnd"/>
      <w:r w:rsidRPr="00EA7913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EA7913">
        <w:rPr>
          <w:rFonts w:ascii="Verdana" w:hAnsi="Verdana"/>
          <w:b/>
          <w:bCs/>
          <w:sz w:val="20"/>
          <w:szCs w:val="20"/>
        </w:rPr>
        <w:t>'Salarios modificados: ' || SQL%ROWCOUNT);</w:t>
      </w:r>
    </w:p>
    <w:p w14:paraId="24BDE7A6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end;</w:t>
      </w:r>
    </w:p>
    <w:p w14:paraId="246C835A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begin</w:t>
      </w:r>
    </w:p>
    <w:p w14:paraId="71F7E870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    SP_INCREMENTAR_SAL_DEPT('ventas');</w:t>
      </w:r>
    </w:p>
    <w:p w14:paraId="4E9CFB3C" w14:textId="77777777" w:rsidR="00EA7913" w:rsidRPr="00EA7913" w:rsidRDefault="00EA7913" w:rsidP="00EA7913">
      <w:pPr>
        <w:rPr>
          <w:rFonts w:ascii="Verdana" w:hAnsi="Verdana"/>
          <w:b/>
          <w:bCs/>
          <w:sz w:val="20"/>
          <w:szCs w:val="20"/>
        </w:rPr>
      </w:pPr>
      <w:r w:rsidRPr="00EA7913">
        <w:rPr>
          <w:rFonts w:ascii="Verdana" w:hAnsi="Verdana"/>
          <w:b/>
          <w:bCs/>
          <w:sz w:val="20"/>
          <w:szCs w:val="20"/>
        </w:rPr>
        <w:t>end;</w:t>
      </w:r>
    </w:p>
    <w:p w14:paraId="6E0DB0E2" w14:textId="77777777" w:rsidR="00D93C54" w:rsidRPr="00D93C54" w:rsidRDefault="00D93C54" w:rsidP="00D13767">
      <w:pPr>
        <w:rPr>
          <w:rFonts w:ascii="Verdana" w:hAnsi="Verdana"/>
          <w:sz w:val="20"/>
          <w:szCs w:val="20"/>
        </w:rPr>
      </w:pPr>
    </w:p>
    <w:sectPr w:rsidR="00D93C54" w:rsidRPr="00D93C54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67B52" w14:textId="77777777" w:rsidR="005953FA" w:rsidRDefault="005953FA">
      <w:r>
        <w:separator/>
      </w:r>
    </w:p>
  </w:endnote>
  <w:endnote w:type="continuationSeparator" w:id="0">
    <w:p w14:paraId="1BC09381" w14:textId="77777777" w:rsidR="005953FA" w:rsidRDefault="00595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FCA5" w14:textId="77777777" w:rsidR="008E4DA6" w:rsidRDefault="008E4DA6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6C11D" w14:textId="77777777" w:rsidR="005953FA" w:rsidRDefault="005953FA">
      <w:r>
        <w:separator/>
      </w:r>
    </w:p>
  </w:footnote>
  <w:footnote w:type="continuationSeparator" w:id="0">
    <w:p w14:paraId="5D458D7F" w14:textId="77777777" w:rsidR="005953FA" w:rsidRDefault="00595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7090" w14:textId="77777777" w:rsidR="008E4DA6" w:rsidRPr="00897A8E" w:rsidRDefault="008E4DA6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5C4A7" w14:textId="77777777" w:rsidR="008E4DA6" w:rsidRDefault="008E4DA6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54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 stroked="f">
              <v:textbox style="mso-fit-shape-to-text:t">
                <w:txbxContent>
                  <w:p w14:paraId="7225C4A7" w14:textId="77777777" w:rsidR="008E4DA6" w:rsidRDefault="008E4DA6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31AF52" wp14:editId="791FBC78">
                          <wp:extent cx="1146810" cy="23241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BASE DE DATOS O</w:t>
    </w:r>
    <w:r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867"/>
    <w:multiLevelType w:val="hybridMultilevel"/>
    <w:tmpl w:val="025027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A9F"/>
    <w:multiLevelType w:val="hybridMultilevel"/>
    <w:tmpl w:val="6744F3A4"/>
    <w:lvl w:ilvl="0" w:tplc="40F09F8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939"/>
    <w:multiLevelType w:val="hybridMultilevel"/>
    <w:tmpl w:val="0BCAC4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08A2"/>
    <w:multiLevelType w:val="hybridMultilevel"/>
    <w:tmpl w:val="913C4C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7AD1"/>
    <w:multiLevelType w:val="hybridMultilevel"/>
    <w:tmpl w:val="77E65238"/>
    <w:lvl w:ilvl="0" w:tplc="0C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DE3356"/>
    <w:multiLevelType w:val="hybridMultilevel"/>
    <w:tmpl w:val="8B8C17F2"/>
    <w:lvl w:ilvl="0" w:tplc="0C0A000B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171672"/>
    <w:multiLevelType w:val="hybridMultilevel"/>
    <w:tmpl w:val="B270E3A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89439">
    <w:abstractNumId w:val="6"/>
  </w:num>
  <w:num w:numId="2" w16cid:durableId="2103645017">
    <w:abstractNumId w:val="5"/>
  </w:num>
  <w:num w:numId="3" w16cid:durableId="1194272532">
    <w:abstractNumId w:val="8"/>
  </w:num>
  <w:num w:numId="4" w16cid:durableId="845444463">
    <w:abstractNumId w:val="7"/>
  </w:num>
  <w:num w:numId="5" w16cid:durableId="1336881043">
    <w:abstractNumId w:val="3"/>
  </w:num>
  <w:num w:numId="6" w16cid:durableId="496263639">
    <w:abstractNumId w:val="2"/>
  </w:num>
  <w:num w:numId="7" w16cid:durableId="1618096620">
    <w:abstractNumId w:val="4"/>
  </w:num>
  <w:num w:numId="8" w16cid:durableId="2080010941">
    <w:abstractNumId w:val="0"/>
  </w:num>
  <w:num w:numId="9" w16cid:durableId="51665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10DE2"/>
    <w:rsid w:val="00042397"/>
    <w:rsid w:val="0004530B"/>
    <w:rsid w:val="00046C0B"/>
    <w:rsid w:val="00050DA2"/>
    <w:rsid w:val="00062867"/>
    <w:rsid w:val="000721AE"/>
    <w:rsid w:val="000958C0"/>
    <w:rsid w:val="001003B1"/>
    <w:rsid w:val="00100FCD"/>
    <w:rsid w:val="00124F53"/>
    <w:rsid w:val="00132414"/>
    <w:rsid w:val="0013617E"/>
    <w:rsid w:val="00136575"/>
    <w:rsid w:val="00137EDB"/>
    <w:rsid w:val="00140611"/>
    <w:rsid w:val="001410D2"/>
    <w:rsid w:val="00145322"/>
    <w:rsid w:val="00155DE5"/>
    <w:rsid w:val="00156BC0"/>
    <w:rsid w:val="001853AB"/>
    <w:rsid w:val="001D5D82"/>
    <w:rsid w:val="00202BA4"/>
    <w:rsid w:val="002218D7"/>
    <w:rsid w:val="002226D6"/>
    <w:rsid w:val="00247B34"/>
    <w:rsid w:val="00260ABD"/>
    <w:rsid w:val="00265B48"/>
    <w:rsid w:val="002A2DD0"/>
    <w:rsid w:val="002C3747"/>
    <w:rsid w:val="002D126B"/>
    <w:rsid w:val="002D240B"/>
    <w:rsid w:val="002E2320"/>
    <w:rsid w:val="003039E6"/>
    <w:rsid w:val="00303C07"/>
    <w:rsid w:val="003475AC"/>
    <w:rsid w:val="003603A3"/>
    <w:rsid w:val="00362A60"/>
    <w:rsid w:val="00386403"/>
    <w:rsid w:val="003B6A7E"/>
    <w:rsid w:val="003B7853"/>
    <w:rsid w:val="003E5476"/>
    <w:rsid w:val="003E7EC0"/>
    <w:rsid w:val="003F2965"/>
    <w:rsid w:val="004003CF"/>
    <w:rsid w:val="00406398"/>
    <w:rsid w:val="004218C2"/>
    <w:rsid w:val="00451236"/>
    <w:rsid w:val="00475976"/>
    <w:rsid w:val="004A0524"/>
    <w:rsid w:val="004A2F29"/>
    <w:rsid w:val="004E2EB9"/>
    <w:rsid w:val="005224FA"/>
    <w:rsid w:val="00523C44"/>
    <w:rsid w:val="0058178F"/>
    <w:rsid w:val="0058751E"/>
    <w:rsid w:val="005953FA"/>
    <w:rsid w:val="005E272C"/>
    <w:rsid w:val="00601025"/>
    <w:rsid w:val="00601FC5"/>
    <w:rsid w:val="0062672C"/>
    <w:rsid w:val="00676ABB"/>
    <w:rsid w:val="006B54E1"/>
    <w:rsid w:val="006E4D22"/>
    <w:rsid w:val="006F0D6E"/>
    <w:rsid w:val="00701B5C"/>
    <w:rsid w:val="00710C95"/>
    <w:rsid w:val="00715236"/>
    <w:rsid w:val="00725A0E"/>
    <w:rsid w:val="0073242A"/>
    <w:rsid w:val="0074545E"/>
    <w:rsid w:val="007625E9"/>
    <w:rsid w:val="00776DCA"/>
    <w:rsid w:val="007B4CC8"/>
    <w:rsid w:val="007E354F"/>
    <w:rsid w:val="00810997"/>
    <w:rsid w:val="00813F85"/>
    <w:rsid w:val="008153F2"/>
    <w:rsid w:val="008456D5"/>
    <w:rsid w:val="00853288"/>
    <w:rsid w:val="00872ACB"/>
    <w:rsid w:val="00877B7A"/>
    <w:rsid w:val="00897A8E"/>
    <w:rsid w:val="008A3365"/>
    <w:rsid w:val="008D490F"/>
    <w:rsid w:val="008E0E31"/>
    <w:rsid w:val="008E4CA8"/>
    <w:rsid w:val="008E4DA6"/>
    <w:rsid w:val="008F6AB4"/>
    <w:rsid w:val="00905160"/>
    <w:rsid w:val="00923245"/>
    <w:rsid w:val="00925C90"/>
    <w:rsid w:val="0094704A"/>
    <w:rsid w:val="009570BF"/>
    <w:rsid w:val="0096067A"/>
    <w:rsid w:val="00962145"/>
    <w:rsid w:val="00974F5D"/>
    <w:rsid w:val="009824E4"/>
    <w:rsid w:val="009B0FE2"/>
    <w:rsid w:val="009C7DFD"/>
    <w:rsid w:val="00A22C40"/>
    <w:rsid w:val="00A22EB2"/>
    <w:rsid w:val="00A26C21"/>
    <w:rsid w:val="00A32D16"/>
    <w:rsid w:val="00A56DC2"/>
    <w:rsid w:val="00A71342"/>
    <w:rsid w:val="00A852C0"/>
    <w:rsid w:val="00AA6C90"/>
    <w:rsid w:val="00AC0710"/>
    <w:rsid w:val="00AD1D53"/>
    <w:rsid w:val="00AD7FDB"/>
    <w:rsid w:val="00AE3239"/>
    <w:rsid w:val="00AE3318"/>
    <w:rsid w:val="00B003CD"/>
    <w:rsid w:val="00B01071"/>
    <w:rsid w:val="00B0281A"/>
    <w:rsid w:val="00B039ED"/>
    <w:rsid w:val="00B24241"/>
    <w:rsid w:val="00B260F9"/>
    <w:rsid w:val="00B543CA"/>
    <w:rsid w:val="00B92836"/>
    <w:rsid w:val="00BA00B1"/>
    <w:rsid w:val="00BC7712"/>
    <w:rsid w:val="00BD1B64"/>
    <w:rsid w:val="00BD5BCB"/>
    <w:rsid w:val="00C34A28"/>
    <w:rsid w:val="00C4182C"/>
    <w:rsid w:val="00C61C10"/>
    <w:rsid w:val="00C70658"/>
    <w:rsid w:val="00CA67D1"/>
    <w:rsid w:val="00CC40A2"/>
    <w:rsid w:val="00CD5D5C"/>
    <w:rsid w:val="00CF2192"/>
    <w:rsid w:val="00D07E7B"/>
    <w:rsid w:val="00D13767"/>
    <w:rsid w:val="00D24B7F"/>
    <w:rsid w:val="00D449BD"/>
    <w:rsid w:val="00D546E9"/>
    <w:rsid w:val="00D63C97"/>
    <w:rsid w:val="00D93C54"/>
    <w:rsid w:val="00DA7F16"/>
    <w:rsid w:val="00DC5C82"/>
    <w:rsid w:val="00DD6859"/>
    <w:rsid w:val="00DF1913"/>
    <w:rsid w:val="00E11F8D"/>
    <w:rsid w:val="00E3260E"/>
    <w:rsid w:val="00E34EC9"/>
    <w:rsid w:val="00E55D33"/>
    <w:rsid w:val="00E749CE"/>
    <w:rsid w:val="00E77836"/>
    <w:rsid w:val="00EA7913"/>
    <w:rsid w:val="00EB4B9F"/>
    <w:rsid w:val="00F26D99"/>
    <w:rsid w:val="00F55376"/>
    <w:rsid w:val="00F822DE"/>
    <w:rsid w:val="00F82D02"/>
    <w:rsid w:val="00FB31D7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146</TotalTime>
  <Pages>14</Pages>
  <Words>1983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CURSORES-PL-SQL</vt:lpstr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CURSORES-PL-SQL</dc:title>
  <dc:subject/>
  <dc:creator>Paco</dc:creator>
  <cp:keywords/>
  <dc:description/>
  <cp:lastModifiedBy>Francisco García Serrano</cp:lastModifiedBy>
  <cp:revision>7</cp:revision>
  <cp:lastPrinted>1899-12-31T23:00:00Z</cp:lastPrinted>
  <dcterms:created xsi:type="dcterms:W3CDTF">2025-04-24T17:08:00Z</dcterms:created>
  <dcterms:modified xsi:type="dcterms:W3CDTF">2025-04-30T17:42:00Z</dcterms:modified>
</cp:coreProperties>
</file>