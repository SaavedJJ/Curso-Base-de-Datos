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DB0E2" w14:textId="215BED1B" w:rsidR="00D93C54" w:rsidRPr="00011124" w:rsidRDefault="00011124" w:rsidP="00011124">
      <w:pPr>
        <w:jc w:val="center"/>
        <w:rPr>
          <w:rFonts w:ascii="Verdana" w:hAnsi="Verdana"/>
          <w:b/>
          <w:bCs/>
          <w:sz w:val="20"/>
          <w:szCs w:val="20"/>
          <w:u w:val="single"/>
        </w:rPr>
      </w:pPr>
      <w:r w:rsidRPr="00011124">
        <w:rPr>
          <w:rFonts w:ascii="Verdana" w:hAnsi="Verdana"/>
          <w:b/>
          <w:bCs/>
          <w:sz w:val="20"/>
          <w:szCs w:val="20"/>
          <w:u w:val="single"/>
        </w:rPr>
        <w:t>FUNCIONES</w:t>
      </w:r>
      <w:r w:rsidR="009E4FF5">
        <w:rPr>
          <w:rFonts w:ascii="Verdana" w:hAnsi="Verdana"/>
          <w:b/>
          <w:bCs/>
          <w:sz w:val="20"/>
          <w:szCs w:val="20"/>
          <w:u w:val="single"/>
        </w:rPr>
        <w:t xml:space="preserve"> PL-SQL</w:t>
      </w:r>
    </w:p>
    <w:p w14:paraId="5BC19DE0" w14:textId="5EA3FB59" w:rsidR="00011124" w:rsidRDefault="00011124" w:rsidP="00011124">
      <w:pPr>
        <w:rPr>
          <w:rFonts w:ascii="Verdana" w:hAnsi="Verdana"/>
          <w:sz w:val="20"/>
          <w:szCs w:val="20"/>
        </w:rPr>
      </w:pPr>
    </w:p>
    <w:p w14:paraId="53EE7DAA" w14:textId="46CD37F0" w:rsidR="009E4FF5" w:rsidRDefault="009E4FF5" w:rsidP="0001112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Una función permite realizar un código PL-SQL para devolver un valor a una llamada.</w:t>
      </w:r>
    </w:p>
    <w:p w14:paraId="5D0E1D66" w14:textId="49E7DCA9" w:rsidR="009E4FF5" w:rsidRDefault="009E4FF5" w:rsidP="0001112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 llamada puede ser en un SELECT o directamente realizar una llamada dentro de un código PL_SQL.</w:t>
      </w:r>
    </w:p>
    <w:p w14:paraId="5F091D81" w14:textId="7BBDBD18" w:rsidR="009E4FF5" w:rsidRDefault="009E4FF5" w:rsidP="00011124">
      <w:pPr>
        <w:rPr>
          <w:rFonts w:ascii="Verdana" w:hAnsi="Verdana"/>
          <w:sz w:val="20"/>
          <w:szCs w:val="20"/>
        </w:rPr>
      </w:pPr>
    </w:p>
    <w:p w14:paraId="390C3CC0" w14:textId="560EF22A" w:rsidR="009E4FF5" w:rsidRDefault="009E4FF5" w:rsidP="0001112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Conocemos un montón de funciones:</w:t>
      </w:r>
    </w:p>
    <w:p w14:paraId="166D09EE" w14:textId="7022ACAD" w:rsidR="009E4FF5" w:rsidRDefault="009E4FF5" w:rsidP="00011124">
      <w:pPr>
        <w:rPr>
          <w:rFonts w:ascii="Verdana" w:hAnsi="Verdana"/>
          <w:sz w:val="20"/>
          <w:szCs w:val="20"/>
        </w:rPr>
      </w:pPr>
    </w:p>
    <w:p w14:paraId="7D47520B" w14:textId="18ED2FE0" w:rsidR="009E4FF5" w:rsidRDefault="009E4FF5" w:rsidP="0001112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Select </w:t>
      </w:r>
      <w:proofErr w:type="spellStart"/>
      <w:r w:rsidRPr="009E4FF5">
        <w:rPr>
          <w:rFonts w:ascii="Verdana" w:hAnsi="Verdana"/>
          <w:b/>
          <w:bCs/>
          <w:sz w:val="20"/>
          <w:szCs w:val="20"/>
        </w:rPr>
        <w:t>count</w:t>
      </w:r>
      <w:proofErr w:type="spellEnd"/>
      <w:r w:rsidRPr="009E4FF5">
        <w:rPr>
          <w:rFonts w:ascii="Verdana" w:hAnsi="Verdana"/>
          <w:b/>
          <w:bCs/>
          <w:sz w:val="20"/>
          <w:szCs w:val="20"/>
        </w:rPr>
        <w:t>(*)</w:t>
      </w:r>
      <w:r>
        <w:rPr>
          <w:rFonts w:ascii="Verdana" w:hAnsi="Verdana"/>
          <w:sz w:val="20"/>
          <w:szCs w:val="20"/>
        </w:rPr>
        <w:t xml:space="preserve"> from emp;</w:t>
      </w:r>
    </w:p>
    <w:p w14:paraId="5E525BF8" w14:textId="189F30C2" w:rsidR="009E4FF5" w:rsidRDefault="009E4FF5" w:rsidP="00011124">
      <w:pPr>
        <w:rPr>
          <w:rFonts w:ascii="Verdana" w:hAnsi="Verdana"/>
          <w:sz w:val="20"/>
          <w:szCs w:val="20"/>
        </w:rPr>
      </w:pPr>
    </w:p>
    <w:p w14:paraId="2E1E3907" w14:textId="3419D849" w:rsidR="009E4FF5" w:rsidRDefault="009E4FF5" w:rsidP="0001112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Select </w:t>
      </w:r>
      <w:proofErr w:type="spellStart"/>
      <w:r w:rsidRPr="009E4FF5">
        <w:rPr>
          <w:rFonts w:ascii="Verdana" w:hAnsi="Verdana"/>
          <w:b/>
          <w:bCs/>
          <w:sz w:val="20"/>
          <w:szCs w:val="20"/>
        </w:rPr>
        <w:t>substr</w:t>
      </w:r>
      <w:proofErr w:type="spellEnd"/>
      <w:r>
        <w:rPr>
          <w:rFonts w:ascii="Verdana" w:hAnsi="Verdana"/>
          <w:sz w:val="20"/>
          <w:szCs w:val="20"/>
        </w:rPr>
        <w:t xml:space="preserve">(‘FLORERO’, 1, 4) from dual;  </w:t>
      </w:r>
      <w:r w:rsidRPr="009E4FF5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 FLOR</w:t>
      </w:r>
    </w:p>
    <w:p w14:paraId="5E8B3C5D" w14:textId="1E979F71" w:rsidR="009E4FF5" w:rsidRDefault="009E4FF5" w:rsidP="00011124">
      <w:pPr>
        <w:rPr>
          <w:rFonts w:ascii="Verdana" w:hAnsi="Verdana"/>
          <w:sz w:val="20"/>
          <w:szCs w:val="20"/>
        </w:rPr>
      </w:pPr>
    </w:p>
    <w:p w14:paraId="39CC7BDB" w14:textId="36907C88" w:rsidR="009E4FF5" w:rsidRDefault="009E4FF5" w:rsidP="0001112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Llamada código PL-SQL</w:t>
      </w:r>
    </w:p>
    <w:p w14:paraId="6006333D" w14:textId="68E89016" w:rsidR="009E4FF5" w:rsidRDefault="009E4FF5" w:rsidP="00011124">
      <w:pPr>
        <w:rPr>
          <w:rFonts w:ascii="Verdana" w:hAnsi="Verdana"/>
          <w:sz w:val="20"/>
          <w:szCs w:val="20"/>
        </w:rPr>
      </w:pPr>
    </w:p>
    <w:p w14:paraId="3CEC8F88" w14:textId="02ADBAC3" w:rsidR="009E4FF5" w:rsidRDefault="009E4FF5" w:rsidP="0001112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Declare </w:t>
      </w:r>
    </w:p>
    <w:p w14:paraId="5DE26C68" w14:textId="5B97D36A" w:rsidR="009E4FF5" w:rsidRDefault="009E4FF5" w:rsidP="0001112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  <w:proofErr w:type="spellStart"/>
      <w:r>
        <w:rPr>
          <w:rFonts w:ascii="Verdana" w:hAnsi="Verdana"/>
          <w:sz w:val="20"/>
          <w:szCs w:val="20"/>
        </w:rPr>
        <w:t>v_fecha</w:t>
      </w:r>
      <w:proofErr w:type="spellEnd"/>
      <w:r>
        <w:rPr>
          <w:rFonts w:ascii="Verdana" w:hAnsi="Verdana"/>
          <w:sz w:val="20"/>
          <w:szCs w:val="20"/>
        </w:rPr>
        <w:t xml:space="preserve"> date;</w:t>
      </w:r>
    </w:p>
    <w:p w14:paraId="334E2E27" w14:textId="5CB332B7" w:rsidR="009E4FF5" w:rsidRDefault="009E4FF5" w:rsidP="0001112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begin</w:t>
      </w:r>
    </w:p>
    <w:p w14:paraId="697FC060" w14:textId="73F44BB9" w:rsidR="009E4FF5" w:rsidRDefault="009E4FF5" w:rsidP="0001112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  <w:proofErr w:type="spellStart"/>
      <w:r>
        <w:rPr>
          <w:rFonts w:ascii="Verdana" w:hAnsi="Verdana"/>
          <w:sz w:val="20"/>
          <w:szCs w:val="20"/>
        </w:rPr>
        <w:t>v_fecha</w:t>
      </w:r>
      <w:proofErr w:type="spellEnd"/>
      <w:r>
        <w:rPr>
          <w:rFonts w:ascii="Verdana" w:hAnsi="Verdana"/>
          <w:sz w:val="20"/>
          <w:szCs w:val="20"/>
        </w:rPr>
        <w:t xml:space="preserve"> : = </w:t>
      </w:r>
      <w:proofErr w:type="spellStart"/>
      <w:r>
        <w:rPr>
          <w:rFonts w:ascii="Verdana" w:hAnsi="Verdana"/>
          <w:sz w:val="20"/>
          <w:szCs w:val="20"/>
        </w:rPr>
        <w:t>sysdate</w:t>
      </w:r>
      <w:proofErr w:type="spellEnd"/>
      <w:r>
        <w:rPr>
          <w:rFonts w:ascii="Verdana" w:hAnsi="Verdana"/>
          <w:sz w:val="20"/>
          <w:szCs w:val="20"/>
        </w:rPr>
        <w:t>;</w:t>
      </w:r>
    </w:p>
    <w:p w14:paraId="3970B105" w14:textId="2657200A" w:rsidR="009E4FF5" w:rsidRDefault="009E4FF5" w:rsidP="0001112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end;</w:t>
      </w:r>
    </w:p>
    <w:p w14:paraId="239DC29C" w14:textId="61AD7E67" w:rsidR="009E4FF5" w:rsidRDefault="009E4FF5" w:rsidP="00011124">
      <w:pPr>
        <w:rPr>
          <w:rFonts w:ascii="Verdana" w:hAnsi="Verdana"/>
          <w:sz w:val="20"/>
          <w:szCs w:val="20"/>
        </w:rPr>
      </w:pPr>
    </w:p>
    <w:p w14:paraId="15F16353" w14:textId="654A79A5" w:rsidR="009E4FF5" w:rsidRDefault="009E4FF5" w:rsidP="0001112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Una función siempre devuelve un valor y lo hace mediante la palabra </w:t>
      </w:r>
      <w:r>
        <w:rPr>
          <w:rFonts w:ascii="Verdana" w:hAnsi="Verdana"/>
          <w:b/>
          <w:bCs/>
          <w:sz w:val="20"/>
          <w:szCs w:val="20"/>
        </w:rPr>
        <w:t>return</w:t>
      </w:r>
    </w:p>
    <w:p w14:paraId="75299956" w14:textId="57EC75BF" w:rsidR="009E4FF5" w:rsidRDefault="009E4FF5" w:rsidP="00011124">
      <w:pPr>
        <w:rPr>
          <w:rFonts w:ascii="Verdana" w:hAnsi="Verdana"/>
          <w:sz w:val="20"/>
          <w:szCs w:val="20"/>
        </w:rPr>
      </w:pPr>
    </w:p>
    <w:p w14:paraId="256E03D2" w14:textId="1AFCF92A" w:rsidR="009E4FF5" w:rsidRDefault="009E4FF5" w:rsidP="0001112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 deja de ser una utilidad para el lenguaje.</w:t>
      </w:r>
    </w:p>
    <w:p w14:paraId="75EF7D3F" w14:textId="7FA4D48A" w:rsidR="009E4FF5" w:rsidRDefault="009E4FF5" w:rsidP="00011124">
      <w:pPr>
        <w:rPr>
          <w:rFonts w:ascii="Verdana" w:hAnsi="Verdana"/>
          <w:sz w:val="20"/>
          <w:szCs w:val="20"/>
        </w:rPr>
      </w:pPr>
    </w:p>
    <w:p w14:paraId="717ABFAB" w14:textId="31860481" w:rsidR="009E4FF5" w:rsidRDefault="009E4FF5" w:rsidP="0001112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Imaginemos que tenemos una columna que es </w:t>
      </w:r>
      <w:r>
        <w:rPr>
          <w:rFonts w:ascii="Verdana" w:hAnsi="Verdana"/>
          <w:b/>
          <w:bCs/>
          <w:sz w:val="20"/>
          <w:szCs w:val="20"/>
        </w:rPr>
        <w:t>importe</w:t>
      </w:r>
      <w:r>
        <w:rPr>
          <w:rFonts w:ascii="Verdana" w:hAnsi="Verdana"/>
          <w:sz w:val="20"/>
          <w:szCs w:val="20"/>
        </w:rPr>
        <w:t xml:space="preserve"> de un producto.</w:t>
      </w:r>
    </w:p>
    <w:p w14:paraId="7D679D14" w14:textId="4746B04C" w:rsidR="009E4FF5" w:rsidRDefault="009E4FF5" w:rsidP="0001112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Tenemos que estar todo el tiempo aplicando el importe del </w:t>
      </w:r>
      <w:proofErr w:type="spellStart"/>
      <w:r>
        <w:rPr>
          <w:rFonts w:ascii="Verdana" w:hAnsi="Verdana"/>
          <w:sz w:val="20"/>
          <w:szCs w:val="20"/>
        </w:rPr>
        <w:t>iva</w:t>
      </w:r>
      <w:proofErr w:type="spellEnd"/>
      <w:r>
        <w:rPr>
          <w:rFonts w:ascii="Verdana" w:hAnsi="Verdana"/>
          <w:sz w:val="20"/>
          <w:szCs w:val="20"/>
        </w:rPr>
        <w:t xml:space="preserve"> en 4% en algunos productos, 21% en otros y así todo el tiempo.</w:t>
      </w:r>
    </w:p>
    <w:p w14:paraId="7DE62919" w14:textId="01C3ADF4" w:rsidR="009E4FF5" w:rsidRDefault="009E4FF5" w:rsidP="00011124">
      <w:pPr>
        <w:rPr>
          <w:rFonts w:ascii="Verdana" w:hAnsi="Verdana"/>
          <w:sz w:val="20"/>
          <w:szCs w:val="20"/>
        </w:rPr>
      </w:pPr>
    </w:p>
    <w:p w14:paraId="4AF52582" w14:textId="5F1FD388" w:rsidR="009E4FF5" w:rsidRDefault="009E4FF5" w:rsidP="0001112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Select importe from productos;</w:t>
      </w:r>
    </w:p>
    <w:p w14:paraId="6302E9BC" w14:textId="01CDCFA1" w:rsidR="009E4FF5" w:rsidRDefault="009E4FF5" w:rsidP="00011124">
      <w:pPr>
        <w:rPr>
          <w:rFonts w:ascii="Verdana" w:hAnsi="Verdana"/>
          <w:sz w:val="20"/>
          <w:szCs w:val="20"/>
        </w:rPr>
      </w:pPr>
    </w:p>
    <w:p w14:paraId="4FA31068" w14:textId="55CB19B9" w:rsidR="009E4FF5" w:rsidRDefault="009E4FF5" w:rsidP="0001112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Select importe, importe * 0.21 from productos;</w:t>
      </w:r>
    </w:p>
    <w:p w14:paraId="6BA6B4C8" w14:textId="7572500B" w:rsidR="009E4FF5" w:rsidRDefault="009E4FF5" w:rsidP="00011124">
      <w:pPr>
        <w:rPr>
          <w:rFonts w:ascii="Verdana" w:hAnsi="Verdana"/>
          <w:sz w:val="20"/>
          <w:szCs w:val="20"/>
        </w:rPr>
      </w:pPr>
    </w:p>
    <w:p w14:paraId="3D75ABB5" w14:textId="161D79C1" w:rsidR="009E4FF5" w:rsidRDefault="009E4FF5" w:rsidP="0001112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Podemos crearnos una función que nos devuelva el </w:t>
      </w:r>
      <w:proofErr w:type="spellStart"/>
      <w:r>
        <w:rPr>
          <w:rFonts w:ascii="Verdana" w:hAnsi="Verdana"/>
          <w:sz w:val="20"/>
          <w:szCs w:val="20"/>
        </w:rPr>
        <w:t>iva</w:t>
      </w:r>
      <w:proofErr w:type="spellEnd"/>
      <w:r>
        <w:rPr>
          <w:rFonts w:ascii="Verdana" w:hAnsi="Verdana"/>
          <w:sz w:val="20"/>
          <w:szCs w:val="20"/>
        </w:rPr>
        <w:t xml:space="preserve"> de un producto a partir de su precio.</w:t>
      </w:r>
    </w:p>
    <w:p w14:paraId="03D4903F" w14:textId="0CAE7E08" w:rsidR="009E4FF5" w:rsidRDefault="009E4FF5" w:rsidP="00011124">
      <w:pPr>
        <w:rPr>
          <w:rFonts w:ascii="Verdana" w:hAnsi="Verdana"/>
          <w:sz w:val="20"/>
          <w:szCs w:val="20"/>
        </w:rPr>
      </w:pPr>
    </w:p>
    <w:p w14:paraId="1D25B4C7" w14:textId="1D7F7518" w:rsidR="009E4FF5" w:rsidRDefault="009E4FF5" w:rsidP="0001112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Select importe, </w:t>
      </w:r>
      <w:proofErr w:type="spellStart"/>
      <w:r w:rsidRPr="009E4FF5">
        <w:rPr>
          <w:rFonts w:ascii="Verdana" w:hAnsi="Verdana"/>
          <w:b/>
          <w:bCs/>
          <w:sz w:val="20"/>
          <w:szCs w:val="20"/>
          <w:highlight w:val="yellow"/>
        </w:rPr>
        <w:t>iva</w:t>
      </w:r>
      <w:proofErr w:type="spellEnd"/>
      <w:r>
        <w:rPr>
          <w:rFonts w:ascii="Verdana" w:hAnsi="Verdana"/>
          <w:sz w:val="20"/>
          <w:szCs w:val="20"/>
        </w:rPr>
        <w:t xml:space="preserve">(importe) as </w:t>
      </w:r>
      <w:proofErr w:type="spellStart"/>
      <w:r>
        <w:rPr>
          <w:rFonts w:ascii="Verdana" w:hAnsi="Verdana"/>
          <w:sz w:val="20"/>
          <w:szCs w:val="20"/>
        </w:rPr>
        <w:t>iva</w:t>
      </w:r>
      <w:proofErr w:type="spellEnd"/>
      <w:r>
        <w:rPr>
          <w:rFonts w:ascii="Verdana" w:hAnsi="Verdana"/>
          <w:sz w:val="20"/>
          <w:szCs w:val="20"/>
        </w:rPr>
        <w:t xml:space="preserve"> from productos;</w:t>
      </w:r>
    </w:p>
    <w:p w14:paraId="3DBBE6F8" w14:textId="6C989C58" w:rsidR="009E4FF5" w:rsidRDefault="009E4FF5" w:rsidP="00011124">
      <w:pPr>
        <w:rPr>
          <w:rFonts w:ascii="Verdana" w:hAnsi="Verdana"/>
          <w:sz w:val="20"/>
          <w:szCs w:val="20"/>
        </w:rPr>
      </w:pPr>
    </w:p>
    <w:p w14:paraId="29E91368" w14:textId="22EF9561" w:rsidR="009E4FF5" w:rsidRDefault="009E4FF5" w:rsidP="009E4FF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Select importe, </w:t>
      </w:r>
      <w:proofErr w:type="spellStart"/>
      <w:r w:rsidRPr="009E4FF5">
        <w:rPr>
          <w:rFonts w:ascii="Verdana" w:hAnsi="Verdana"/>
          <w:b/>
          <w:bCs/>
          <w:sz w:val="20"/>
          <w:szCs w:val="20"/>
          <w:highlight w:val="yellow"/>
        </w:rPr>
        <w:t>iva</w:t>
      </w:r>
      <w:proofErr w:type="spellEnd"/>
      <w:r>
        <w:rPr>
          <w:rFonts w:ascii="Verdana" w:hAnsi="Verdana"/>
          <w:sz w:val="20"/>
          <w:szCs w:val="20"/>
        </w:rPr>
        <w:t xml:space="preserve">(importe, 21) as </w:t>
      </w:r>
      <w:proofErr w:type="spellStart"/>
      <w:r>
        <w:rPr>
          <w:rFonts w:ascii="Verdana" w:hAnsi="Verdana"/>
          <w:sz w:val="20"/>
          <w:szCs w:val="20"/>
        </w:rPr>
        <w:t>iva</w:t>
      </w:r>
      <w:proofErr w:type="spellEnd"/>
      <w:r>
        <w:rPr>
          <w:rFonts w:ascii="Verdana" w:hAnsi="Verdana"/>
          <w:sz w:val="20"/>
          <w:szCs w:val="20"/>
        </w:rPr>
        <w:t xml:space="preserve"> from productos;</w:t>
      </w:r>
    </w:p>
    <w:p w14:paraId="5C4271CB" w14:textId="7C14647D" w:rsidR="009E4FF5" w:rsidRDefault="009E4FF5" w:rsidP="009E4FF5">
      <w:pPr>
        <w:rPr>
          <w:rFonts w:ascii="Verdana" w:hAnsi="Verdana"/>
          <w:sz w:val="20"/>
          <w:szCs w:val="20"/>
        </w:rPr>
      </w:pPr>
    </w:p>
    <w:p w14:paraId="35601742" w14:textId="5F36F0BC" w:rsidR="009E4FF5" w:rsidRDefault="009E4FF5" w:rsidP="009E4FF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La función, de forma interna, hará todos los cálculos necesarios y devolverá el importe con </w:t>
      </w:r>
      <w:proofErr w:type="spellStart"/>
      <w:r>
        <w:rPr>
          <w:rFonts w:ascii="Verdana" w:hAnsi="Verdana"/>
          <w:sz w:val="20"/>
          <w:szCs w:val="20"/>
        </w:rPr>
        <w:t>iva</w:t>
      </w:r>
      <w:proofErr w:type="spellEnd"/>
      <w:r>
        <w:rPr>
          <w:rFonts w:ascii="Verdana" w:hAnsi="Verdana"/>
          <w:sz w:val="20"/>
          <w:szCs w:val="20"/>
        </w:rPr>
        <w:t>.</w:t>
      </w:r>
    </w:p>
    <w:p w14:paraId="59BE5468" w14:textId="5F3817A7" w:rsidR="009E4FF5" w:rsidRDefault="009E4FF5" w:rsidP="009E4FF5">
      <w:pPr>
        <w:rPr>
          <w:rFonts w:ascii="Verdana" w:hAnsi="Verdana"/>
          <w:sz w:val="20"/>
          <w:szCs w:val="20"/>
        </w:rPr>
      </w:pPr>
    </w:p>
    <w:p w14:paraId="05F03DAF" w14:textId="0D0EF213" w:rsidR="006970D7" w:rsidRDefault="006970D7" w:rsidP="009E4FF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Sintaxis:</w:t>
      </w:r>
    </w:p>
    <w:p w14:paraId="11698524" w14:textId="18257F70" w:rsidR="006970D7" w:rsidRDefault="006970D7" w:rsidP="009E4FF5">
      <w:pPr>
        <w:rPr>
          <w:rFonts w:ascii="Verdana" w:hAnsi="Verdana"/>
          <w:sz w:val="20"/>
          <w:szCs w:val="20"/>
        </w:rPr>
      </w:pPr>
    </w:p>
    <w:p w14:paraId="7196987E" w14:textId="6B571776" w:rsidR="006970D7" w:rsidRDefault="006970D7" w:rsidP="009E4FF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create or replace function </w:t>
      </w:r>
      <w:proofErr w:type="spellStart"/>
      <w:r>
        <w:rPr>
          <w:rFonts w:ascii="Verdana" w:hAnsi="Verdana"/>
          <w:sz w:val="20"/>
          <w:szCs w:val="20"/>
        </w:rPr>
        <w:t>nombre_funcion</w:t>
      </w:r>
      <w:proofErr w:type="spellEnd"/>
    </w:p>
    <w:p w14:paraId="072BF19B" w14:textId="26F8161D" w:rsidR="006970D7" w:rsidRDefault="006970D7" w:rsidP="009E4FF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(parametro1 </w:t>
      </w:r>
      <w:proofErr w:type="spellStart"/>
      <w:r>
        <w:rPr>
          <w:rFonts w:ascii="Verdana" w:hAnsi="Verdana"/>
          <w:sz w:val="20"/>
          <w:szCs w:val="20"/>
        </w:rPr>
        <w:t>tipodato</w:t>
      </w:r>
      <w:proofErr w:type="spellEnd"/>
      <w:r>
        <w:rPr>
          <w:rFonts w:ascii="Verdana" w:hAnsi="Verdana"/>
          <w:sz w:val="20"/>
          <w:szCs w:val="20"/>
        </w:rPr>
        <w:t xml:space="preserve">, parametro2 </w:t>
      </w:r>
      <w:proofErr w:type="spellStart"/>
      <w:r>
        <w:rPr>
          <w:rFonts w:ascii="Verdana" w:hAnsi="Verdana"/>
          <w:sz w:val="20"/>
          <w:szCs w:val="20"/>
        </w:rPr>
        <w:t>tipodato</w:t>
      </w:r>
      <w:proofErr w:type="spellEnd"/>
      <w:r>
        <w:rPr>
          <w:rFonts w:ascii="Verdana" w:hAnsi="Verdana"/>
          <w:sz w:val="20"/>
          <w:szCs w:val="20"/>
        </w:rPr>
        <w:t>)</w:t>
      </w:r>
    </w:p>
    <w:p w14:paraId="1675201E" w14:textId="57C765F4" w:rsidR="006970D7" w:rsidRDefault="006970D7" w:rsidP="009E4FF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return </w:t>
      </w:r>
      <w:proofErr w:type="spellStart"/>
      <w:r>
        <w:rPr>
          <w:rFonts w:ascii="Verdana" w:hAnsi="Verdana"/>
          <w:sz w:val="20"/>
          <w:szCs w:val="20"/>
        </w:rPr>
        <w:t>tipodato</w:t>
      </w:r>
      <w:proofErr w:type="spellEnd"/>
    </w:p>
    <w:p w14:paraId="179F2A65" w14:textId="32FA745B" w:rsidR="006970D7" w:rsidRDefault="006970D7" w:rsidP="009E4FF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as</w:t>
      </w:r>
    </w:p>
    <w:p w14:paraId="4D4E88EC" w14:textId="5C457D7B" w:rsidR="006970D7" w:rsidRDefault="006970D7" w:rsidP="009E4FF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begin</w:t>
      </w:r>
    </w:p>
    <w:p w14:paraId="70EBC59A" w14:textId="1BDFB517" w:rsidR="006970D7" w:rsidRDefault="006970D7" w:rsidP="009E4FF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--INSTRUCCIONES PL-SQL</w:t>
      </w:r>
    </w:p>
    <w:p w14:paraId="7032EB66" w14:textId="664094B3" w:rsidR="006970D7" w:rsidRDefault="006970D7" w:rsidP="009E4FF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return VALOR;</w:t>
      </w:r>
    </w:p>
    <w:p w14:paraId="03A3B7F0" w14:textId="6EA7715D" w:rsidR="006970D7" w:rsidRDefault="006970D7" w:rsidP="009E4FF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end;</w:t>
      </w:r>
    </w:p>
    <w:p w14:paraId="4A2A98E3" w14:textId="77777777" w:rsidR="006970D7" w:rsidRDefault="006970D7" w:rsidP="009E4FF5">
      <w:pPr>
        <w:rPr>
          <w:rFonts w:ascii="Verdana" w:hAnsi="Verdana"/>
          <w:sz w:val="20"/>
          <w:szCs w:val="20"/>
        </w:rPr>
      </w:pPr>
    </w:p>
    <w:p w14:paraId="5461012E" w14:textId="778F9306" w:rsidR="009E4FF5" w:rsidRDefault="006970D7" w:rsidP="009E4FF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Ejemplo de una función que suma dos números:</w:t>
      </w:r>
    </w:p>
    <w:p w14:paraId="5A083481" w14:textId="07D3254A" w:rsidR="006970D7" w:rsidRDefault="006970D7" w:rsidP="009E4FF5">
      <w:pPr>
        <w:rPr>
          <w:rFonts w:ascii="Verdana" w:hAnsi="Verdana"/>
          <w:sz w:val="20"/>
          <w:szCs w:val="20"/>
        </w:rPr>
      </w:pPr>
    </w:p>
    <w:p w14:paraId="4A4A34FD" w14:textId="6F1D4907" w:rsidR="006970D7" w:rsidRDefault="006970D7" w:rsidP="009E4FF5">
      <w:pPr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60F4712" wp14:editId="65364C62">
            <wp:extent cx="5400040" cy="3171825"/>
            <wp:effectExtent l="0" t="0" r="0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944B" w14:textId="1FAF0F62" w:rsidR="006970D7" w:rsidRDefault="006970D7" w:rsidP="009E4FF5">
      <w:pPr>
        <w:rPr>
          <w:rFonts w:ascii="Verdana" w:hAnsi="Verdana"/>
          <w:sz w:val="20"/>
          <w:szCs w:val="20"/>
        </w:rPr>
      </w:pPr>
    </w:p>
    <w:p w14:paraId="19EDE105" w14:textId="64B80FA3" w:rsidR="006970D7" w:rsidRDefault="006970D7" w:rsidP="009E4FF5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5394F236" wp14:editId="5F4D891F">
            <wp:extent cx="5400040" cy="1304925"/>
            <wp:effectExtent l="0" t="0" r="0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D987" w14:textId="2D71C671" w:rsidR="00816CCB" w:rsidRDefault="00816CCB" w:rsidP="009E4FF5">
      <w:pPr>
        <w:rPr>
          <w:rFonts w:ascii="Verdana" w:hAnsi="Verdana"/>
          <w:sz w:val="20"/>
          <w:szCs w:val="20"/>
        </w:rPr>
      </w:pPr>
    </w:p>
    <w:p w14:paraId="00D6B1F3" w14:textId="777B652A" w:rsidR="00816CCB" w:rsidRPr="009E4FF5" w:rsidRDefault="00816CCB" w:rsidP="009E4FF5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53E4E156" wp14:editId="46F284A7">
            <wp:extent cx="5400040" cy="410210"/>
            <wp:effectExtent l="0" t="0" r="0" b="889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DD85" w14:textId="3C925782" w:rsidR="009E4FF5" w:rsidRDefault="009E4FF5" w:rsidP="00011124">
      <w:pPr>
        <w:rPr>
          <w:rFonts w:ascii="Verdana" w:hAnsi="Verdana"/>
          <w:sz w:val="20"/>
          <w:szCs w:val="20"/>
        </w:rPr>
      </w:pPr>
    </w:p>
    <w:p w14:paraId="5533E99F" w14:textId="3967628E" w:rsidR="006970D7" w:rsidRDefault="006970D7" w:rsidP="00011124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5113DA20" wp14:editId="681CF171">
            <wp:extent cx="5400040" cy="1091565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B31B" w14:textId="7E1F707B" w:rsidR="006970D7" w:rsidRDefault="006970D7" w:rsidP="00011124">
      <w:pPr>
        <w:rPr>
          <w:rFonts w:ascii="Verdana" w:hAnsi="Verdana"/>
          <w:sz w:val="20"/>
          <w:szCs w:val="20"/>
        </w:rPr>
      </w:pPr>
    </w:p>
    <w:p w14:paraId="060F6A84" w14:textId="7FA978D1" w:rsidR="00940E19" w:rsidRPr="00940E19" w:rsidRDefault="00940E19" w:rsidP="00940E19">
      <w:pPr>
        <w:rPr>
          <w:rFonts w:ascii="Verdana" w:hAnsi="Verdana"/>
          <w:sz w:val="20"/>
          <w:szCs w:val="20"/>
        </w:rPr>
      </w:pPr>
      <w:r w:rsidRPr="00940E19">
        <w:rPr>
          <w:rFonts w:ascii="Verdana" w:hAnsi="Verdana"/>
          <w:sz w:val="20"/>
          <w:szCs w:val="20"/>
        </w:rPr>
        <w:t>PODEMOS UTILIZAR FUNCIONES PARA CUALQUIER COSA</w:t>
      </w:r>
    </w:p>
    <w:p w14:paraId="18760AB2" w14:textId="6D66C388" w:rsidR="00940E19" w:rsidRPr="00940E19" w:rsidRDefault="00940E19" w:rsidP="00940E19">
      <w:pPr>
        <w:rPr>
          <w:rFonts w:ascii="Verdana" w:hAnsi="Verdana"/>
          <w:sz w:val="20"/>
          <w:szCs w:val="20"/>
        </w:rPr>
      </w:pPr>
      <w:r w:rsidRPr="00940E19">
        <w:rPr>
          <w:rFonts w:ascii="Verdana" w:hAnsi="Verdana"/>
          <w:sz w:val="20"/>
          <w:szCs w:val="20"/>
        </w:rPr>
        <w:t>CON CONSULTAS O LO QUE SEA...IF, FOR, WHILE</w:t>
      </w:r>
    </w:p>
    <w:p w14:paraId="0384FFBF" w14:textId="2A2E378F" w:rsidR="00940E19" w:rsidRPr="00940E19" w:rsidRDefault="00940E19" w:rsidP="00940E19">
      <w:pPr>
        <w:rPr>
          <w:rFonts w:ascii="Verdana" w:hAnsi="Verdana"/>
          <w:sz w:val="20"/>
          <w:szCs w:val="20"/>
        </w:rPr>
      </w:pPr>
      <w:r w:rsidRPr="00940E19">
        <w:rPr>
          <w:rFonts w:ascii="Verdana" w:hAnsi="Verdana"/>
          <w:sz w:val="20"/>
          <w:szCs w:val="20"/>
        </w:rPr>
        <w:t>LO QUE LAS FUNCIONES NO HACEN (NO PORQUE NO PUEDAN)</w:t>
      </w:r>
    </w:p>
    <w:p w14:paraId="2053F4E4" w14:textId="4E7565F3" w:rsidR="00940E19" w:rsidRPr="00940E19" w:rsidRDefault="00940E19" w:rsidP="00940E19">
      <w:pPr>
        <w:rPr>
          <w:rFonts w:ascii="Verdana" w:hAnsi="Verdana"/>
          <w:sz w:val="20"/>
          <w:szCs w:val="20"/>
        </w:rPr>
      </w:pPr>
      <w:r w:rsidRPr="00940E19">
        <w:rPr>
          <w:rFonts w:ascii="Verdana" w:hAnsi="Verdana"/>
          <w:sz w:val="20"/>
          <w:szCs w:val="20"/>
        </w:rPr>
        <w:t>ES REALIZAR CONSULTAS DE ACCION.  PARA ESO ESTAN</w:t>
      </w:r>
    </w:p>
    <w:p w14:paraId="4FE692A3" w14:textId="6C5C369D" w:rsidR="00940E19" w:rsidRPr="00940E19" w:rsidRDefault="00940E19" w:rsidP="00940E19">
      <w:pPr>
        <w:rPr>
          <w:rFonts w:ascii="Verdana" w:hAnsi="Verdana"/>
          <w:sz w:val="20"/>
          <w:szCs w:val="20"/>
        </w:rPr>
      </w:pPr>
      <w:r w:rsidRPr="00940E19">
        <w:rPr>
          <w:rFonts w:ascii="Verdana" w:hAnsi="Verdana"/>
          <w:sz w:val="20"/>
          <w:szCs w:val="20"/>
        </w:rPr>
        <w:t>LOS PROCEDIMIENTOS.</w:t>
      </w:r>
    </w:p>
    <w:p w14:paraId="5B945FD0" w14:textId="50EF3D6D" w:rsidR="00940E19" w:rsidRPr="00940E19" w:rsidRDefault="00940E19" w:rsidP="00940E19">
      <w:pPr>
        <w:rPr>
          <w:rFonts w:ascii="Verdana" w:hAnsi="Verdana"/>
          <w:sz w:val="20"/>
          <w:szCs w:val="20"/>
        </w:rPr>
      </w:pPr>
      <w:r w:rsidRPr="00940E19">
        <w:rPr>
          <w:rFonts w:ascii="Verdana" w:hAnsi="Verdana"/>
          <w:sz w:val="20"/>
          <w:szCs w:val="20"/>
        </w:rPr>
        <w:t xml:space="preserve">QUEREMOS CREAR UNA FUNCION QUE NOS DEVUELVA EL </w:t>
      </w:r>
    </w:p>
    <w:p w14:paraId="172B29FA" w14:textId="7BE18C34" w:rsidR="00816CCB" w:rsidRDefault="00940E19" w:rsidP="00940E19">
      <w:pPr>
        <w:rPr>
          <w:rFonts w:ascii="Verdana" w:hAnsi="Verdana"/>
          <w:sz w:val="20"/>
          <w:szCs w:val="20"/>
        </w:rPr>
      </w:pPr>
      <w:r w:rsidRPr="00940E19">
        <w:rPr>
          <w:rFonts w:ascii="Verdana" w:hAnsi="Verdana"/>
          <w:sz w:val="20"/>
          <w:szCs w:val="20"/>
        </w:rPr>
        <w:t>NUMERO DE PERSONAS QUE EXISTEN POR UN OFICIO.</w:t>
      </w:r>
    </w:p>
    <w:p w14:paraId="17927BCC" w14:textId="4B170A2C" w:rsidR="00816CCB" w:rsidRDefault="00816CCB" w:rsidP="00011124">
      <w:pPr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DEE1AB7" wp14:editId="6442760F">
            <wp:extent cx="5400040" cy="2630805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824E" w14:textId="77777777" w:rsidR="006970D7" w:rsidRPr="009E4FF5" w:rsidRDefault="006970D7" w:rsidP="00011124">
      <w:pPr>
        <w:rPr>
          <w:rFonts w:ascii="Verdana" w:hAnsi="Verdana"/>
          <w:sz w:val="20"/>
          <w:szCs w:val="20"/>
        </w:rPr>
      </w:pPr>
    </w:p>
    <w:p w14:paraId="43F81594" w14:textId="0334E279" w:rsidR="00011124" w:rsidRDefault="00940E19" w:rsidP="00011124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00997197" wp14:editId="30929A44">
            <wp:extent cx="5400040" cy="150876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DF2D" w14:textId="33DE8310" w:rsidR="00940E19" w:rsidRDefault="00940E19" w:rsidP="00011124">
      <w:pPr>
        <w:rPr>
          <w:rFonts w:ascii="Verdana" w:hAnsi="Verdana"/>
          <w:sz w:val="20"/>
          <w:szCs w:val="20"/>
        </w:rPr>
      </w:pPr>
    </w:p>
    <w:p w14:paraId="7A56D2C1" w14:textId="628F6582" w:rsidR="00940E19" w:rsidRPr="00EE6366" w:rsidRDefault="00EE6366" w:rsidP="00011124">
      <w:pPr>
        <w:rPr>
          <w:rFonts w:ascii="Verdana" w:hAnsi="Verdana"/>
          <w:b/>
          <w:bCs/>
          <w:sz w:val="20"/>
          <w:szCs w:val="20"/>
        </w:rPr>
      </w:pPr>
      <w:r w:rsidRPr="00EE6366">
        <w:rPr>
          <w:rFonts w:ascii="Verdana" w:hAnsi="Verdana"/>
          <w:b/>
          <w:bCs/>
          <w:sz w:val="20"/>
          <w:szCs w:val="20"/>
        </w:rPr>
        <w:t>Ejemplo de función para saber el mayor de dos números</w:t>
      </w:r>
    </w:p>
    <w:p w14:paraId="32362383" w14:textId="61FD3905" w:rsidR="00EE6366" w:rsidRDefault="00EE6366" w:rsidP="00011124">
      <w:pPr>
        <w:rPr>
          <w:rFonts w:ascii="Verdana" w:hAnsi="Verdana"/>
          <w:sz w:val="20"/>
          <w:szCs w:val="20"/>
        </w:rPr>
      </w:pPr>
    </w:p>
    <w:p w14:paraId="5A147628" w14:textId="4E5C5B08" w:rsidR="00EE6366" w:rsidRPr="00EE6366" w:rsidRDefault="00EE6366" w:rsidP="00EE6366">
      <w:pPr>
        <w:rPr>
          <w:rFonts w:ascii="Verdana" w:hAnsi="Verdana"/>
          <w:b/>
          <w:bCs/>
          <w:sz w:val="20"/>
          <w:szCs w:val="20"/>
        </w:rPr>
      </w:pPr>
      <w:r w:rsidRPr="00EE6366">
        <w:rPr>
          <w:rFonts w:ascii="Verdana" w:hAnsi="Verdana"/>
          <w:b/>
          <w:bCs/>
          <w:sz w:val="20"/>
          <w:szCs w:val="20"/>
        </w:rPr>
        <w:t>Solución con tres números</w:t>
      </w:r>
    </w:p>
    <w:p w14:paraId="647A20F7" w14:textId="32229141" w:rsidR="00EE6366" w:rsidRDefault="00EE6366" w:rsidP="00EE6366">
      <w:pPr>
        <w:rPr>
          <w:rFonts w:ascii="Verdana" w:hAnsi="Verdana"/>
          <w:sz w:val="20"/>
          <w:szCs w:val="20"/>
        </w:rPr>
      </w:pPr>
    </w:p>
    <w:p w14:paraId="5F89D925" w14:textId="39350448" w:rsidR="00EE6366" w:rsidRDefault="00EE6366" w:rsidP="00EE6366">
      <w:pPr>
        <w:rPr>
          <w:rFonts w:ascii="Verdana" w:hAnsi="Verdana"/>
          <w:sz w:val="20"/>
          <w:szCs w:val="20"/>
        </w:rPr>
      </w:pPr>
    </w:p>
    <w:p w14:paraId="46FCD217" w14:textId="56A204B9" w:rsidR="00F14C05" w:rsidRDefault="00F14C05" w:rsidP="00EE636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Ejemplo creación de función para calcular el IRPF de un número.</w:t>
      </w:r>
    </w:p>
    <w:p w14:paraId="209C1223" w14:textId="584B8B31" w:rsidR="00F14C05" w:rsidRDefault="00F14C05" w:rsidP="00EE636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Por defecto, el IRPF será de 18%, pero podremos pasar a la función otro tanto por ciento a nuestra elección.</w:t>
      </w:r>
    </w:p>
    <w:p w14:paraId="6527CA90" w14:textId="4292E881" w:rsidR="00F14C05" w:rsidRDefault="00F14C05" w:rsidP="00EE6366">
      <w:pPr>
        <w:rPr>
          <w:rFonts w:ascii="Verdana" w:hAnsi="Verdana"/>
          <w:sz w:val="20"/>
          <w:szCs w:val="20"/>
        </w:rPr>
      </w:pPr>
    </w:p>
    <w:p w14:paraId="286C6E73" w14:textId="13329F28" w:rsidR="00F14C05" w:rsidRPr="00CC72B3" w:rsidRDefault="00D268FC" w:rsidP="00F14C05">
      <w:pPr>
        <w:rPr>
          <w:rFonts w:ascii="Verdana" w:hAnsi="Verdana"/>
          <w:b/>
          <w:bCs/>
          <w:sz w:val="20"/>
          <w:szCs w:val="20"/>
        </w:rPr>
      </w:pPr>
      <w:r w:rsidRPr="00CC72B3">
        <w:rPr>
          <w:rFonts w:ascii="Verdana" w:hAnsi="Verdana"/>
          <w:b/>
          <w:bCs/>
          <w:sz w:val="20"/>
          <w:szCs w:val="20"/>
        </w:rPr>
        <w:t xml:space="preserve">Ejemplo </w:t>
      </w:r>
    </w:p>
    <w:p w14:paraId="181073D0" w14:textId="4A37A178" w:rsidR="00CC72B3" w:rsidRDefault="00CC72B3" w:rsidP="00F14C05">
      <w:pPr>
        <w:rPr>
          <w:rFonts w:ascii="Verdana" w:hAnsi="Verdana"/>
          <w:sz w:val="20"/>
          <w:szCs w:val="20"/>
        </w:rPr>
      </w:pPr>
    </w:p>
    <w:p w14:paraId="371AB66A" w14:textId="6F97CA99" w:rsidR="00CC72B3" w:rsidRPr="00CC72B3" w:rsidRDefault="00CC72B3" w:rsidP="00CC72B3">
      <w:pPr>
        <w:rPr>
          <w:rFonts w:ascii="Verdana" w:hAnsi="Verdana"/>
          <w:sz w:val="20"/>
          <w:szCs w:val="20"/>
        </w:rPr>
      </w:pPr>
      <w:r w:rsidRPr="00CC72B3">
        <w:rPr>
          <w:rFonts w:ascii="Verdana" w:hAnsi="Verdana"/>
          <w:sz w:val="20"/>
          <w:szCs w:val="20"/>
        </w:rPr>
        <w:t>CREAR UNA FUNCION QUE NOS DEVUELVA LA SUMA SALARIAL TOTAL</w:t>
      </w:r>
    </w:p>
    <w:p w14:paraId="16D4E178" w14:textId="30372975" w:rsidR="00CC72B3" w:rsidRPr="00CC72B3" w:rsidRDefault="00CC72B3" w:rsidP="00CC72B3">
      <w:pPr>
        <w:rPr>
          <w:rFonts w:ascii="Verdana" w:hAnsi="Verdana"/>
          <w:sz w:val="20"/>
          <w:szCs w:val="20"/>
        </w:rPr>
      </w:pPr>
      <w:r w:rsidRPr="00CC72B3">
        <w:rPr>
          <w:rFonts w:ascii="Verdana" w:hAnsi="Verdana"/>
          <w:sz w:val="20"/>
          <w:szCs w:val="20"/>
        </w:rPr>
        <w:t>DE LOS EMPLEADOS (DOCTORES Y PLANTILLA) DE UN HOSPITAL</w:t>
      </w:r>
    </w:p>
    <w:p w14:paraId="533A4731" w14:textId="22AB737F" w:rsidR="00CC72B3" w:rsidRDefault="00CC72B3" w:rsidP="00CC72B3">
      <w:pPr>
        <w:rPr>
          <w:rFonts w:ascii="Verdana" w:hAnsi="Verdana"/>
          <w:sz w:val="20"/>
          <w:szCs w:val="20"/>
        </w:rPr>
      </w:pPr>
      <w:r w:rsidRPr="00CC72B3">
        <w:rPr>
          <w:rFonts w:ascii="Verdana" w:hAnsi="Verdana"/>
          <w:sz w:val="20"/>
          <w:szCs w:val="20"/>
        </w:rPr>
        <w:t>ENVIANDO EL NOMBRE DEL HOSPITAL.</w:t>
      </w:r>
    </w:p>
    <w:p w14:paraId="4C0A2D6D" w14:textId="77777777" w:rsidR="00CC72B3" w:rsidRDefault="00CC72B3" w:rsidP="00F14C05">
      <w:pPr>
        <w:rPr>
          <w:rFonts w:ascii="Verdana" w:hAnsi="Verdana"/>
          <w:sz w:val="20"/>
          <w:szCs w:val="20"/>
        </w:rPr>
      </w:pPr>
    </w:p>
    <w:sectPr w:rsidR="00CC72B3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B4C827" w14:textId="77777777" w:rsidR="008B2B79" w:rsidRDefault="008B2B79">
      <w:r>
        <w:separator/>
      </w:r>
    </w:p>
  </w:endnote>
  <w:endnote w:type="continuationSeparator" w:id="0">
    <w:p w14:paraId="56270A81" w14:textId="77777777" w:rsidR="008B2B79" w:rsidRDefault="008B2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5FCA5" w14:textId="77777777" w:rsidR="008E4DA6" w:rsidRDefault="008E4DA6" w:rsidP="00137EDB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330C00" w14:textId="77777777" w:rsidR="008B2B79" w:rsidRDefault="008B2B79">
      <w:r>
        <w:separator/>
      </w:r>
    </w:p>
  </w:footnote>
  <w:footnote w:type="continuationSeparator" w:id="0">
    <w:p w14:paraId="5D0F0778" w14:textId="77777777" w:rsidR="008B2B79" w:rsidRDefault="008B2B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727090" w14:textId="77777777" w:rsidR="008E4DA6" w:rsidRPr="00897A8E" w:rsidRDefault="008E4DA6" w:rsidP="00897A8E">
    <w:pPr>
      <w:pStyle w:val="Encabezado"/>
      <w:pBdr>
        <w:bottom w:val="single" w:sz="4" w:space="1" w:color="auto"/>
      </w:pBdr>
      <w:jc w:val="right"/>
      <w:rPr>
        <w:rFonts w:ascii="Tahoma" w:hAnsi="Tahoma" w:cs="Tahoma"/>
        <w:sz w:val="20"/>
        <w:szCs w:val="20"/>
      </w:rPr>
    </w:pPr>
    <w:r w:rsidRPr="00897A8E"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7205416" wp14:editId="7E46833D">
              <wp:simplePos x="0" y="0"/>
              <wp:positionH relativeFrom="column">
                <wp:posOffset>-71755</wp:posOffset>
              </wp:positionH>
              <wp:positionV relativeFrom="paragraph">
                <wp:posOffset>-100965</wp:posOffset>
              </wp:positionV>
              <wp:extent cx="1329055" cy="322580"/>
              <wp:effectExtent l="4445" t="3810" r="0" b="0"/>
              <wp:wrapSquare wrapText="bothSides"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9055" cy="322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5C4A7" w14:textId="77777777" w:rsidR="008E4DA6" w:rsidRDefault="008E4DA6" w:rsidP="00897A8E">
                          <w:pPr>
                            <w:pStyle w:val="Encabezado"/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C31AF52" wp14:editId="791FBC78">
                                <wp:extent cx="1146810" cy="232410"/>
                                <wp:effectExtent l="0" t="0" r="0" b="0"/>
                                <wp:docPr id="2" name="Imagen 1" descr="Oracl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Oracl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46810" cy="2324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20541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5.65pt;margin-top:-7.95pt;width:104.65pt;height:25.4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" stroked="f">
              <v:textbox style="mso-fit-shape-to-text:t">
                <w:txbxContent>
                  <w:p w14:paraId="7225C4A7" w14:textId="77777777" w:rsidR="008E4DA6" w:rsidRDefault="008E4DA6" w:rsidP="00897A8E">
                    <w:pPr>
                      <w:pStyle w:val="Encabezado"/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C31AF52" wp14:editId="791FBC78">
                          <wp:extent cx="1146810" cy="232410"/>
                          <wp:effectExtent l="0" t="0" r="0" b="0"/>
                          <wp:docPr id="2" name="Imagen 1" descr="Oracl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Oracl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46810" cy="232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Tahoma" w:hAnsi="Tahoma" w:cs="Tahoma"/>
        <w:sz w:val="20"/>
        <w:szCs w:val="20"/>
      </w:rPr>
      <w:t>BASE DE DATOS O</w:t>
    </w:r>
    <w:r w:rsidRPr="00897A8E">
      <w:rPr>
        <w:rFonts w:ascii="Tahoma" w:hAnsi="Tahoma" w:cs="Tahoma"/>
        <w:sz w:val="20"/>
        <w:szCs w:val="20"/>
      </w:rPr>
      <w:t>RACLE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E6867"/>
    <w:multiLevelType w:val="hybridMultilevel"/>
    <w:tmpl w:val="025027C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E7A9F"/>
    <w:multiLevelType w:val="hybridMultilevel"/>
    <w:tmpl w:val="6744F3A4"/>
    <w:lvl w:ilvl="0" w:tplc="40F09F8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24939"/>
    <w:multiLevelType w:val="hybridMultilevel"/>
    <w:tmpl w:val="0BCAC49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C08A2"/>
    <w:multiLevelType w:val="hybridMultilevel"/>
    <w:tmpl w:val="913C4C0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C7AD1"/>
    <w:multiLevelType w:val="hybridMultilevel"/>
    <w:tmpl w:val="77E65238"/>
    <w:lvl w:ilvl="0" w:tplc="0C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B09A9"/>
    <w:multiLevelType w:val="hybridMultilevel"/>
    <w:tmpl w:val="AD44B204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40E7E"/>
    <w:multiLevelType w:val="hybridMultilevel"/>
    <w:tmpl w:val="32FAF1E6"/>
    <w:lvl w:ilvl="0" w:tplc="AB4643C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ADE3356"/>
    <w:multiLevelType w:val="hybridMultilevel"/>
    <w:tmpl w:val="8B8C17F2"/>
    <w:lvl w:ilvl="0" w:tplc="0C0A000B">
      <w:numFmt w:val="bullet"/>
      <w:lvlText w:val=""/>
      <w:lvlJc w:val="left"/>
      <w:pPr>
        <w:ind w:left="1068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8171672"/>
    <w:multiLevelType w:val="hybridMultilevel"/>
    <w:tmpl w:val="B270E3A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176277">
    <w:abstractNumId w:val="6"/>
  </w:num>
  <w:num w:numId="2" w16cid:durableId="1828861613">
    <w:abstractNumId w:val="5"/>
  </w:num>
  <w:num w:numId="3" w16cid:durableId="430244469">
    <w:abstractNumId w:val="8"/>
  </w:num>
  <w:num w:numId="4" w16cid:durableId="585454605">
    <w:abstractNumId w:val="7"/>
  </w:num>
  <w:num w:numId="5" w16cid:durableId="1325013510">
    <w:abstractNumId w:val="3"/>
  </w:num>
  <w:num w:numId="6" w16cid:durableId="116070310">
    <w:abstractNumId w:val="2"/>
  </w:num>
  <w:num w:numId="7" w16cid:durableId="386925794">
    <w:abstractNumId w:val="4"/>
  </w:num>
  <w:num w:numId="8" w16cid:durableId="873805742">
    <w:abstractNumId w:val="0"/>
  </w:num>
  <w:num w:numId="9" w16cid:durableId="1256134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836"/>
    <w:rsid w:val="000011C8"/>
    <w:rsid w:val="00001C0E"/>
    <w:rsid w:val="00010DE2"/>
    <w:rsid w:val="00011124"/>
    <w:rsid w:val="00042397"/>
    <w:rsid w:val="00046C0B"/>
    <w:rsid w:val="00050DA2"/>
    <w:rsid w:val="00062867"/>
    <w:rsid w:val="000721AE"/>
    <w:rsid w:val="000958C0"/>
    <w:rsid w:val="001003B1"/>
    <w:rsid w:val="00100FCD"/>
    <w:rsid w:val="00124F53"/>
    <w:rsid w:val="00132414"/>
    <w:rsid w:val="0013617E"/>
    <w:rsid w:val="00136575"/>
    <w:rsid w:val="00137EDB"/>
    <w:rsid w:val="00140611"/>
    <w:rsid w:val="001410D2"/>
    <w:rsid w:val="00145322"/>
    <w:rsid w:val="00155DE5"/>
    <w:rsid w:val="00156BC0"/>
    <w:rsid w:val="001853AB"/>
    <w:rsid w:val="001D5D82"/>
    <w:rsid w:val="00202BA4"/>
    <w:rsid w:val="002218D7"/>
    <w:rsid w:val="002226D6"/>
    <w:rsid w:val="00247B34"/>
    <w:rsid w:val="00260ABD"/>
    <w:rsid w:val="00265B48"/>
    <w:rsid w:val="002A2DD0"/>
    <w:rsid w:val="002C3747"/>
    <w:rsid w:val="002D126B"/>
    <w:rsid w:val="002D240B"/>
    <w:rsid w:val="002E2320"/>
    <w:rsid w:val="003039E6"/>
    <w:rsid w:val="00303C07"/>
    <w:rsid w:val="003475AC"/>
    <w:rsid w:val="003603A3"/>
    <w:rsid w:val="00362A60"/>
    <w:rsid w:val="00386403"/>
    <w:rsid w:val="003B6A7E"/>
    <w:rsid w:val="003B7853"/>
    <w:rsid w:val="003E5476"/>
    <w:rsid w:val="003E7EC0"/>
    <w:rsid w:val="003F2965"/>
    <w:rsid w:val="004003CF"/>
    <w:rsid w:val="00406398"/>
    <w:rsid w:val="004218C2"/>
    <w:rsid w:val="00451236"/>
    <w:rsid w:val="00475976"/>
    <w:rsid w:val="004A0524"/>
    <w:rsid w:val="004A2F29"/>
    <w:rsid w:val="004E2EB9"/>
    <w:rsid w:val="00523C44"/>
    <w:rsid w:val="0058178F"/>
    <w:rsid w:val="0058751E"/>
    <w:rsid w:val="005E272C"/>
    <w:rsid w:val="00601025"/>
    <w:rsid w:val="00601FC5"/>
    <w:rsid w:val="0062672C"/>
    <w:rsid w:val="00676ABB"/>
    <w:rsid w:val="006970D7"/>
    <w:rsid w:val="006B2157"/>
    <w:rsid w:val="006B54E1"/>
    <w:rsid w:val="006C52DE"/>
    <w:rsid w:val="006E4D22"/>
    <w:rsid w:val="006F0D6E"/>
    <w:rsid w:val="00701B5C"/>
    <w:rsid w:val="00710C95"/>
    <w:rsid w:val="00715236"/>
    <w:rsid w:val="0074545E"/>
    <w:rsid w:val="007625E9"/>
    <w:rsid w:val="00776DCA"/>
    <w:rsid w:val="007B4CC8"/>
    <w:rsid w:val="007E354F"/>
    <w:rsid w:val="00810997"/>
    <w:rsid w:val="00813F85"/>
    <w:rsid w:val="008153F2"/>
    <w:rsid w:val="00816CCB"/>
    <w:rsid w:val="00853288"/>
    <w:rsid w:val="00877B7A"/>
    <w:rsid w:val="00897A8E"/>
    <w:rsid w:val="008A3365"/>
    <w:rsid w:val="008B2B79"/>
    <w:rsid w:val="008D490F"/>
    <w:rsid w:val="008E0E31"/>
    <w:rsid w:val="008E4CA8"/>
    <w:rsid w:val="008E4DA6"/>
    <w:rsid w:val="008F6AB4"/>
    <w:rsid w:val="00905160"/>
    <w:rsid w:val="00925C90"/>
    <w:rsid w:val="00940E19"/>
    <w:rsid w:val="0094704A"/>
    <w:rsid w:val="00962145"/>
    <w:rsid w:val="00974F5D"/>
    <w:rsid w:val="009824E4"/>
    <w:rsid w:val="009916F1"/>
    <w:rsid w:val="009B0FE2"/>
    <w:rsid w:val="009C7DFD"/>
    <w:rsid w:val="009E4FF5"/>
    <w:rsid w:val="00A22C40"/>
    <w:rsid w:val="00A22EB2"/>
    <w:rsid w:val="00A26C21"/>
    <w:rsid w:val="00A32D16"/>
    <w:rsid w:val="00A71342"/>
    <w:rsid w:val="00A852C0"/>
    <w:rsid w:val="00AA6C90"/>
    <w:rsid w:val="00AD1D53"/>
    <w:rsid w:val="00AD7FDB"/>
    <w:rsid w:val="00AE3239"/>
    <w:rsid w:val="00AE3318"/>
    <w:rsid w:val="00B003CD"/>
    <w:rsid w:val="00B01071"/>
    <w:rsid w:val="00B0281A"/>
    <w:rsid w:val="00B039ED"/>
    <w:rsid w:val="00B24241"/>
    <w:rsid w:val="00B260F9"/>
    <w:rsid w:val="00B92836"/>
    <w:rsid w:val="00BC7712"/>
    <w:rsid w:val="00BD5BCB"/>
    <w:rsid w:val="00C30BDA"/>
    <w:rsid w:val="00C34A28"/>
    <w:rsid w:val="00C4182C"/>
    <w:rsid w:val="00C61C10"/>
    <w:rsid w:val="00C70658"/>
    <w:rsid w:val="00CA67D1"/>
    <w:rsid w:val="00CC40A2"/>
    <w:rsid w:val="00CC72B3"/>
    <w:rsid w:val="00CD5D5C"/>
    <w:rsid w:val="00CF2192"/>
    <w:rsid w:val="00D07E7B"/>
    <w:rsid w:val="00D13767"/>
    <w:rsid w:val="00D24B7F"/>
    <w:rsid w:val="00D268FC"/>
    <w:rsid w:val="00D27F6B"/>
    <w:rsid w:val="00D449BD"/>
    <w:rsid w:val="00D546E9"/>
    <w:rsid w:val="00D63C97"/>
    <w:rsid w:val="00D93C54"/>
    <w:rsid w:val="00DA7F16"/>
    <w:rsid w:val="00DD6859"/>
    <w:rsid w:val="00DF1913"/>
    <w:rsid w:val="00E11F8D"/>
    <w:rsid w:val="00E3260E"/>
    <w:rsid w:val="00E34245"/>
    <w:rsid w:val="00E34EC9"/>
    <w:rsid w:val="00E55D33"/>
    <w:rsid w:val="00E749CE"/>
    <w:rsid w:val="00E77836"/>
    <w:rsid w:val="00EE6366"/>
    <w:rsid w:val="00F14C05"/>
    <w:rsid w:val="00F26D99"/>
    <w:rsid w:val="00F55376"/>
    <w:rsid w:val="00F822DE"/>
    <w:rsid w:val="00F82D02"/>
    <w:rsid w:val="00F93436"/>
    <w:rsid w:val="00FB31D7"/>
    <w:rsid w:val="00FD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2311C1"/>
  <w15:chartTrackingRefBased/>
  <w15:docId w15:val="{1ADB8BF1-2C19-4215-8978-F9C34BE8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0658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F26D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customStyle="1" w:styleId="Puesto">
    <w:name w:val="Puesto"/>
    <w:basedOn w:val="Normal"/>
    <w:qFormat/>
    <w:rsid w:val="00C70658"/>
    <w:pPr>
      <w:jc w:val="center"/>
    </w:pPr>
    <w:rPr>
      <w:b/>
      <w:bCs/>
    </w:rPr>
  </w:style>
  <w:style w:type="paragraph" w:styleId="Textosinformato">
    <w:name w:val="Plain Text"/>
    <w:basedOn w:val="Normal"/>
    <w:rsid w:val="00C70658"/>
    <w:rPr>
      <w:rFonts w:ascii="Courier New" w:hAnsi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40639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F26D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SEGURIDAD%20NOVIEMBRE%202%20(PORTATIL)\PLANTILLAS%20WORD%202005\ORACLE10G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ORACLE10G.dot</Template>
  <TotalTime>92</TotalTime>
  <Pages>3</Pages>
  <Words>327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CURSORES-PL-SQL</vt:lpstr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CURSORES-PL-SQL</dc:title>
  <dc:subject/>
  <dc:creator>sd</dc:creator>
  <cp:keywords/>
  <dc:description/>
  <cp:lastModifiedBy>Francisco García Serrano</cp:lastModifiedBy>
  <cp:revision>6</cp:revision>
  <cp:lastPrinted>1899-12-31T23:00:00Z</cp:lastPrinted>
  <dcterms:created xsi:type="dcterms:W3CDTF">2020-11-11T18:23:00Z</dcterms:created>
  <dcterms:modified xsi:type="dcterms:W3CDTF">2025-05-05T13:51:00Z</dcterms:modified>
</cp:coreProperties>
</file>