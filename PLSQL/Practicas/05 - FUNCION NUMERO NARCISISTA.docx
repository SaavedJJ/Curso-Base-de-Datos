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9FADA" w14:textId="77777777" w:rsidR="00BC60BD" w:rsidRPr="00A24ADF" w:rsidRDefault="006A1DDB" w:rsidP="00BC60BD">
      <w:pPr>
        <w:jc w:val="center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 xml:space="preserve">NUMERO </w:t>
      </w:r>
      <w:r w:rsidR="00D268CD">
        <w:rPr>
          <w:rFonts w:ascii="Tahoma" w:hAnsi="Tahoma" w:cs="Tahoma"/>
          <w:b/>
          <w:sz w:val="20"/>
          <w:szCs w:val="20"/>
          <w:u w:val="single"/>
        </w:rPr>
        <w:t xml:space="preserve">NARCISISTA </w:t>
      </w:r>
    </w:p>
    <w:p w14:paraId="228958D6" w14:textId="77777777" w:rsidR="00BC60BD" w:rsidRDefault="00BC60BD" w:rsidP="00BC60BD">
      <w:pPr>
        <w:rPr>
          <w:rFonts w:ascii="Tahoma" w:hAnsi="Tahoma" w:cs="Tahoma"/>
          <w:sz w:val="20"/>
          <w:szCs w:val="20"/>
        </w:rPr>
      </w:pPr>
    </w:p>
    <w:p w14:paraId="0A21CE4E" w14:textId="77777777" w:rsidR="00B04DC7" w:rsidRDefault="000A125B" w:rsidP="000A125B">
      <w:pPr>
        <w:pStyle w:val="Prrafodelista"/>
        <w:numPr>
          <w:ilvl w:val="0"/>
          <w:numId w:val="24"/>
        </w:num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Debemos pedir un texto numérico al usuario.</w:t>
      </w:r>
      <w:r w:rsidR="00D4524C">
        <w:rPr>
          <w:rFonts w:ascii="Verdana" w:hAnsi="Verdana" w:cs="Tahoma"/>
          <w:sz w:val="20"/>
          <w:szCs w:val="20"/>
        </w:rPr>
        <w:t xml:space="preserve">  </w:t>
      </w:r>
    </w:p>
    <w:p w14:paraId="4DF44187" w14:textId="77777777" w:rsidR="00D4524C" w:rsidRDefault="00D4524C" w:rsidP="000A125B">
      <w:pPr>
        <w:pStyle w:val="Prrafodelista"/>
        <w:numPr>
          <w:ilvl w:val="0"/>
          <w:numId w:val="24"/>
        </w:num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Un número narcisista es aquel que, sumando la potencia de la longitud del número de cada uno de los números, devuelve el mismo número.</w:t>
      </w:r>
    </w:p>
    <w:p w14:paraId="2E82C4EA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</w:p>
    <w:p w14:paraId="69C91BEC" w14:textId="77777777" w:rsidR="00D4524C" w:rsidRDefault="00D4524C" w:rsidP="000A125B">
      <w:pPr>
        <w:pStyle w:val="Prrafodelista"/>
        <w:numPr>
          <w:ilvl w:val="0"/>
          <w:numId w:val="24"/>
        </w:num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Ejemplo de un número narcisista:  153</w:t>
      </w:r>
    </w:p>
    <w:p w14:paraId="6341218C" w14:textId="77777777" w:rsidR="00D4524C" w:rsidRPr="00D4524C" w:rsidRDefault="00D4524C" w:rsidP="00D4524C">
      <w:pPr>
        <w:pStyle w:val="Prrafodelista"/>
        <w:rPr>
          <w:rFonts w:ascii="Verdana" w:hAnsi="Verdana" w:cs="Tahoma"/>
          <w:sz w:val="20"/>
          <w:szCs w:val="20"/>
        </w:rPr>
      </w:pPr>
    </w:p>
    <w:p w14:paraId="54B0D884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153 tiene una longitud de 3.</w:t>
      </w:r>
    </w:p>
    <w:p w14:paraId="1F6F25EF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Debemos elevar cada uno de los números del texto a 3 (potencia).</w:t>
      </w:r>
    </w:p>
    <w:p w14:paraId="060EFD79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</w:p>
    <w:p w14:paraId="081EAE8D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1 elevado a 3</w:t>
      </w:r>
    </w:p>
    <w:p w14:paraId="1C1B156A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5 elevado a 3</w:t>
      </w:r>
    </w:p>
    <w:p w14:paraId="56115434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3 elevado a 3</w:t>
      </w:r>
    </w:p>
    <w:p w14:paraId="71D840C7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</w:p>
    <w:p w14:paraId="103A1618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Cada una de las potencias nos dará un resultado:</w:t>
      </w:r>
    </w:p>
    <w:p w14:paraId="1F6E5DAE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</w:p>
    <w:p w14:paraId="680C9036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1*1*1 = 1</w:t>
      </w:r>
    </w:p>
    <w:p w14:paraId="450543B4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5*5*5 = 125</w:t>
      </w:r>
    </w:p>
    <w:p w14:paraId="7603334B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3*3*3 = 27</w:t>
      </w:r>
    </w:p>
    <w:p w14:paraId="73D3BB74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</w:p>
    <w:p w14:paraId="1CCB510C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La suma de estos tres números: 125 + 27 + 1 = </w:t>
      </w:r>
      <w:r w:rsidRPr="00D4524C">
        <w:rPr>
          <w:rFonts w:ascii="Verdana" w:hAnsi="Verdana" w:cs="Tahoma"/>
          <w:b/>
          <w:sz w:val="20"/>
          <w:szCs w:val="20"/>
        </w:rPr>
        <w:t>153</w:t>
      </w:r>
    </w:p>
    <w:p w14:paraId="3EF0EF3C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Si la suma ofrece el mismo número, es </w:t>
      </w:r>
      <w:r w:rsidR="00D268CD">
        <w:rPr>
          <w:rFonts w:ascii="Verdana" w:hAnsi="Verdana" w:cs="Tahoma"/>
          <w:sz w:val="20"/>
          <w:szCs w:val="20"/>
        </w:rPr>
        <w:t>NARCISISTA</w:t>
      </w:r>
    </w:p>
    <w:p w14:paraId="3C169B47" w14:textId="77777777" w:rsidR="00D4524C" w:rsidRP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</w:p>
    <w:sectPr w:rsidR="00D4524C" w:rsidRPr="00D4524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28488" w14:textId="77777777" w:rsidR="003C20F4" w:rsidRDefault="003C20F4">
      <w:r>
        <w:separator/>
      </w:r>
    </w:p>
  </w:endnote>
  <w:endnote w:type="continuationSeparator" w:id="0">
    <w:p w14:paraId="1FC1B805" w14:textId="77777777" w:rsidR="003C20F4" w:rsidRDefault="003C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DF9C5" w14:textId="77777777" w:rsidR="00140611" w:rsidRDefault="00140611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268CD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3C617" w14:textId="77777777" w:rsidR="003C20F4" w:rsidRDefault="003C20F4">
      <w:r>
        <w:separator/>
      </w:r>
    </w:p>
  </w:footnote>
  <w:footnote w:type="continuationSeparator" w:id="0">
    <w:p w14:paraId="539C1538" w14:textId="77777777" w:rsidR="003C20F4" w:rsidRDefault="003C2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3240D" w14:textId="77777777" w:rsidR="00140611" w:rsidRPr="00897A8E" w:rsidRDefault="006275D1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6EDCCD" wp14:editId="0B199DA3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0" t="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C11EC0" w14:textId="77777777" w:rsidR="00897A8E" w:rsidRDefault="006275D1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9E29674" wp14:editId="44B2BB54">
                                <wp:extent cx="1145540" cy="23114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5540" cy="231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" stroked="f">
              <v:textbox style="mso-fit-shape-to-text:t">
                <w:txbxContent>
                  <w:p w:rsidR="00897A8E" w:rsidRDefault="006275D1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145540" cy="23114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5540" cy="231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="002B24A2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084A"/>
    <w:multiLevelType w:val="hybridMultilevel"/>
    <w:tmpl w:val="3F5879DE"/>
    <w:lvl w:ilvl="0" w:tplc="28CA1AC4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51329"/>
    <w:multiLevelType w:val="hybridMultilevel"/>
    <w:tmpl w:val="024A24B8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24CC7"/>
    <w:multiLevelType w:val="hybridMultilevel"/>
    <w:tmpl w:val="61DEEC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E071B0"/>
    <w:multiLevelType w:val="hybridMultilevel"/>
    <w:tmpl w:val="8C3C41BE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D5EB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3553871"/>
    <w:multiLevelType w:val="hybridMultilevel"/>
    <w:tmpl w:val="EB7A6FEA"/>
    <w:lvl w:ilvl="0" w:tplc="2008599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51DF9"/>
    <w:multiLevelType w:val="hybridMultilevel"/>
    <w:tmpl w:val="9CD88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62052"/>
    <w:multiLevelType w:val="hybridMultilevel"/>
    <w:tmpl w:val="569C25D0"/>
    <w:lvl w:ilvl="0" w:tplc="E45E8C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86C41"/>
    <w:multiLevelType w:val="hybridMultilevel"/>
    <w:tmpl w:val="20C231B6"/>
    <w:lvl w:ilvl="0" w:tplc="1FA0BA5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D244A"/>
    <w:multiLevelType w:val="hybridMultilevel"/>
    <w:tmpl w:val="357670F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353AF8"/>
    <w:multiLevelType w:val="hybridMultilevel"/>
    <w:tmpl w:val="7E5C1E8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54C6E"/>
    <w:multiLevelType w:val="hybridMultilevel"/>
    <w:tmpl w:val="A5F0754A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A5330"/>
    <w:multiLevelType w:val="hybridMultilevel"/>
    <w:tmpl w:val="03A67A86"/>
    <w:lvl w:ilvl="0" w:tplc="A1327E9E">
      <w:start w:val="30"/>
      <w:numFmt w:val="decimal"/>
      <w:lvlText w:val="%1"/>
      <w:lvlJc w:val="left"/>
      <w:pPr>
        <w:tabs>
          <w:tab w:val="num" w:pos="2640"/>
        </w:tabs>
        <w:ind w:left="2640" w:hanging="1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3" w15:restartNumberingAfterBreak="0">
    <w:nsid w:val="3A7D11CF"/>
    <w:multiLevelType w:val="hybridMultilevel"/>
    <w:tmpl w:val="024A24B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C310F"/>
    <w:multiLevelType w:val="hybridMultilevel"/>
    <w:tmpl w:val="72FC99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186FC8"/>
    <w:multiLevelType w:val="hybridMultilevel"/>
    <w:tmpl w:val="FEA2358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B755A6"/>
    <w:multiLevelType w:val="hybridMultilevel"/>
    <w:tmpl w:val="58D66F18"/>
    <w:lvl w:ilvl="0" w:tplc="940E4D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26F0D"/>
    <w:multiLevelType w:val="hybridMultilevel"/>
    <w:tmpl w:val="E6C475A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21501"/>
    <w:multiLevelType w:val="hybridMultilevel"/>
    <w:tmpl w:val="1AA0BAE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585459"/>
    <w:multiLevelType w:val="hybridMultilevel"/>
    <w:tmpl w:val="5C00CD4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30432"/>
    <w:multiLevelType w:val="hybridMultilevel"/>
    <w:tmpl w:val="AD96EC86"/>
    <w:lvl w:ilvl="0" w:tplc="6E10DD32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7968FAD8">
      <w:start w:val="3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eastAsia="Times New Roman" w:hAnsi="Symbol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8C066D8"/>
    <w:multiLevelType w:val="hybridMultilevel"/>
    <w:tmpl w:val="6F849C54"/>
    <w:lvl w:ilvl="0" w:tplc="CD3CFBB8">
      <w:start w:val="5"/>
      <w:numFmt w:val="bullet"/>
      <w:lvlText w:val=""/>
      <w:lvlJc w:val="left"/>
      <w:pPr>
        <w:tabs>
          <w:tab w:val="num" w:pos="1623"/>
        </w:tabs>
        <w:ind w:left="1623" w:hanging="915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B794860"/>
    <w:multiLevelType w:val="hybridMultilevel"/>
    <w:tmpl w:val="593CE5F0"/>
    <w:lvl w:ilvl="0" w:tplc="FE6E50D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E125E"/>
    <w:multiLevelType w:val="hybridMultilevel"/>
    <w:tmpl w:val="97ECBFB4"/>
    <w:lvl w:ilvl="0" w:tplc="173832B4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1923953265">
    <w:abstractNumId w:val="20"/>
  </w:num>
  <w:num w:numId="2" w16cid:durableId="1244073463">
    <w:abstractNumId w:val="23"/>
  </w:num>
  <w:num w:numId="3" w16cid:durableId="1931769513">
    <w:abstractNumId w:val="19"/>
  </w:num>
  <w:num w:numId="4" w16cid:durableId="38019321">
    <w:abstractNumId w:val="1"/>
  </w:num>
  <w:num w:numId="5" w16cid:durableId="244146187">
    <w:abstractNumId w:val="13"/>
  </w:num>
  <w:num w:numId="6" w16cid:durableId="903102413">
    <w:abstractNumId w:val="21"/>
  </w:num>
  <w:num w:numId="7" w16cid:durableId="1338851918">
    <w:abstractNumId w:val="17"/>
  </w:num>
  <w:num w:numId="8" w16cid:durableId="1619217205">
    <w:abstractNumId w:val="11"/>
  </w:num>
  <w:num w:numId="9" w16cid:durableId="1348823534">
    <w:abstractNumId w:val="15"/>
  </w:num>
  <w:num w:numId="10" w16cid:durableId="1565796340">
    <w:abstractNumId w:val="3"/>
  </w:num>
  <w:num w:numId="11" w16cid:durableId="1198348545">
    <w:abstractNumId w:val="14"/>
  </w:num>
  <w:num w:numId="12" w16cid:durableId="174459339">
    <w:abstractNumId w:val="4"/>
  </w:num>
  <w:num w:numId="13" w16cid:durableId="921523072">
    <w:abstractNumId w:val="12"/>
  </w:num>
  <w:num w:numId="14" w16cid:durableId="1089933194">
    <w:abstractNumId w:val="9"/>
  </w:num>
  <w:num w:numId="15" w16cid:durableId="123886673">
    <w:abstractNumId w:val="18"/>
  </w:num>
  <w:num w:numId="16" w16cid:durableId="1253202807">
    <w:abstractNumId w:val="0"/>
  </w:num>
  <w:num w:numId="17" w16cid:durableId="1377316230">
    <w:abstractNumId w:val="2"/>
  </w:num>
  <w:num w:numId="18" w16cid:durableId="2129620993">
    <w:abstractNumId w:val="10"/>
  </w:num>
  <w:num w:numId="19" w16cid:durableId="574708416">
    <w:abstractNumId w:val="6"/>
  </w:num>
  <w:num w:numId="20" w16cid:durableId="1069303001">
    <w:abstractNumId w:val="7"/>
  </w:num>
  <w:num w:numId="21" w16cid:durableId="1383214269">
    <w:abstractNumId w:val="5"/>
  </w:num>
  <w:num w:numId="22" w16cid:durableId="354035730">
    <w:abstractNumId w:val="8"/>
  </w:num>
  <w:num w:numId="23" w16cid:durableId="399981553">
    <w:abstractNumId w:val="16"/>
  </w:num>
  <w:num w:numId="24" w16cid:durableId="1220289255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4A2"/>
    <w:rsid w:val="00000CA8"/>
    <w:rsid w:val="00062D3C"/>
    <w:rsid w:val="000728B7"/>
    <w:rsid w:val="00072F1F"/>
    <w:rsid w:val="000A125B"/>
    <w:rsid w:val="000C07F2"/>
    <w:rsid w:val="000C6FCE"/>
    <w:rsid w:val="000D4AB4"/>
    <w:rsid w:val="000E5095"/>
    <w:rsid w:val="001003B1"/>
    <w:rsid w:val="00101100"/>
    <w:rsid w:val="00123D5F"/>
    <w:rsid w:val="00137EDB"/>
    <w:rsid w:val="00140611"/>
    <w:rsid w:val="001556F8"/>
    <w:rsid w:val="001A5588"/>
    <w:rsid w:val="001E1718"/>
    <w:rsid w:val="001F35D3"/>
    <w:rsid w:val="00261F1E"/>
    <w:rsid w:val="00290604"/>
    <w:rsid w:val="002B24A2"/>
    <w:rsid w:val="002B7329"/>
    <w:rsid w:val="002D240B"/>
    <w:rsid w:val="00303C07"/>
    <w:rsid w:val="00304F64"/>
    <w:rsid w:val="00306454"/>
    <w:rsid w:val="00365090"/>
    <w:rsid w:val="0036734B"/>
    <w:rsid w:val="00373EAF"/>
    <w:rsid w:val="003914CF"/>
    <w:rsid w:val="003B020B"/>
    <w:rsid w:val="003C20F4"/>
    <w:rsid w:val="00436677"/>
    <w:rsid w:val="00442719"/>
    <w:rsid w:val="00476D05"/>
    <w:rsid w:val="004A3361"/>
    <w:rsid w:val="00567A93"/>
    <w:rsid w:val="005A6C6B"/>
    <w:rsid w:val="005E4D34"/>
    <w:rsid w:val="00600CCC"/>
    <w:rsid w:val="00623323"/>
    <w:rsid w:val="006275D1"/>
    <w:rsid w:val="00677AA3"/>
    <w:rsid w:val="006A1DDB"/>
    <w:rsid w:val="006A3AB1"/>
    <w:rsid w:val="006B555A"/>
    <w:rsid w:val="007E3B01"/>
    <w:rsid w:val="008344D7"/>
    <w:rsid w:val="00845344"/>
    <w:rsid w:val="008805D9"/>
    <w:rsid w:val="00897A8E"/>
    <w:rsid w:val="0093318B"/>
    <w:rsid w:val="00960639"/>
    <w:rsid w:val="00963CF6"/>
    <w:rsid w:val="00966785"/>
    <w:rsid w:val="00972D38"/>
    <w:rsid w:val="00A05C87"/>
    <w:rsid w:val="00A32D16"/>
    <w:rsid w:val="00AF1822"/>
    <w:rsid w:val="00AF40C7"/>
    <w:rsid w:val="00B04DC7"/>
    <w:rsid w:val="00B6030E"/>
    <w:rsid w:val="00B95480"/>
    <w:rsid w:val="00B96F47"/>
    <w:rsid w:val="00B97ACD"/>
    <w:rsid w:val="00BB4168"/>
    <w:rsid w:val="00BC60BD"/>
    <w:rsid w:val="00BE3CF1"/>
    <w:rsid w:val="00BF37A3"/>
    <w:rsid w:val="00D061E0"/>
    <w:rsid w:val="00D26497"/>
    <w:rsid w:val="00D268CD"/>
    <w:rsid w:val="00D4524C"/>
    <w:rsid w:val="00DA3B2A"/>
    <w:rsid w:val="00DD325F"/>
    <w:rsid w:val="00DD6859"/>
    <w:rsid w:val="00E07138"/>
    <w:rsid w:val="00E508C2"/>
    <w:rsid w:val="00E624E3"/>
    <w:rsid w:val="00FA3A2E"/>
    <w:rsid w:val="00FC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AF53FB"/>
  <w15:chartTrackingRefBased/>
  <w15:docId w15:val="{42BBA4CB-374D-4D24-A70C-036CB916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24E3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318B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93318B"/>
    <w:pPr>
      <w:keepNext/>
      <w:ind w:left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3318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3318B"/>
    <w:pPr>
      <w:keepNext/>
      <w:ind w:left="720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93318B"/>
    <w:pPr>
      <w:keepNext/>
      <w:outlineLvl w:val="4"/>
    </w:pPr>
    <w:rPr>
      <w:u w:val="single"/>
    </w:rPr>
  </w:style>
  <w:style w:type="paragraph" w:styleId="Ttulo6">
    <w:name w:val="heading 6"/>
    <w:basedOn w:val="Normal"/>
    <w:next w:val="Normal"/>
    <w:link w:val="Ttulo6Car"/>
    <w:qFormat/>
    <w:rsid w:val="0093318B"/>
    <w:pPr>
      <w:keepNext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ar"/>
    <w:qFormat/>
    <w:rsid w:val="0093318B"/>
    <w:pPr>
      <w:keepNext/>
      <w:autoSpaceDE w:val="0"/>
      <w:autoSpaceDN w:val="0"/>
      <w:adjustRightInd w:val="0"/>
      <w:jc w:val="center"/>
      <w:outlineLvl w:val="6"/>
    </w:pPr>
    <w:rPr>
      <w:rFonts w:ascii="Courier New" w:hAnsi="Courier New" w:cs="Courier New"/>
      <w:b/>
      <w:bCs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93318B"/>
    <w:pPr>
      <w:keepNext/>
      <w:autoSpaceDE w:val="0"/>
      <w:autoSpaceDN w:val="0"/>
      <w:adjustRightInd w:val="0"/>
      <w:outlineLvl w:val="7"/>
    </w:pPr>
    <w:rPr>
      <w:rFonts w:ascii="Courier New" w:hAnsi="Courier New" w:cs="Courier New"/>
      <w:b/>
      <w:bCs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93318B"/>
    <w:pPr>
      <w:keepNext/>
      <w:ind w:firstLine="36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tulo">
    <w:name w:val="Title"/>
    <w:basedOn w:val="Normal"/>
    <w:link w:val="TtuloCar"/>
    <w:qFormat/>
    <w:rsid w:val="00E624E3"/>
    <w:pPr>
      <w:ind w:left="360"/>
      <w:jc w:val="center"/>
    </w:pPr>
    <w:rPr>
      <w:rFonts w:ascii="Tahoma" w:hAnsi="Tahoma" w:cs="Tahoma"/>
      <w:b/>
      <w:bCs/>
      <w:sz w:val="22"/>
      <w:u w:val="single"/>
    </w:rPr>
  </w:style>
  <w:style w:type="paragraph" w:styleId="Textonotapie">
    <w:name w:val="footnote text"/>
    <w:basedOn w:val="Normal"/>
    <w:link w:val="TextonotapieCar"/>
    <w:semiHidden/>
    <w:rsid w:val="00E624E3"/>
    <w:rPr>
      <w:sz w:val="20"/>
      <w:szCs w:val="20"/>
    </w:rPr>
  </w:style>
  <w:style w:type="character" w:customStyle="1" w:styleId="Ttulo1Car">
    <w:name w:val="Título 1 Car"/>
    <w:link w:val="Ttulo1"/>
    <w:rsid w:val="0093318B"/>
    <w:rPr>
      <w:b/>
      <w:bCs/>
      <w:sz w:val="24"/>
      <w:szCs w:val="24"/>
    </w:rPr>
  </w:style>
  <w:style w:type="character" w:customStyle="1" w:styleId="Ttulo2Car">
    <w:name w:val="Título 2 Car"/>
    <w:link w:val="Ttulo2"/>
    <w:rsid w:val="0093318B"/>
    <w:rPr>
      <w:b/>
      <w:bCs/>
      <w:sz w:val="24"/>
      <w:szCs w:val="24"/>
    </w:rPr>
  </w:style>
  <w:style w:type="character" w:customStyle="1" w:styleId="Ttulo3Car">
    <w:name w:val="Título 3 Car"/>
    <w:link w:val="Ttulo3"/>
    <w:rsid w:val="0093318B"/>
    <w:rPr>
      <w:b/>
      <w:bCs/>
      <w:sz w:val="24"/>
      <w:szCs w:val="24"/>
    </w:rPr>
  </w:style>
  <w:style w:type="character" w:customStyle="1" w:styleId="Ttulo4Car">
    <w:name w:val="Título 4 Car"/>
    <w:link w:val="Ttulo4"/>
    <w:rsid w:val="0093318B"/>
    <w:rPr>
      <w:b/>
      <w:bCs/>
      <w:sz w:val="24"/>
      <w:szCs w:val="24"/>
    </w:rPr>
  </w:style>
  <w:style w:type="character" w:customStyle="1" w:styleId="Ttulo5Car">
    <w:name w:val="Título 5 Car"/>
    <w:link w:val="Ttulo5"/>
    <w:rsid w:val="0093318B"/>
    <w:rPr>
      <w:sz w:val="24"/>
      <w:szCs w:val="24"/>
      <w:u w:val="single"/>
    </w:rPr>
  </w:style>
  <w:style w:type="character" w:customStyle="1" w:styleId="Ttulo6Car">
    <w:name w:val="Título 6 Car"/>
    <w:link w:val="Ttulo6"/>
    <w:rsid w:val="0093318B"/>
    <w:rPr>
      <w:i/>
      <w:iCs/>
      <w:sz w:val="24"/>
      <w:szCs w:val="24"/>
    </w:rPr>
  </w:style>
  <w:style w:type="character" w:customStyle="1" w:styleId="Ttulo7Car">
    <w:name w:val="Título 7 Car"/>
    <w:link w:val="Ttulo7"/>
    <w:rsid w:val="0093318B"/>
    <w:rPr>
      <w:rFonts w:ascii="Courier New" w:hAnsi="Courier New" w:cs="Courier New"/>
      <w:b/>
      <w:bCs/>
    </w:rPr>
  </w:style>
  <w:style w:type="character" w:customStyle="1" w:styleId="Ttulo8Car">
    <w:name w:val="Título 8 Car"/>
    <w:link w:val="Ttulo8"/>
    <w:rsid w:val="0093318B"/>
    <w:rPr>
      <w:rFonts w:ascii="Courier New" w:hAnsi="Courier New" w:cs="Courier New"/>
      <w:b/>
      <w:bCs/>
    </w:rPr>
  </w:style>
  <w:style w:type="character" w:customStyle="1" w:styleId="Ttulo9Car">
    <w:name w:val="Título 9 Car"/>
    <w:link w:val="Ttulo9"/>
    <w:rsid w:val="0093318B"/>
    <w:rPr>
      <w:i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93318B"/>
    <w:rPr>
      <w:rFonts w:ascii="Courier New" w:hAnsi="Courier New"/>
      <w:sz w:val="20"/>
      <w:szCs w:val="20"/>
    </w:rPr>
  </w:style>
  <w:style w:type="character" w:customStyle="1" w:styleId="TextosinformatoCar">
    <w:name w:val="Texto sin formato Car"/>
    <w:link w:val="Textosinformato"/>
    <w:rsid w:val="0093318B"/>
    <w:rPr>
      <w:rFonts w:ascii="Courier New" w:hAnsi="Courier New"/>
    </w:rPr>
  </w:style>
  <w:style w:type="paragraph" w:styleId="NormalWeb">
    <w:name w:val="Normal (Web)"/>
    <w:basedOn w:val="Normal"/>
    <w:rsid w:val="0093318B"/>
    <w:pPr>
      <w:spacing w:before="100" w:beforeAutospacing="1" w:after="100" w:afterAutospacing="1"/>
    </w:pPr>
  </w:style>
  <w:style w:type="character" w:customStyle="1" w:styleId="TextonotapieCar">
    <w:name w:val="Texto nota pie Car"/>
    <w:basedOn w:val="Fuentedeprrafopredeter"/>
    <w:link w:val="Textonotapie"/>
    <w:semiHidden/>
    <w:rsid w:val="0093318B"/>
  </w:style>
  <w:style w:type="paragraph" w:styleId="Textoindependiente2">
    <w:name w:val="Body Text 2"/>
    <w:basedOn w:val="Normal"/>
    <w:link w:val="Textoindependiente2Car"/>
    <w:rsid w:val="0093318B"/>
    <w:rPr>
      <w:b/>
      <w:bCs/>
    </w:rPr>
  </w:style>
  <w:style w:type="character" w:customStyle="1" w:styleId="Textoindependiente2Car">
    <w:name w:val="Texto independiente 2 Car"/>
    <w:link w:val="Textoindependiente2"/>
    <w:rsid w:val="0093318B"/>
    <w:rPr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93318B"/>
    <w:pPr>
      <w:ind w:left="708" w:firstLine="708"/>
    </w:pPr>
  </w:style>
  <w:style w:type="character" w:customStyle="1" w:styleId="SangradetextonormalCar">
    <w:name w:val="Sangría de texto normal Car"/>
    <w:link w:val="Sangradetextonormal"/>
    <w:rsid w:val="0093318B"/>
    <w:rPr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93318B"/>
    <w:pPr>
      <w:ind w:left="1416"/>
    </w:pPr>
  </w:style>
  <w:style w:type="character" w:customStyle="1" w:styleId="Sangra2detindependienteCar">
    <w:name w:val="Sangría 2 de t. independiente Car"/>
    <w:link w:val="Sangra2detindependiente"/>
    <w:rsid w:val="0093318B"/>
    <w:rPr>
      <w:sz w:val="24"/>
      <w:szCs w:val="24"/>
    </w:rPr>
  </w:style>
  <w:style w:type="paragraph" w:styleId="Textoindependiente">
    <w:name w:val="Body Text"/>
    <w:basedOn w:val="Normal"/>
    <w:link w:val="TextoindependienteCar"/>
    <w:rsid w:val="0093318B"/>
    <w:rPr>
      <w:color w:val="99CC00"/>
    </w:rPr>
  </w:style>
  <w:style w:type="character" w:customStyle="1" w:styleId="TextoindependienteCar">
    <w:name w:val="Texto independiente Car"/>
    <w:link w:val="Textoindependiente"/>
    <w:rsid w:val="0093318B"/>
    <w:rPr>
      <w:color w:val="99CC00"/>
      <w:sz w:val="24"/>
      <w:szCs w:val="24"/>
    </w:rPr>
  </w:style>
  <w:style w:type="paragraph" w:styleId="Textoindependiente3">
    <w:name w:val="Body Text 3"/>
    <w:basedOn w:val="Normal"/>
    <w:link w:val="Textoindependiente3Car"/>
    <w:rsid w:val="0093318B"/>
    <w:rPr>
      <w:rFonts w:ascii="Verdana" w:hAnsi="Verdana"/>
      <w:b/>
      <w:bCs/>
      <w:sz w:val="20"/>
    </w:rPr>
  </w:style>
  <w:style w:type="character" w:customStyle="1" w:styleId="Textoindependiente3Car">
    <w:name w:val="Texto independiente 3 Car"/>
    <w:link w:val="Textoindependiente3"/>
    <w:rsid w:val="0093318B"/>
    <w:rPr>
      <w:rFonts w:ascii="Verdana" w:hAnsi="Verdana"/>
      <w:b/>
      <w:bCs/>
      <w:szCs w:val="24"/>
    </w:rPr>
  </w:style>
  <w:style w:type="paragraph" w:customStyle="1" w:styleId="Epgrafe">
    <w:name w:val="Epígrafe"/>
    <w:basedOn w:val="Normal"/>
    <w:next w:val="Normal"/>
    <w:qFormat/>
    <w:rsid w:val="0093318B"/>
    <w:pPr>
      <w:ind w:left="708"/>
    </w:pPr>
    <w:rPr>
      <w:b/>
      <w:bCs/>
    </w:rPr>
  </w:style>
  <w:style w:type="paragraph" w:styleId="Sangra3detindependiente">
    <w:name w:val="Body Text Indent 3"/>
    <w:basedOn w:val="Normal"/>
    <w:link w:val="Sangra3detindependienteCar"/>
    <w:rsid w:val="0093318B"/>
    <w:pPr>
      <w:ind w:firstLine="708"/>
    </w:pPr>
  </w:style>
  <w:style w:type="character" w:customStyle="1" w:styleId="Sangra3detindependienteCar">
    <w:name w:val="Sangría 3 de t. independiente Car"/>
    <w:link w:val="Sangra3detindependiente"/>
    <w:rsid w:val="0093318B"/>
    <w:rPr>
      <w:sz w:val="24"/>
      <w:szCs w:val="24"/>
    </w:rPr>
  </w:style>
  <w:style w:type="paragraph" w:customStyle="1" w:styleId="indent">
    <w:name w:val="indent"/>
    <w:basedOn w:val="Normal"/>
    <w:rsid w:val="0093318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rsid w:val="00933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conformatoprevioCar">
    <w:name w:val="HTML con formato previo Car"/>
    <w:link w:val="HTMLconformatoprevio"/>
    <w:rsid w:val="0093318B"/>
    <w:rPr>
      <w:rFonts w:ascii="Arial Unicode MS" w:eastAsia="Arial Unicode MS" w:hAnsi="Arial Unicode MS" w:cs="Arial Unicode MS"/>
    </w:rPr>
  </w:style>
  <w:style w:type="table" w:styleId="Tablaconcuadrcula8">
    <w:name w:val="Table Grid 8"/>
    <w:basedOn w:val="Tablanormal"/>
    <w:rsid w:val="0093318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link w:val="Encabezado"/>
    <w:rsid w:val="007E3B01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600CCC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AF40C7"/>
    <w:rPr>
      <w:rFonts w:ascii="Tahoma" w:hAnsi="Tahoma" w:cs="Tahoma"/>
      <w:b/>
      <w:bCs/>
      <w:sz w:val="22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DE UNION INTERNAS</vt:lpstr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DE UNION INTERNAS</dc:title>
  <dc:subject/>
  <dc:creator>Francisco García</dc:creator>
  <cp:keywords/>
  <dc:description/>
  <cp:lastModifiedBy>Francisco García Serrano</cp:lastModifiedBy>
  <cp:revision>2</cp:revision>
  <cp:lastPrinted>1899-12-31T23:00:00Z</cp:lastPrinted>
  <dcterms:created xsi:type="dcterms:W3CDTF">2025-05-05T17:15:00Z</dcterms:created>
  <dcterms:modified xsi:type="dcterms:W3CDTF">2025-05-05T17:15:00Z</dcterms:modified>
</cp:coreProperties>
</file>