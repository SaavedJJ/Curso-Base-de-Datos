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E0CA" w14:textId="587537EE" w:rsidR="00CC72B3" w:rsidRDefault="001E03C3" w:rsidP="001E03C3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1E03C3">
        <w:rPr>
          <w:rFonts w:ascii="Verdana" w:hAnsi="Verdana"/>
          <w:b/>
          <w:bCs/>
          <w:sz w:val="20"/>
          <w:szCs w:val="20"/>
          <w:u w:val="single"/>
        </w:rPr>
        <w:t>PAQUETES</w:t>
      </w:r>
    </w:p>
    <w:p w14:paraId="23EF94BB" w14:textId="16D3D6C1" w:rsidR="001E03C3" w:rsidRDefault="001E03C3" w:rsidP="001E03C3">
      <w:pPr>
        <w:rPr>
          <w:rFonts w:ascii="Verdana" w:hAnsi="Verdana"/>
          <w:sz w:val="20"/>
          <w:szCs w:val="20"/>
          <w:u w:val="single"/>
        </w:rPr>
      </w:pPr>
    </w:p>
    <w:p w14:paraId="57E26455" w14:textId="365019AE" w:rsidR="001E03C3" w:rsidRDefault="00EF101A" w:rsidP="001E03C3">
      <w:pPr>
        <w:rPr>
          <w:rFonts w:ascii="Verdana" w:hAnsi="Verdana"/>
          <w:sz w:val="20"/>
          <w:szCs w:val="20"/>
        </w:rPr>
      </w:pPr>
      <w:r w:rsidRPr="00EF101A">
        <w:rPr>
          <w:rFonts w:ascii="Verdana" w:hAnsi="Verdana"/>
          <w:sz w:val="20"/>
          <w:szCs w:val="20"/>
        </w:rPr>
        <w:t>Un paquete</w:t>
      </w:r>
      <w:r>
        <w:rPr>
          <w:rFonts w:ascii="Verdana" w:hAnsi="Verdana"/>
          <w:sz w:val="20"/>
          <w:szCs w:val="20"/>
        </w:rPr>
        <w:t xml:space="preserve"> es una utilidad de Oracle.  Por sí mismo no sirve de nada.</w:t>
      </w:r>
    </w:p>
    <w:p w14:paraId="39F5F4CA" w14:textId="3784A8A9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paquete es una estructura que contiene objetos lógicos en su interior.</w:t>
      </w:r>
    </w:p>
    <w:p w14:paraId="77472AD1" w14:textId="6DDCDAAB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Sirve para agrupar objetos que tengan que ver entre sí para organizar la bbdd.</w:t>
      </w:r>
    </w:p>
    <w:p w14:paraId="4CBDD159" w14:textId="536E640A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Como objetos lógicos, hablamos de procedimientos y funciones.</w:t>
      </w:r>
    </w:p>
    <w:p w14:paraId="4D00C599" w14:textId="31A962FD" w:rsidR="00EF101A" w:rsidRDefault="00EF101A" w:rsidP="001E03C3">
      <w:pPr>
        <w:rPr>
          <w:rFonts w:ascii="Verdana" w:hAnsi="Verdana"/>
          <w:sz w:val="20"/>
          <w:szCs w:val="20"/>
        </w:rPr>
      </w:pPr>
    </w:p>
    <w:p w14:paraId="4A4746AC" w14:textId="70C9EF02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Imaginemos que tenemos varios procedimientos que realizan acciones sobre una misma tabla (EMP).  Insertamos, eliminamos, modificamos y mostramos registros.</w:t>
      </w:r>
    </w:p>
    <w:p w14:paraId="0DE30FAC" w14:textId="5ADCFB58" w:rsidR="00EF101A" w:rsidRDefault="00EF101A" w:rsidP="001E03C3">
      <w:pPr>
        <w:rPr>
          <w:rFonts w:ascii="Verdana" w:hAnsi="Verdana"/>
          <w:sz w:val="20"/>
          <w:szCs w:val="20"/>
        </w:rPr>
      </w:pPr>
    </w:p>
    <w:p w14:paraId="6AA35235" w14:textId="63EE11A7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lugar de tener cada procedimiento suelto, lo que se hace es agruparlo dentro de un objeto Paquete, como una carpeta.</w:t>
      </w:r>
    </w:p>
    <w:p w14:paraId="3F2827CF" w14:textId="4F5E92F3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de dicho paquete estarán todos los procedimientos.</w:t>
      </w:r>
    </w:p>
    <w:p w14:paraId="7A384233" w14:textId="5B509B22" w:rsidR="00EF101A" w:rsidRDefault="00EF101A" w:rsidP="001E03C3">
      <w:pPr>
        <w:rPr>
          <w:rFonts w:ascii="Verdana" w:hAnsi="Verdana"/>
          <w:sz w:val="20"/>
          <w:szCs w:val="20"/>
        </w:rPr>
      </w:pPr>
    </w:p>
    <w:p w14:paraId="3E5C43E3" w14:textId="09311288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paquete, aunque no vamos a verlo tan a fondo hasta Java, también permite la posibilidad de poder declarar variables para poder recuperarlas en la salida.</w:t>
      </w:r>
    </w:p>
    <w:p w14:paraId="3AA099CA" w14:textId="3E389E91" w:rsidR="00EF101A" w:rsidRDefault="00EF101A" w:rsidP="001E03C3">
      <w:pPr>
        <w:rPr>
          <w:rFonts w:ascii="Verdana" w:hAnsi="Verdana"/>
          <w:sz w:val="20"/>
          <w:szCs w:val="20"/>
        </w:rPr>
      </w:pPr>
    </w:p>
    <w:p w14:paraId="1D2805C2" w14:textId="36508FE0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paquete también puede estar formado solamente por declaraciones, lo que es una ventaja para poder utilizar parámetros OUT compuestos.</w:t>
      </w:r>
    </w:p>
    <w:p w14:paraId="4BAC65B5" w14:textId="2FC6A8B9" w:rsidR="00EF101A" w:rsidRDefault="00EF101A" w:rsidP="001E03C3">
      <w:pPr>
        <w:rPr>
          <w:rFonts w:ascii="Verdana" w:hAnsi="Verdana"/>
          <w:sz w:val="20"/>
          <w:szCs w:val="20"/>
        </w:rPr>
      </w:pPr>
    </w:p>
    <w:p w14:paraId="5F02E01C" w14:textId="6805F2E8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procedimiento tiene un tipo simple (INT)</w:t>
      </w:r>
    </w:p>
    <w:p w14:paraId="474491A3" w14:textId="77777777" w:rsidR="00EF101A" w:rsidRDefault="00EF101A" w:rsidP="001E03C3">
      <w:pPr>
        <w:rPr>
          <w:rFonts w:ascii="Verdana" w:hAnsi="Verdana"/>
          <w:sz w:val="20"/>
          <w:szCs w:val="20"/>
        </w:rPr>
      </w:pPr>
    </w:p>
    <w:p w14:paraId="0AADB774" w14:textId="3CE2AC90" w:rsidR="00EF101A" w:rsidRDefault="00EF101A" w:rsidP="001E03C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1B669C7" wp14:editId="308B03D1">
            <wp:extent cx="3315402" cy="12050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84" cy="1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635" w14:textId="601E2757" w:rsidR="00EF101A" w:rsidRDefault="00EF101A" w:rsidP="001E03C3">
      <w:pPr>
        <w:rPr>
          <w:rFonts w:ascii="Verdana" w:hAnsi="Verdana"/>
          <w:sz w:val="20"/>
          <w:szCs w:val="20"/>
        </w:rPr>
      </w:pPr>
    </w:p>
    <w:p w14:paraId="7FD81A34" w14:textId="3A69FD32" w:rsidR="00EF101A" w:rsidRDefault="00203BF2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Procedimiento con un tipo complejo (Un out de un cursor) no se puede hacer sin paquetes.</w:t>
      </w:r>
    </w:p>
    <w:p w14:paraId="0F234BDF" w14:textId="58226248" w:rsidR="00203BF2" w:rsidRDefault="00203BF2" w:rsidP="001E03C3">
      <w:pPr>
        <w:rPr>
          <w:rFonts w:ascii="Verdana" w:hAnsi="Verdana"/>
          <w:sz w:val="20"/>
          <w:szCs w:val="20"/>
        </w:rPr>
      </w:pPr>
    </w:p>
    <w:p w14:paraId="3A214DCE" w14:textId="3D4F88FB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B878A80" wp14:editId="7C8634E1">
            <wp:extent cx="4196143" cy="203195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990" cy="20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D189" w14:textId="07945E2E" w:rsidR="00203BF2" w:rsidRDefault="00203BF2" w:rsidP="001E03C3">
      <w:pPr>
        <w:rPr>
          <w:rFonts w:ascii="Verdana" w:hAnsi="Verdana"/>
          <w:sz w:val="20"/>
          <w:szCs w:val="20"/>
        </w:rPr>
      </w:pPr>
    </w:p>
    <w:p w14:paraId="61EDCA66" w14:textId="3E683A7A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 que se hace es crear un paquete con una declaración de tipos complejos, como cursores, por ejemplo.</w:t>
      </w:r>
    </w:p>
    <w:p w14:paraId="3F983223" w14:textId="4CC83E0F" w:rsidR="00203BF2" w:rsidRDefault="00203BF2" w:rsidP="001E03C3">
      <w:pPr>
        <w:rPr>
          <w:rFonts w:ascii="Verdana" w:hAnsi="Verdana"/>
          <w:sz w:val="20"/>
          <w:szCs w:val="20"/>
        </w:rPr>
      </w:pPr>
    </w:p>
    <w:p w14:paraId="39019B05" w14:textId="7FEB5F1A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A84B6" wp14:editId="207D3F20">
            <wp:extent cx="2322464" cy="1133657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751" cy="11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564B" w14:textId="249B0B3A" w:rsidR="00203BF2" w:rsidRDefault="00203BF2" w:rsidP="001E03C3">
      <w:pPr>
        <w:rPr>
          <w:rFonts w:ascii="Verdana" w:hAnsi="Verdana"/>
          <w:sz w:val="20"/>
          <w:szCs w:val="20"/>
        </w:rPr>
      </w:pPr>
    </w:p>
    <w:p w14:paraId="6B0A6558" w14:textId="4AF2E533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Posteriormente se llama desde el procedimiento a la declaración de los cursores del paquete.</w:t>
      </w:r>
    </w:p>
    <w:p w14:paraId="634FC5C5" w14:textId="0662F428" w:rsidR="00203BF2" w:rsidRDefault="00203BF2" w:rsidP="001E03C3">
      <w:pPr>
        <w:rPr>
          <w:rFonts w:ascii="Verdana" w:hAnsi="Verdana"/>
          <w:sz w:val="20"/>
          <w:szCs w:val="20"/>
        </w:rPr>
      </w:pPr>
    </w:p>
    <w:p w14:paraId="1D3D50FD" w14:textId="43A7A6E1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2391A13" wp14:editId="4EF32208">
            <wp:extent cx="4291510" cy="15633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350" cy="15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EB6B" w14:textId="15CD4ED5" w:rsidR="00203BF2" w:rsidRDefault="00203BF2" w:rsidP="001E03C3">
      <w:pPr>
        <w:rPr>
          <w:rFonts w:ascii="Verdana" w:hAnsi="Verdana"/>
          <w:sz w:val="20"/>
          <w:szCs w:val="20"/>
        </w:rPr>
      </w:pPr>
    </w:p>
    <w:p w14:paraId="0055EC3E" w14:textId="6BF0C4C0" w:rsidR="00203BF2" w:rsidRDefault="00203BF2" w:rsidP="001E03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paquete está dividido en dos bloques PL-SQL.</w:t>
      </w:r>
    </w:p>
    <w:p w14:paraId="0EB8F443" w14:textId="712559FE" w:rsidR="00203BF2" w:rsidRPr="00203BF2" w:rsidRDefault="00203BF2" w:rsidP="001E03C3">
      <w:pPr>
        <w:rPr>
          <w:rFonts w:ascii="Verdana" w:hAnsi="Verdana"/>
          <w:b/>
          <w:bCs/>
          <w:sz w:val="20"/>
          <w:szCs w:val="20"/>
        </w:rPr>
      </w:pPr>
      <w:r w:rsidRPr="00203BF2">
        <w:rPr>
          <w:rFonts w:ascii="Verdana" w:hAnsi="Verdana"/>
          <w:b/>
          <w:bCs/>
          <w:sz w:val="20"/>
          <w:szCs w:val="20"/>
        </w:rPr>
        <w:t>El paquete debe tener el mismo nombre en los dos bloques.</w:t>
      </w:r>
    </w:p>
    <w:p w14:paraId="363C1761" w14:textId="02C1DACA" w:rsidR="00203BF2" w:rsidRDefault="00203BF2" w:rsidP="001E03C3">
      <w:pPr>
        <w:rPr>
          <w:rFonts w:ascii="Verdana" w:hAnsi="Verdana"/>
          <w:sz w:val="20"/>
          <w:szCs w:val="20"/>
        </w:rPr>
      </w:pPr>
      <w:r w:rsidRPr="00203BF2">
        <w:rPr>
          <w:rFonts w:ascii="Verdana" w:hAnsi="Verdana"/>
          <w:sz w:val="20"/>
          <w:szCs w:val="20"/>
          <w:highlight w:val="yellow"/>
        </w:rPr>
        <w:t>Se ejecuta cada bloque de forma individual.</w:t>
      </w:r>
    </w:p>
    <w:p w14:paraId="6C00F28C" w14:textId="7B65DEEA" w:rsidR="00203BF2" w:rsidRDefault="00203BF2" w:rsidP="001E03C3">
      <w:pPr>
        <w:rPr>
          <w:rFonts w:ascii="Verdana" w:hAnsi="Verdana"/>
          <w:sz w:val="20"/>
          <w:szCs w:val="20"/>
        </w:rPr>
      </w:pPr>
    </w:p>
    <w:p w14:paraId="0E25B32B" w14:textId="0E577EBE" w:rsidR="00203BF2" w:rsidRDefault="00203BF2" w:rsidP="00203BF2">
      <w:pPr>
        <w:pStyle w:val="Prrafode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03BF2">
        <w:rPr>
          <w:rFonts w:ascii="Verdana" w:hAnsi="Verdana"/>
          <w:b/>
          <w:bCs/>
          <w:sz w:val="20"/>
          <w:szCs w:val="20"/>
        </w:rPr>
        <w:t>Cabecera</w:t>
      </w:r>
      <w:r>
        <w:rPr>
          <w:rFonts w:ascii="Verdana" w:hAnsi="Verdana"/>
          <w:sz w:val="20"/>
          <w:szCs w:val="20"/>
        </w:rPr>
        <w:t xml:space="preserve">: Es la declaración de elementos que van a formar parte del paquete.  </w:t>
      </w:r>
    </w:p>
    <w:p w14:paraId="4DA5F8CB" w14:textId="288CAA83" w:rsidR="00203BF2" w:rsidRDefault="00203BF2" w:rsidP="00203BF2">
      <w:pPr>
        <w:pStyle w:val="Prrafodelista"/>
        <w:rPr>
          <w:rFonts w:ascii="Verdana" w:hAnsi="Verdana"/>
          <w:sz w:val="20"/>
          <w:szCs w:val="20"/>
        </w:rPr>
      </w:pPr>
      <w:r w:rsidRPr="00203BF2">
        <w:rPr>
          <w:rFonts w:ascii="Verdana" w:hAnsi="Verdana"/>
          <w:sz w:val="20"/>
          <w:szCs w:val="20"/>
        </w:rPr>
        <w:t>Si u</w:t>
      </w:r>
      <w:r>
        <w:rPr>
          <w:rFonts w:ascii="Verdana" w:hAnsi="Verdana"/>
          <w:sz w:val="20"/>
          <w:szCs w:val="20"/>
        </w:rPr>
        <w:t>n paquete es de solo declaraciones (solo declaración de cursores) solamente será necesaria la cabecera.</w:t>
      </w:r>
    </w:p>
    <w:p w14:paraId="377630C4" w14:textId="157F8DBB" w:rsidR="00203BF2" w:rsidRDefault="00203BF2" w:rsidP="00203BF2">
      <w:pPr>
        <w:rPr>
          <w:rFonts w:ascii="Verdana" w:hAnsi="Verdana"/>
          <w:sz w:val="20"/>
          <w:szCs w:val="20"/>
        </w:rPr>
      </w:pPr>
    </w:p>
    <w:p w14:paraId="1B7342E1" w14:textId="77777777" w:rsidR="00203BF2" w:rsidRP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Sintaxis: </w:t>
      </w:r>
    </w:p>
    <w:p w14:paraId="596CEDB0" w14:textId="2FD9752D" w:rsidR="00203BF2" w:rsidRDefault="00203BF2" w:rsidP="00203BF2">
      <w:pPr>
        <w:rPr>
          <w:rFonts w:ascii="Verdana" w:hAnsi="Verdana"/>
          <w:sz w:val="20"/>
          <w:szCs w:val="20"/>
        </w:rPr>
      </w:pPr>
    </w:p>
    <w:p w14:paraId="4471051B" w14:textId="4F09AEB5" w:rsidR="00203BF2" w:rsidRDefault="00203BF2" w:rsidP="00203BF2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or replace package </w:t>
      </w:r>
      <w:proofErr w:type="spellStart"/>
      <w:r>
        <w:rPr>
          <w:rFonts w:ascii="Verdana" w:hAnsi="Verdana"/>
          <w:sz w:val="20"/>
          <w:szCs w:val="20"/>
        </w:rPr>
        <w:t>nombrepaquete</w:t>
      </w:r>
      <w:proofErr w:type="spellEnd"/>
    </w:p>
    <w:p w14:paraId="4180446C" w14:textId="32040204" w:rsidR="00203BF2" w:rsidRDefault="00203BF2" w:rsidP="00203BF2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</w:t>
      </w:r>
    </w:p>
    <w:p w14:paraId="5ECE123E" w14:textId="211015FF" w:rsidR="00203BF2" w:rsidRDefault="00203BF2" w:rsidP="00203BF2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declaración de contenido del paquete</w:t>
      </w:r>
    </w:p>
    <w:p w14:paraId="3DD0293B" w14:textId="53DB8C2B" w:rsidR="00203BF2" w:rsidRDefault="00203BF2" w:rsidP="00203BF2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[</w:t>
      </w:r>
      <w:proofErr w:type="spellStart"/>
      <w:r>
        <w:rPr>
          <w:rFonts w:ascii="Verdana" w:hAnsi="Verdana"/>
          <w:sz w:val="20"/>
          <w:szCs w:val="20"/>
        </w:rPr>
        <w:t>nombrepaquete</w:t>
      </w:r>
      <w:proofErr w:type="spellEnd"/>
      <w:r>
        <w:rPr>
          <w:rFonts w:ascii="Verdana" w:hAnsi="Verdana"/>
          <w:sz w:val="20"/>
          <w:szCs w:val="20"/>
        </w:rPr>
        <w:t>];</w:t>
      </w:r>
    </w:p>
    <w:p w14:paraId="41595734" w14:textId="77777777" w:rsidR="00203BF2" w:rsidRDefault="00203BF2" w:rsidP="00203BF2">
      <w:pPr>
        <w:rPr>
          <w:rFonts w:ascii="Verdana" w:hAnsi="Verdana"/>
          <w:sz w:val="20"/>
          <w:szCs w:val="20"/>
        </w:rPr>
      </w:pPr>
    </w:p>
    <w:p w14:paraId="104B05E4" w14:textId="013DFE74" w:rsidR="00203BF2" w:rsidRDefault="00203BF2" w:rsidP="00203BF2">
      <w:pPr>
        <w:pStyle w:val="Prrafode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Cuerpo</w:t>
      </w:r>
      <w:r>
        <w:rPr>
          <w:rFonts w:ascii="Verdana" w:hAnsi="Verdana"/>
          <w:sz w:val="20"/>
          <w:szCs w:val="20"/>
        </w:rPr>
        <w:t>: El cuerpo del paquete es la implementación de los elementos lógicos declarados.  Implementación de procedimientos o funciones.</w:t>
      </w:r>
    </w:p>
    <w:p w14:paraId="42575339" w14:textId="02E226A2" w:rsidR="00203BF2" w:rsidRDefault="00203BF2" w:rsidP="00203BF2">
      <w:pPr>
        <w:pStyle w:val="Prrafodelista"/>
        <w:rPr>
          <w:rFonts w:ascii="Verdana" w:hAnsi="Verdana"/>
          <w:sz w:val="20"/>
          <w:szCs w:val="20"/>
        </w:rPr>
      </w:pPr>
      <w:r w:rsidRPr="00203BF2">
        <w:rPr>
          <w:rFonts w:ascii="Verdana" w:hAnsi="Verdana"/>
          <w:sz w:val="20"/>
          <w:szCs w:val="20"/>
        </w:rPr>
        <w:t xml:space="preserve">Si el </w:t>
      </w:r>
      <w:r>
        <w:rPr>
          <w:rFonts w:ascii="Verdana" w:hAnsi="Verdana"/>
          <w:sz w:val="20"/>
          <w:szCs w:val="20"/>
        </w:rPr>
        <w:t>paquete tiene procedimientos o funciones, es obligatorio crear el cuerpo.</w:t>
      </w:r>
    </w:p>
    <w:p w14:paraId="575D0466" w14:textId="2FEBA3EB" w:rsidR="00203BF2" w:rsidRDefault="00203BF2" w:rsidP="00203BF2">
      <w:pPr>
        <w:rPr>
          <w:rFonts w:ascii="Verdana" w:hAnsi="Verdana"/>
          <w:sz w:val="20"/>
          <w:szCs w:val="20"/>
        </w:rPr>
      </w:pPr>
    </w:p>
    <w:p w14:paraId="7DFC3061" w14:textId="29E79DDD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14:paraId="359FE254" w14:textId="582F553D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14:paraId="2AE5F4F4" w14:textId="55E9DB20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create or replace package </w:t>
      </w:r>
      <w:r>
        <w:rPr>
          <w:rFonts w:ascii="Verdana" w:hAnsi="Verdana"/>
          <w:b/>
          <w:bCs/>
          <w:sz w:val="20"/>
          <w:szCs w:val="20"/>
        </w:rPr>
        <w:t>body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nombrepaquete</w:t>
      </w:r>
      <w:proofErr w:type="spellEnd"/>
    </w:p>
    <w:p w14:paraId="77561F91" w14:textId="63ABC203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as</w:t>
      </w:r>
    </w:p>
    <w:p w14:paraId="4F3EDB29" w14:textId="6BEDA04D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Implementación de </w:t>
      </w:r>
      <w:proofErr w:type="spellStart"/>
      <w:r>
        <w:rPr>
          <w:rFonts w:ascii="Verdana" w:hAnsi="Verdana"/>
          <w:sz w:val="20"/>
          <w:szCs w:val="20"/>
        </w:rPr>
        <w:t>procedures</w:t>
      </w:r>
      <w:proofErr w:type="spellEnd"/>
      <w:r>
        <w:rPr>
          <w:rFonts w:ascii="Verdana" w:hAnsi="Verdana"/>
          <w:sz w:val="20"/>
          <w:szCs w:val="20"/>
        </w:rPr>
        <w:t xml:space="preserve"> o </w:t>
      </w:r>
      <w:proofErr w:type="spellStart"/>
      <w:r>
        <w:rPr>
          <w:rFonts w:ascii="Verdana" w:hAnsi="Verdana"/>
          <w:sz w:val="20"/>
          <w:szCs w:val="20"/>
        </w:rPr>
        <w:t>functions</w:t>
      </w:r>
      <w:proofErr w:type="spellEnd"/>
      <w:r>
        <w:rPr>
          <w:rFonts w:ascii="Verdana" w:hAnsi="Verdana"/>
          <w:sz w:val="20"/>
          <w:szCs w:val="20"/>
        </w:rPr>
        <w:t xml:space="preserve"> del paquete</w:t>
      </w:r>
    </w:p>
    <w:p w14:paraId="46D22238" w14:textId="641A763D" w:rsidR="00203BF2" w:rsidRDefault="00203BF2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end [</w:t>
      </w:r>
      <w:proofErr w:type="spellStart"/>
      <w:r>
        <w:rPr>
          <w:rFonts w:ascii="Verdana" w:hAnsi="Verdana"/>
          <w:sz w:val="20"/>
          <w:szCs w:val="20"/>
        </w:rPr>
        <w:t>nombrepaquete</w:t>
      </w:r>
      <w:proofErr w:type="spellEnd"/>
      <w:r>
        <w:rPr>
          <w:rFonts w:ascii="Verdana" w:hAnsi="Verdana"/>
          <w:sz w:val="20"/>
          <w:szCs w:val="20"/>
        </w:rPr>
        <w:t>];</w:t>
      </w:r>
    </w:p>
    <w:p w14:paraId="6636E9B6" w14:textId="051E9F43" w:rsidR="000F4D86" w:rsidRDefault="000F4D86" w:rsidP="00203BF2">
      <w:pPr>
        <w:rPr>
          <w:rFonts w:ascii="Verdana" w:hAnsi="Verdana"/>
          <w:sz w:val="20"/>
          <w:szCs w:val="20"/>
        </w:rPr>
      </w:pPr>
    </w:p>
    <w:p w14:paraId="02D07CD9" w14:textId="4DFB5852" w:rsidR="000F4D86" w:rsidRDefault="000F4D86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los dos componentes del paquete:</w:t>
      </w:r>
    </w:p>
    <w:p w14:paraId="3E782957" w14:textId="22D6C97F" w:rsidR="000F4D86" w:rsidRDefault="000F4D86" w:rsidP="00203BF2">
      <w:pPr>
        <w:rPr>
          <w:rFonts w:ascii="Verdana" w:hAnsi="Verdana"/>
          <w:sz w:val="20"/>
          <w:szCs w:val="20"/>
        </w:rPr>
      </w:pPr>
    </w:p>
    <w:p w14:paraId="24FCCD47" w14:textId="28FE9A3D" w:rsidR="000F4D86" w:rsidRDefault="000F4D86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Cuando declaramos funciones o procedimientos, ya no llevan create or replace.</w:t>
      </w:r>
    </w:p>
    <w:p w14:paraId="4A6FCE5B" w14:textId="5112F6DF" w:rsidR="000F4D86" w:rsidRDefault="000F4D86" w:rsidP="00203BF2">
      <w:pPr>
        <w:rPr>
          <w:rFonts w:ascii="Verdana" w:hAnsi="Verdana"/>
          <w:sz w:val="20"/>
          <w:szCs w:val="20"/>
        </w:rPr>
      </w:pPr>
    </w:p>
    <w:p w14:paraId="5F95A3AC" w14:textId="3DEAFBE7" w:rsidR="004E63DF" w:rsidRDefault="004E63DF" w:rsidP="00203BF2">
      <w:pPr>
        <w:rPr>
          <w:rFonts w:ascii="Verdana" w:hAnsi="Verdana"/>
          <w:sz w:val="20"/>
          <w:szCs w:val="20"/>
        </w:rPr>
      </w:pPr>
      <w:r w:rsidRPr="004E63DF">
        <w:rPr>
          <w:rFonts w:ascii="Verdana" w:hAnsi="Verdana"/>
          <w:sz w:val="20"/>
          <w:szCs w:val="20"/>
          <w:highlight w:val="yellow"/>
        </w:rPr>
        <w:t>Si el paquete tiene una función, debemos indicar el tipo de dato que devolverá la función.</w:t>
      </w:r>
    </w:p>
    <w:p w14:paraId="5B38E8D5" w14:textId="77777777" w:rsidR="004E63DF" w:rsidRDefault="004E63DF" w:rsidP="00203BF2">
      <w:pPr>
        <w:rPr>
          <w:rFonts w:ascii="Verdana" w:hAnsi="Verdana"/>
          <w:sz w:val="20"/>
          <w:szCs w:val="20"/>
        </w:rPr>
      </w:pPr>
    </w:p>
    <w:p w14:paraId="126843F8" w14:textId="1311BA53" w:rsidR="000F4D86" w:rsidRDefault="000F4D86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 de un paquete </w:t>
      </w:r>
      <w:r w:rsidR="00974838">
        <w:rPr>
          <w:rFonts w:ascii="Verdana" w:hAnsi="Verdana"/>
          <w:sz w:val="20"/>
          <w:szCs w:val="20"/>
        </w:rPr>
        <w:t>con un procedimiento.</w:t>
      </w:r>
    </w:p>
    <w:p w14:paraId="2A25BBD9" w14:textId="04A4486E" w:rsidR="00974838" w:rsidRDefault="00974838" w:rsidP="00203BF2">
      <w:pPr>
        <w:rPr>
          <w:rFonts w:ascii="Verdana" w:hAnsi="Verdana"/>
          <w:sz w:val="20"/>
          <w:szCs w:val="20"/>
        </w:rPr>
      </w:pPr>
    </w:p>
    <w:p w14:paraId="2D7B5A36" w14:textId="56C02D63" w:rsidR="00974838" w:rsidRDefault="00974838" w:rsidP="00203BF2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8FF7793" wp14:editId="2CD3DC89">
            <wp:extent cx="5400040" cy="1727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22F5" w14:textId="26A5FCA9" w:rsidR="00974838" w:rsidRDefault="00974838" w:rsidP="00203BF2">
      <w:pPr>
        <w:rPr>
          <w:rFonts w:ascii="Verdana" w:hAnsi="Verdana"/>
          <w:sz w:val="20"/>
          <w:szCs w:val="20"/>
        </w:rPr>
      </w:pPr>
    </w:p>
    <w:p w14:paraId="48DAB111" w14:textId="3B36B219" w:rsidR="00974838" w:rsidRDefault="00974838" w:rsidP="00203BF2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14A9A0F" wp14:editId="735C690B">
            <wp:extent cx="5400040" cy="2103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086" w14:textId="3E27F990" w:rsidR="00974838" w:rsidRDefault="00974838" w:rsidP="00203BF2">
      <w:pPr>
        <w:rPr>
          <w:rFonts w:ascii="Verdana" w:hAnsi="Verdana"/>
          <w:sz w:val="20"/>
          <w:szCs w:val="20"/>
        </w:rPr>
      </w:pPr>
    </w:p>
    <w:p w14:paraId="1E9DDC7C" w14:textId="4E4B211B" w:rsidR="00974838" w:rsidRDefault="00974838" w:rsidP="00203B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llamada a los elementos de un paquete, solamente se diferencia en que tenemos que </w:t>
      </w:r>
      <w:r>
        <w:rPr>
          <w:rFonts w:ascii="Verdana" w:hAnsi="Verdana"/>
          <w:b/>
          <w:bCs/>
          <w:sz w:val="20"/>
          <w:szCs w:val="20"/>
        </w:rPr>
        <w:t>incluir el nombre del paquete antes de los objetos.</w:t>
      </w:r>
    </w:p>
    <w:p w14:paraId="3341F934" w14:textId="0502050E" w:rsidR="00974838" w:rsidRDefault="00974838" w:rsidP="00203BF2">
      <w:pPr>
        <w:rPr>
          <w:rFonts w:ascii="Verdana" w:hAnsi="Verdana"/>
          <w:sz w:val="20"/>
          <w:szCs w:val="20"/>
        </w:rPr>
      </w:pPr>
    </w:p>
    <w:p w14:paraId="3988904D" w14:textId="09FBD457" w:rsidR="00974838" w:rsidRDefault="00974838" w:rsidP="00203BF2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8974727" wp14:editId="0E917FB5">
            <wp:extent cx="4533900" cy="1590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193" w14:textId="31620F13" w:rsidR="00345985" w:rsidRDefault="00345985" w:rsidP="00203BF2">
      <w:pPr>
        <w:rPr>
          <w:rFonts w:ascii="Verdana" w:hAnsi="Verdana"/>
          <w:sz w:val="20"/>
          <w:szCs w:val="20"/>
        </w:rPr>
      </w:pPr>
    </w:p>
    <w:p w14:paraId="51BF598C" w14:textId="29EE32D9" w:rsidR="00345985" w:rsidRPr="00345985" w:rsidRDefault="00345985" w:rsidP="00345985">
      <w:pPr>
        <w:rPr>
          <w:rFonts w:ascii="Verdana" w:hAnsi="Verdana"/>
          <w:sz w:val="20"/>
          <w:szCs w:val="20"/>
        </w:rPr>
      </w:pPr>
      <w:r w:rsidRPr="00345985">
        <w:rPr>
          <w:rFonts w:ascii="Verdana" w:hAnsi="Verdana"/>
          <w:sz w:val="20"/>
          <w:szCs w:val="20"/>
        </w:rPr>
        <w:t>LOS PAQUETES SON ESTRUCTURAS PARA ORGANIZAR.</w:t>
      </w:r>
    </w:p>
    <w:p w14:paraId="34DB3E74" w14:textId="48EFDDE7" w:rsidR="00345985" w:rsidRPr="00345985" w:rsidRDefault="00345985" w:rsidP="00345985">
      <w:pPr>
        <w:rPr>
          <w:rFonts w:ascii="Verdana" w:hAnsi="Verdana"/>
          <w:sz w:val="20"/>
          <w:szCs w:val="20"/>
        </w:rPr>
      </w:pPr>
      <w:r w:rsidRPr="00345985">
        <w:rPr>
          <w:rFonts w:ascii="Verdana" w:hAnsi="Verdana"/>
          <w:sz w:val="20"/>
          <w:szCs w:val="20"/>
        </w:rPr>
        <w:t>TODOS LOS PAQUETES TIENEN OBJETOS EN COMUN SOBRE UN TEMA</w:t>
      </w:r>
    </w:p>
    <w:p w14:paraId="59F7C5E0" w14:textId="42CF3853" w:rsidR="00345985" w:rsidRPr="00345985" w:rsidRDefault="00345985" w:rsidP="00345985">
      <w:pPr>
        <w:rPr>
          <w:rFonts w:ascii="Verdana" w:hAnsi="Verdana"/>
          <w:sz w:val="20"/>
          <w:szCs w:val="20"/>
        </w:rPr>
      </w:pPr>
      <w:r w:rsidRPr="00345985">
        <w:rPr>
          <w:rFonts w:ascii="Verdana" w:hAnsi="Verdana"/>
          <w:sz w:val="20"/>
          <w:szCs w:val="20"/>
        </w:rPr>
        <w:t>LA TEMATICA PUEDE SER UN CONJUNTO DE ACCIONES O TABLA.</w:t>
      </w:r>
    </w:p>
    <w:p w14:paraId="116F0522" w14:textId="6BCDAFC1" w:rsidR="00345985" w:rsidRPr="00345985" w:rsidRDefault="00345985" w:rsidP="00345985">
      <w:pPr>
        <w:rPr>
          <w:rFonts w:ascii="Verdana" w:hAnsi="Verdana"/>
          <w:sz w:val="20"/>
          <w:szCs w:val="20"/>
        </w:rPr>
      </w:pPr>
      <w:r w:rsidRPr="00345985">
        <w:rPr>
          <w:rFonts w:ascii="Verdana" w:hAnsi="Verdana"/>
          <w:sz w:val="20"/>
          <w:szCs w:val="20"/>
        </w:rPr>
        <w:t xml:space="preserve">PAQUETE QUE CONTENGA PROCEDIMIENTOS PARA </w:t>
      </w:r>
      <w:r w:rsidRPr="00345985">
        <w:rPr>
          <w:rFonts w:ascii="Verdana" w:hAnsi="Verdana"/>
          <w:b/>
          <w:bCs/>
          <w:sz w:val="20"/>
          <w:szCs w:val="20"/>
        </w:rPr>
        <w:t>ELIMINAR</w:t>
      </w:r>
    </w:p>
    <w:p w14:paraId="6B24AC43" w14:textId="34CB42F8" w:rsidR="00345985" w:rsidRDefault="00345985" w:rsidP="00345985">
      <w:pPr>
        <w:rPr>
          <w:rFonts w:ascii="Verdana" w:hAnsi="Verdana"/>
          <w:sz w:val="20"/>
          <w:szCs w:val="20"/>
        </w:rPr>
      </w:pPr>
      <w:r w:rsidRPr="00345985">
        <w:rPr>
          <w:rFonts w:ascii="Verdana" w:hAnsi="Verdana"/>
          <w:sz w:val="20"/>
          <w:szCs w:val="20"/>
        </w:rPr>
        <w:t>SOBRE ALGUNAS TABLAS.</w:t>
      </w:r>
    </w:p>
    <w:p w14:paraId="74D4E534" w14:textId="77777777" w:rsidR="00345985" w:rsidRPr="00345985" w:rsidRDefault="00345985" w:rsidP="00345985">
      <w:pPr>
        <w:rPr>
          <w:rFonts w:ascii="Verdana" w:hAnsi="Verdana"/>
          <w:sz w:val="20"/>
          <w:szCs w:val="20"/>
        </w:rPr>
      </w:pPr>
    </w:p>
    <w:p w14:paraId="5C1BDB7C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pk_delete</w:t>
      </w:r>
      <w:proofErr w:type="spellEnd"/>
    </w:p>
    <w:p w14:paraId="33C00202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6819D806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eliminarempleado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p_empno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EMP.EMP_NO%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42813B17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eliminardepartamento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p_deptno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DEPT.DEPT_NO%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72C4C42F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eliminardoctor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p_doctorno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DOCTOR.DOCTOR_NO%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01A72F52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eliminarenfermo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p_inscripcion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ENFERMO.INSCRIPCION%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05CF142A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pk_delete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4454BA6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9F9F8F"/>
          <w:sz w:val="20"/>
          <w:szCs w:val="20"/>
        </w:rPr>
        <w:lastRenderedPageBreak/>
        <w:t>--body</w:t>
      </w:r>
    </w:p>
    <w:p w14:paraId="21741414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body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pk_delete</w:t>
      </w:r>
      <w:proofErr w:type="spellEnd"/>
    </w:p>
    <w:p w14:paraId="7D3305B9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296F8ED5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eliminarempleado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p_empno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EMP.EMP_NO%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7C74856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732EE59A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692B4765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delete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EMP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EMP_NO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p_empno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C5ED0AC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C782E4E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9951551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eliminardepartamento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p_deptno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DEPT.DEPT_NO%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75F99FE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29A38FC0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02CE7093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delete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DEPT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DEPT_NO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p_deptno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4C1773E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D085613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3DAEB7F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eliminardoctor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p_doctorno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DOCTOR.DOCTOR_NO%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8943C0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7CF8E3B4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7344711D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delete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DOCTOR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DOCTOR_NO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p_doctorno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3B46823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B0BD144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6F6813A3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eliminarenfermo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86108">
        <w:rPr>
          <w:rFonts w:ascii="Consolas" w:hAnsi="Consolas"/>
          <w:b/>
          <w:bCs/>
          <w:color w:val="000000"/>
          <w:sz w:val="20"/>
          <w:szCs w:val="20"/>
        </w:rPr>
        <w:t>p_inscripcion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ENFERMO.INSCRIPCION%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C650AD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0111A517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1CF7053A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delete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ENFERMO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INSCRIPCION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p_inscripcion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B903971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6F8924E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911B239" w14:textId="77777777" w:rsidR="00486108" w:rsidRPr="00486108" w:rsidRDefault="00486108" w:rsidP="00486108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86108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86108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86108">
        <w:rPr>
          <w:rFonts w:ascii="Consolas" w:hAnsi="Consolas"/>
          <w:b/>
          <w:bCs/>
          <w:color w:val="000000"/>
          <w:sz w:val="20"/>
          <w:szCs w:val="20"/>
        </w:rPr>
        <w:t>pk_delete</w:t>
      </w:r>
      <w:proofErr w:type="spellEnd"/>
      <w:r w:rsidRPr="00486108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A15E09B" w14:textId="4456865B" w:rsidR="00345985" w:rsidRDefault="00345985" w:rsidP="00345985">
      <w:pPr>
        <w:rPr>
          <w:rFonts w:ascii="Verdana" w:hAnsi="Verdana"/>
          <w:sz w:val="20"/>
          <w:szCs w:val="20"/>
        </w:rPr>
      </w:pPr>
    </w:p>
    <w:p w14:paraId="466D280D" w14:textId="3FA19BAD" w:rsidR="00345985" w:rsidRDefault="004E63DF" w:rsidP="003459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estamos dentro del paquete, podemos utilizar cualquier característica sin necesidad de poner el nombre del paquete, simplemente el nombre del procedimiento o la función que deseemos.</w:t>
      </w:r>
    </w:p>
    <w:p w14:paraId="35DE1863" w14:textId="245A4DF5" w:rsidR="004E63DF" w:rsidRDefault="004E63DF" w:rsidP="00345985">
      <w:pPr>
        <w:rPr>
          <w:rFonts w:ascii="Verdana" w:hAnsi="Verdana"/>
          <w:sz w:val="20"/>
          <w:szCs w:val="20"/>
        </w:rPr>
      </w:pPr>
    </w:p>
    <w:p w14:paraId="376D6820" w14:textId="06269B07" w:rsidR="004E63DF" w:rsidRDefault="004E63DF" w:rsidP="003459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procedimiento que tenga tres funciones, una para devolver el máximo salario de los empleados, otra para devolver el mínimo salario y otra para devolver la diferencia entre el máximo y el mínimo.</w:t>
      </w:r>
    </w:p>
    <w:p w14:paraId="12161A1C" w14:textId="74F47158" w:rsidR="004E63DF" w:rsidRDefault="004E63DF" w:rsidP="00345985">
      <w:pPr>
        <w:rPr>
          <w:rFonts w:ascii="Verdana" w:hAnsi="Verdana"/>
          <w:sz w:val="20"/>
          <w:szCs w:val="20"/>
        </w:rPr>
      </w:pPr>
    </w:p>
    <w:p w14:paraId="60AD409E" w14:textId="23531A19" w:rsidR="004E63DF" w:rsidRDefault="000D3B48" w:rsidP="0034598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3CF4E10" wp14:editId="72F2B5A5">
            <wp:extent cx="2876550" cy="100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F1E5" w14:textId="5F78BC99" w:rsidR="000D3B48" w:rsidRDefault="000D3B48" w:rsidP="00345985">
      <w:pPr>
        <w:rPr>
          <w:rFonts w:ascii="Verdana" w:hAnsi="Verdana"/>
          <w:sz w:val="20"/>
          <w:szCs w:val="20"/>
        </w:rPr>
      </w:pPr>
    </w:p>
    <w:p w14:paraId="35E834B1" w14:textId="16B4AF22" w:rsidR="000D3B48" w:rsidRDefault="000D3B48" w:rsidP="003459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2CAF7887" w14:textId="62AFB054" w:rsidR="000D3B48" w:rsidRDefault="000D3B48" w:rsidP="00345985">
      <w:pPr>
        <w:rPr>
          <w:rFonts w:ascii="Verdana" w:hAnsi="Verdana"/>
          <w:sz w:val="20"/>
          <w:szCs w:val="20"/>
        </w:rPr>
      </w:pPr>
    </w:p>
    <w:p w14:paraId="07A554F5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pk_empleados_salarios</w:t>
      </w:r>
      <w:proofErr w:type="spellEnd"/>
    </w:p>
    <w:p w14:paraId="6CB8FE23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0FFA7B54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75A0DAD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4CB5640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diferencia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7B8BC21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pk_empleados_salarios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5160099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9F9F8F"/>
          <w:sz w:val="20"/>
          <w:szCs w:val="20"/>
        </w:rPr>
        <w:t>--body</w:t>
      </w:r>
    </w:p>
    <w:p w14:paraId="7821D9C6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body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pk_empleados_salarios</w:t>
      </w:r>
      <w:proofErr w:type="spellEnd"/>
    </w:p>
    <w:p w14:paraId="45AC8C39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078C33F6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</w:p>
    <w:p w14:paraId="28B22242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4D9192A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EMP.SALARIO%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7A73C46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begin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55BFFF01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3180C">
        <w:rPr>
          <w:rFonts w:ascii="Consolas" w:hAnsi="Consolas"/>
          <w:b/>
          <w:bCs/>
          <w:color w:val="28C6E4"/>
          <w:sz w:val="20"/>
          <w:szCs w:val="20"/>
        </w:rPr>
        <w:t>min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SALARIO)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into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EMP;</w:t>
      </w:r>
    </w:p>
    <w:p w14:paraId="41A69E55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014FBF8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01331CF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</w:p>
    <w:p w14:paraId="6B6AAE6F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76B2C92A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3DC3F60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73782E19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3180C">
        <w:rPr>
          <w:rFonts w:ascii="Consolas" w:hAnsi="Consolas"/>
          <w:b/>
          <w:bCs/>
          <w:color w:val="28C6E4"/>
          <w:sz w:val="20"/>
          <w:szCs w:val="20"/>
        </w:rPr>
        <w:t>max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SALARIO)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into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EMP;</w:t>
      </w:r>
    </w:p>
    <w:p w14:paraId="648D6852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FE7F9B8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163B8D9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diferencia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</w:p>
    <w:p w14:paraId="09B72EBB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38883DD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v_diferencia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7379D83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6BA27777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diferencia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63180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maximo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minimo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2CDF801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v_diferencia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2B02E3B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BEA6E8A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80C">
        <w:rPr>
          <w:rFonts w:ascii="Consolas" w:hAnsi="Consolas"/>
          <w:b/>
          <w:bCs/>
          <w:color w:val="000000"/>
          <w:sz w:val="20"/>
          <w:szCs w:val="20"/>
        </w:rPr>
        <w:t>pk_empleados_salarios</w:t>
      </w:r>
      <w:proofErr w:type="spellEnd"/>
      <w:r w:rsidRPr="0063180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6B9F8D8E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6306704D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PK_EMPLEADOS_SALARIOS.MAXIMO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MAXIMO,</w:t>
      </w:r>
    </w:p>
    <w:p w14:paraId="090F3396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PK_EMPLEADOS_SALARIOS.MINIMO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MINIMO,</w:t>
      </w:r>
    </w:p>
    <w:p w14:paraId="273AAD67" w14:textId="77777777" w:rsidR="0063180C" w:rsidRPr="0063180C" w:rsidRDefault="0063180C" w:rsidP="0063180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PK_EMPLEADOS_SALARIOS.DIFERENCIA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DIFERENCIA </w:t>
      </w:r>
      <w:r w:rsidRPr="0063180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63180C">
        <w:rPr>
          <w:rFonts w:ascii="Consolas" w:hAnsi="Consolas"/>
          <w:b/>
          <w:bCs/>
          <w:color w:val="000000"/>
          <w:sz w:val="20"/>
          <w:szCs w:val="20"/>
        </w:rPr>
        <w:t xml:space="preserve"> DUAL;</w:t>
      </w:r>
    </w:p>
    <w:p w14:paraId="2D215C62" w14:textId="47987EFC" w:rsidR="000D3B48" w:rsidRDefault="000D3B48" w:rsidP="000D3B48">
      <w:pPr>
        <w:rPr>
          <w:rFonts w:ascii="Verdana" w:hAnsi="Verdana"/>
          <w:sz w:val="20"/>
          <w:szCs w:val="20"/>
        </w:rPr>
      </w:pPr>
    </w:p>
    <w:p w14:paraId="4FEFDCB2" w14:textId="65CF5199" w:rsidR="00B5080B" w:rsidRDefault="00B5080B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paquete con las consultas de Update, Delete e Insert sobre la tabla Departamentos (DEPT).</w:t>
      </w:r>
    </w:p>
    <w:p w14:paraId="38BD70EB" w14:textId="77777777" w:rsidR="00B5080B" w:rsidRDefault="00B5080B" w:rsidP="000D3B48">
      <w:pPr>
        <w:rPr>
          <w:rFonts w:ascii="Verdana" w:hAnsi="Verdana"/>
          <w:sz w:val="20"/>
          <w:szCs w:val="20"/>
        </w:rPr>
      </w:pPr>
    </w:p>
    <w:p w14:paraId="42B946AF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pk_departamentos</w:t>
      </w:r>
      <w:proofErr w:type="spellEnd"/>
    </w:p>
    <w:p w14:paraId="58D989C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2C8882B2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updatedept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DEPT.DNOMBRE%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</w:p>
    <w:p w14:paraId="0C0ABEDC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DEPT.LOC%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1348A962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insertdept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DEPT.DNOMBRE%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</w:p>
    <w:p w14:paraId="6596D590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DEPT.LOC%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68BE1A8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deletedept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1F5CDCE6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pk_departamentos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893287D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9F9F8F"/>
          <w:sz w:val="20"/>
          <w:szCs w:val="20"/>
        </w:rPr>
        <w:t>--body</w:t>
      </w:r>
    </w:p>
    <w:p w14:paraId="50852172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body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pk_departamentos</w:t>
      </w:r>
      <w:proofErr w:type="spellEnd"/>
    </w:p>
    <w:p w14:paraId="1E60EAAF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0717EE01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updatedept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DEPT.DNOMBRE%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</w:p>
    <w:p w14:paraId="3C12593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DEPT.LOC%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6F50C9D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21F1AC04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4F60EC2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update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 </w:t>
      </w:r>
      <w:r w:rsidRPr="00B5080B">
        <w:rPr>
          <w:rFonts w:ascii="Consolas" w:hAnsi="Consolas"/>
          <w:b/>
          <w:bCs/>
          <w:color w:val="28C6E4"/>
          <w:sz w:val="20"/>
          <w:szCs w:val="20"/>
        </w:rPr>
        <w:t>set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DNOMBRE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, LOC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</w:p>
    <w:p w14:paraId="54502759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DEPT_NO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p_id;</w:t>
      </w:r>
    </w:p>
    <w:p w14:paraId="22026E5B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250578C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6F3B826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insertdept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DEPT.DNOMBRE%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</w:p>
    <w:p w14:paraId="5907975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DEPT.LOC%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346D016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1EA994CA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6ABDD71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insert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into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values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(p_id,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p_nombre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p_localidad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0FF1285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1A50757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31772D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deletedept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080B">
        <w:rPr>
          <w:rFonts w:ascii="Consolas" w:hAnsi="Consolas"/>
          <w:b/>
          <w:bCs/>
          <w:color w:val="000000"/>
          <w:sz w:val="20"/>
          <w:szCs w:val="20"/>
        </w:rPr>
        <w:t>p_id DEPT.DEPT_NO%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9E7574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3B0CD5E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begin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7677EFC9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delete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DEPT_NO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p_id;</w:t>
      </w:r>
    </w:p>
    <w:p w14:paraId="7236FA89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commit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236582C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9E17A4F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lastRenderedPageBreak/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080B">
        <w:rPr>
          <w:rFonts w:ascii="Consolas" w:hAnsi="Consolas"/>
          <w:b/>
          <w:bCs/>
          <w:color w:val="000000"/>
          <w:sz w:val="20"/>
          <w:szCs w:val="20"/>
        </w:rPr>
        <w:t>pk_departamentos</w:t>
      </w:r>
      <w:proofErr w:type="spellEnd"/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A1DF8E0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9F9F8F"/>
          <w:sz w:val="20"/>
          <w:szCs w:val="20"/>
        </w:rPr>
        <w:t>--probando</w:t>
      </w:r>
    </w:p>
    <w:p w14:paraId="0AE16A7E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04BF115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9F9F8F"/>
          <w:sz w:val="20"/>
          <w:szCs w:val="20"/>
        </w:rPr>
        <w:t>--PK_DEPARTAMENTOS.INSERTDEPT(88, 'martes', 'Madrid');</w:t>
      </w:r>
    </w:p>
    <w:p w14:paraId="3108AE24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B5080B">
        <w:rPr>
          <w:rFonts w:ascii="Consolas" w:hAnsi="Consolas"/>
          <w:b/>
          <w:bCs/>
          <w:color w:val="9F9F8F"/>
          <w:sz w:val="20"/>
          <w:szCs w:val="20"/>
        </w:rPr>
        <w:t>--PK_DEPARTAMENTOS.UPDATEDEPT(88, '</w:t>
      </w:r>
      <w:proofErr w:type="spellStart"/>
      <w:r w:rsidRPr="00B5080B">
        <w:rPr>
          <w:rFonts w:ascii="Consolas" w:hAnsi="Consolas"/>
          <w:b/>
          <w:bCs/>
          <w:color w:val="9F9F8F"/>
          <w:sz w:val="20"/>
          <w:szCs w:val="20"/>
        </w:rPr>
        <w:t>martesssss</w:t>
      </w:r>
      <w:proofErr w:type="spellEnd"/>
      <w:r w:rsidRPr="00B5080B">
        <w:rPr>
          <w:rFonts w:ascii="Consolas" w:hAnsi="Consolas"/>
          <w:b/>
          <w:bCs/>
          <w:color w:val="9F9F8F"/>
          <w:sz w:val="20"/>
          <w:szCs w:val="20"/>
        </w:rPr>
        <w:t>', '</w:t>
      </w:r>
      <w:proofErr w:type="spellStart"/>
      <w:r w:rsidRPr="00B5080B">
        <w:rPr>
          <w:rFonts w:ascii="Consolas" w:hAnsi="Consolas"/>
          <w:b/>
          <w:bCs/>
          <w:color w:val="9F9F8F"/>
          <w:sz w:val="20"/>
          <w:szCs w:val="20"/>
        </w:rPr>
        <w:t>MadriZZ</w:t>
      </w:r>
      <w:proofErr w:type="spellEnd"/>
      <w:r w:rsidRPr="00B5080B">
        <w:rPr>
          <w:rFonts w:ascii="Consolas" w:hAnsi="Consolas"/>
          <w:b/>
          <w:bCs/>
          <w:color w:val="9F9F8F"/>
          <w:sz w:val="20"/>
          <w:szCs w:val="20"/>
        </w:rPr>
        <w:t>');</w:t>
      </w:r>
    </w:p>
    <w:p w14:paraId="350D60C3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000000"/>
          <w:sz w:val="20"/>
          <w:szCs w:val="20"/>
        </w:rPr>
        <w:t>    PK_DEPARTAMENTOS.DELETEDEPT(</w:t>
      </w:r>
      <w:r w:rsidRPr="00B5080B">
        <w:rPr>
          <w:rFonts w:ascii="Consolas" w:hAnsi="Consolas"/>
          <w:b/>
          <w:bCs/>
          <w:color w:val="AE81FF"/>
          <w:sz w:val="20"/>
          <w:szCs w:val="20"/>
        </w:rPr>
        <w:t>88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5D45EFD5" w14:textId="77777777" w:rsidR="00B5080B" w:rsidRPr="00B5080B" w:rsidRDefault="00B5080B" w:rsidP="00B5080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080B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B5080B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55E9339" w14:textId="77777777" w:rsidR="00B5080B" w:rsidRDefault="00B5080B" w:rsidP="000D3B48">
      <w:pPr>
        <w:rPr>
          <w:rFonts w:ascii="Verdana" w:hAnsi="Verdana"/>
          <w:sz w:val="20"/>
          <w:szCs w:val="20"/>
        </w:rPr>
      </w:pPr>
    </w:p>
    <w:p w14:paraId="650980F8" w14:textId="05DEA5BB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 xml:space="preserve">Necesito una funcionalidad que nos devuelva </w:t>
      </w:r>
    </w:p>
    <w:p w14:paraId="38A59A0A" w14:textId="1857EE5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el Apellido, el oficio, salario y lugar de trabajo (departamento/hospital)</w:t>
      </w:r>
    </w:p>
    <w:p w14:paraId="441341BB" w14:textId="612BA7CC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de todas las personas de nuestra bbdd.</w:t>
      </w:r>
    </w:p>
    <w:p w14:paraId="31CD8371" w14:textId="0C1F34AE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 xml:space="preserve">Necesito otra funcionalidad que nos devuelva </w:t>
      </w:r>
    </w:p>
    <w:p w14:paraId="34385E18" w14:textId="1698902D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el Apellido, el trabajo, salario y lugar de trabajo (departamento/hospital)</w:t>
      </w:r>
    </w:p>
    <w:p w14:paraId="717E829A" w14:textId="274BE899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dependiendo del salario.</w:t>
      </w:r>
    </w:p>
    <w:p w14:paraId="1D653D84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4FF5B643" w14:textId="7777777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--1) CONSULTA GORDA</w:t>
      </w:r>
    </w:p>
    <w:p w14:paraId="205E02DB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EMP.APELLIDO, EMP.OFICIO, EMP.SALARIO</w:t>
      </w:r>
    </w:p>
    <w:p w14:paraId="51A04F38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, DEPT.DNOMBRE</w:t>
      </w:r>
    </w:p>
    <w:p w14:paraId="0E0BF203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</w:t>
      </w:r>
    </w:p>
    <w:p w14:paraId="7B500852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DEPT</w:t>
      </w:r>
    </w:p>
    <w:p w14:paraId="485C2A93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EMP.DEPT_NO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DEPT.DEPT_NO</w:t>
      </w:r>
    </w:p>
    <w:p w14:paraId="12DA1BC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UNION</w:t>
      </w:r>
    </w:p>
    <w:p w14:paraId="5467602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DOCTOR.APELLIDO, DOCTOR.ESPECIALIDAD, DOCTOR.SALARIO</w:t>
      </w:r>
    </w:p>
    <w:p w14:paraId="1CDFA17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, HOSPITAL.NOMBRE</w:t>
      </w:r>
    </w:p>
    <w:p w14:paraId="4A43078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</w:t>
      </w:r>
    </w:p>
    <w:p w14:paraId="0884E56B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HOSPITAL</w:t>
      </w:r>
    </w:p>
    <w:p w14:paraId="6D61FAC2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DOCTOR.HOSPITAL_COD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HOSPITAL.HOSPITAL_COD</w:t>
      </w:r>
    </w:p>
    <w:p w14:paraId="62DDC9DA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UNION</w:t>
      </w:r>
    </w:p>
    <w:p w14:paraId="7195A741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PLANTILLA.APELLIDO, PLANTILLA.FUNCION, PLANTILLA.SALARIO</w:t>
      </w:r>
    </w:p>
    <w:p w14:paraId="153E5A82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, HOSPITAL.NOMBRE</w:t>
      </w:r>
    </w:p>
    <w:p w14:paraId="1422E44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</w:t>
      </w:r>
    </w:p>
    <w:p w14:paraId="199D24DC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HOSPITAL</w:t>
      </w:r>
    </w:p>
    <w:p w14:paraId="3C9BB8F4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PLANTILLA.HOSPITAL_COD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HOSPITAL.HOSPITAL_COD;</w:t>
      </w:r>
    </w:p>
    <w:p w14:paraId="3D1348D9" w14:textId="7777777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--2) CONSULTA DENTRO DE VISTA</w:t>
      </w:r>
    </w:p>
    <w:p w14:paraId="27DE8F5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view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V_TODOS_EMPLEADOS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202EB728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EMP.APELLIDO, EMP.OFICIO, EMP.SALARIO</w:t>
      </w:r>
    </w:p>
    <w:p w14:paraId="3B35413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    , DEPT.DNOMBRE</w:t>
      </w:r>
    </w:p>
    <w:p w14:paraId="0514947C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</w:t>
      </w:r>
    </w:p>
    <w:p w14:paraId="01910BE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DEPT</w:t>
      </w:r>
    </w:p>
    <w:p w14:paraId="34834363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EMP.DEPT_NO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DEPT.DEPT_NO</w:t>
      </w:r>
    </w:p>
    <w:p w14:paraId="2ABD00F6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UNION</w:t>
      </w:r>
    </w:p>
    <w:p w14:paraId="2FDAB41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DOCTOR.APELLIDO, DOCTOR.ESPECIALIDAD, DOCTOR.SALARIO</w:t>
      </w:r>
    </w:p>
    <w:p w14:paraId="743BF34A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    , HOSPITAL.NOMBRE</w:t>
      </w:r>
    </w:p>
    <w:p w14:paraId="3AF15C06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</w:t>
      </w:r>
    </w:p>
    <w:p w14:paraId="58643742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HOSPITAL</w:t>
      </w:r>
    </w:p>
    <w:p w14:paraId="17A8BA18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DOCTOR.HOSPITAL_COD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HOSPITAL.HOSPITAL_COD</w:t>
      </w:r>
    </w:p>
    <w:p w14:paraId="3EF7D966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UNION</w:t>
      </w:r>
    </w:p>
    <w:p w14:paraId="455BFE1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PLANTILLA.APELLIDO, PLANTILLA.FUNCION, PLANTILLA.SALARIO</w:t>
      </w:r>
    </w:p>
    <w:p w14:paraId="7530732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    , HOSPITAL.NOMBRE</w:t>
      </w:r>
    </w:p>
    <w:p w14:paraId="5EBD959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</w:t>
      </w:r>
    </w:p>
    <w:p w14:paraId="2A20FBE7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inner join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HOSPITAL</w:t>
      </w:r>
    </w:p>
    <w:p w14:paraId="4E6CA748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on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PLANTILLA.HOSPITAL_COD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HOSPITAL.HOSPITAL_COD;</w:t>
      </w:r>
    </w:p>
    <w:p w14:paraId="395A513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V_TODOS_EMPLEADOS;</w:t>
      </w:r>
    </w:p>
    <w:p w14:paraId="58EB9A6D" w14:textId="7777777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--3) PAQUETE CON DOS PROCEDIMIENTOS</w:t>
      </w:r>
    </w:p>
    <w:p w14:paraId="61903ECF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pk_vista_empleados</w:t>
      </w:r>
      <w:proofErr w:type="spellEnd"/>
    </w:p>
    <w:p w14:paraId="75C664A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710A2F3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todos_empleados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448325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todos_empleados_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salario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p_salario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EMP.SALARIO%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50C053A7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pk_vista_empleados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D5606E7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9F9F8F"/>
          <w:sz w:val="20"/>
          <w:szCs w:val="20"/>
        </w:rPr>
        <w:lastRenderedPageBreak/>
        <w:t>--body</w:t>
      </w:r>
    </w:p>
    <w:p w14:paraId="6853D8E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body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pk_vista_empleados</w:t>
      </w:r>
      <w:proofErr w:type="spellEnd"/>
    </w:p>
    <w:p w14:paraId="73B61CF7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2C822F43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todos_empleados</w:t>
      </w:r>
      <w:proofErr w:type="spellEnd"/>
    </w:p>
    <w:p w14:paraId="195BD6D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734CA94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cursor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c_empleados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AE81FF"/>
          <w:sz w:val="20"/>
          <w:szCs w:val="20"/>
        </w:rPr>
        <w:t>is</w:t>
      </w:r>
    </w:p>
    <w:p w14:paraId="5F05E53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V_TODOS_EMPLEADOS;</w:t>
      </w:r>
    </w:p>
    <w:p w14:paraId="0037A7FC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72340DB7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v_emp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28C6E4"/>
          <w:sz w:val="20"/>
          <w:szCs w:val="20"/>
        </w:rPr>
        <w:t>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c_empleados</w:t>
      </w:r>
      <w:proofErr w:type="spellEnd"/>
    </w:p>
    <w:p w14:paraId="51FF14E6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</w:p>
    <w:p w14:paraId="41D1A7A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dbms_output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put_</w:t>
      </w:r>
      <w:proofErr w:type="gram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line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emp.APELLIDO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Oficio: '</w:t>
      </w:r>
    </w:p>
    <w:p w14:paraId="231A75CF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emp.OFICIO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Salario: '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emp.SALARIO</w:t>
      </w:r>
      <w:proofErr w:type="spellEnd"/>
      <w:proofErr w:type="gramEnd"/>
    </w:p>
    <w:p w14:paraId="4926577F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Lugar: '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emp.DNOMBRE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5EF7800C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 xml:space="preserve">end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7F82F3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673734A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todos_empleados_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salario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p_salario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EMP.SALARIO%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ECD4CC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7AC6AE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cursor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c_empleados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AE81FF"/>
          <w:sz w:val="20"/>
          <w:szCs w:val="20"/>
        </w:rPr>
        <w:t>is</w:t>
      </w:r>
    </w:p>
    <w:p w14:paraId="0C8EF79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V_TODOS_EMPLEADOS</w:t>
      </w:r>
    </w:p>
    <w:p w14:paraId="63BE22F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p_salario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05145C4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18EE1B5D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v_emp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28C6E4"/>
          <w:sz w:val="20"/>
          <w:szCs w:val="20"/>
        </w:rPr>
        <w:t>in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c_empleados</w:t>
      </w:r>
      <w:proofErr w:type="spellEnd"/>
    </w:p>
    <w:p w14:paraId="019C8A3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</w:p>
    <w:p w14:paraId="6D701CA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dbms_output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put_</w:t>
      </w:r>
      <w:proofErr w:type="gram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line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emp.APELLIDO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Oficio: '</w:t>
      </w:r>
    </w:p>
    <w:p w14:paraId="0107177F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emp.OFICIO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Salario: '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emp.SALARIO</w:t>
      </w:r>
      <w:proofErr w:type="spellEnd"/>
      <w:proofErr w:type="gramEnd"/>
    </w:p>
    <w:p w14:paraId="081D1B6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25A00"/>
          <w:sz w:val="20"/>
          <w:szCs w:val="20"/>
        </w:rPr>
        <w:t>', Lugar: '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emp.DNOMBRE</w:t>
      </w:r>
      <w:proofErr w:type="spellEnd"/>
      <w:proofErr w:type="gramEnd"/>
      <w:r w:rsidRPr="00D5294D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5FB14E6E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 xml:space="preserve">end </w:t>
      </w:r>
      <w:proofErr w:type="spellStart"/>
      <w:r w:rsidRPr="00D5294D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01ABBA6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0C9D9DD5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pk_vista_empleados</w:t>
      </w:r>
      <w:proofErr w:type="spellEnd"/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5BCB5A5" w14:textId="7777777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--3A) PROCEDIMIENTO PARA DEVOLVER TODOS LOS DATOS EN UN CURSOR</w:t>
      </w:r>
    </w:p>
    <w:p w14:paraId="03913670" w14:textId="77777777" w:rsidR="00D5294D" w:rsidRPr="00D5294D" w:rsidRDefault="00D5294D" w:rsidP="00D5294D">
      <w:pPr>
        <w:shd w:val="clear" w:color="auto" w:fill="FFFFFF"/>
        <w:rPr>
          <w:rFonts w:ascii="Verdana" w:hAnsi="Verdana"/>
          <w:sz w:val="20"/>
          <w:szCs w:val="20"/>
        </w:rPr>
      </w:pPr>
      <w:r w:rsidRPr="00D5294D">
        <w:rPr>
          <w:rFonts w:ascii="Verdana" w:hAnsi="Verdana"/>
          <w:sz w:val="20"/>
          <w:szCs w:val="20"/>
        </w:rPr>
        <w:t>--3B) PROCEDIMIENTO PARA DEVOLVER TODOS LOS DATOS EN UN CURSOR POR SALARIO</w:t>
      </w:r>
    </w:p>
    <w:p w14:paraId="74E222B4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225A4030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5294D">
        <w:rPr>
          <w:rFonts w:ascii="Consolas" w:hAnsi="Consolas"/>
          <w:b/>
          <w:bCs/>
          <w:color w:val="9F9F8F"/>
          <w:sz w:val="20"/>
          <w:szCs w:val="20"/>
        </w:rPr>
        <w:t>--PK_VISTA_EMPLEADOS.TODOS_EMPLEADOS;</w:t>
      </w:r>
    </w:p>
    <w:p w14:paraId="7B5D4162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000000"/>
          <w:sz w:val="20"/>
          <w:szCs w:val="20"/>
        </w:rPr>
        <w:t>    PK_VISTA_EMPLEADOS.TODOS_EMPLEADOS_</w:t>
      </w:r>
      <w:proofErr w:type="gramStart"/>
      <w:r w:rsidRPr="00D5294D">
        <w:rPr>
          <w:rFonts w:ascii="Consolas" w:hAnsi="Consolas"/>
          <w:b/>
          <w:bCs/>
          <w:color w:val="000000"/>
          <w:sz w:val="20"/>
          <w:szCs w:val="20"/>
        </w:rPr>
        <w:t>SALARIO(</w:t>
      </w:r>
      <w:proofErr w:type="gramEnd"/>
      <w:r w:rsidRPr="00D5294D">
        <w:rPr>
          <w:rFonts w:ascii="Consolas" w:hAnsi="Consolas"/>
          <w:b/>
          <w:bCs/>
          <w:color w:val="AE81FF"/>
          <w:sz w:val="20"/>
          <w:szCs w:val="20"/>
        </w:rPr>
        <w:t>350000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43A24589" w14:textId="77777777" w:rsidR="00D5294D" w:rsidRPr="00D5294D" w:rsidRDefault="00D5294D" w:rsidP="00D5294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5294D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D5294D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9287AB1" w14:textId="77777777" w:rsidR="00B5080B" w:rsidRDefault="00B5080B" w:rsidP="000D3B48">
      <w:pPr>
        <w:rPr>
          <w:rFonts w:ascii="Verdana" w:hAnsi="Verdana"/>
          <w:sz w:val="20"/>
          <w:szCs w:val="20"/>
          <w:u w:val="single"/>
        </w:rPr>
      </w:pPr>
    </w:p>
    <w:p w14:paraId="3189BA29" w14:textId="77777777" w:rsidR="006A1704" w:rsidRDefault="006A1704" w:rsidP="000D3B48">
      <w:pPr>
        <w:rPr>
          <w:rFonts w:ascii="Verdana" w:hAnsi="Verdana"/>
          <w:sz w:val="20"/>
          <w:szCs w:val="20"/>
          <w:u w:val="single"/>
        </w:rPr>
      </w:pPr>
    </w:p>
    <w:p w14:paraId="0270AC7C" w14:textId="7EE1B60F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 xml:space="preserve">Necesitamos un paquete con procedimiento para modificar el salario de cada </w:t>
      </w:r>
    </w:p>
    <w:p w14:paraId="3795B563" w14:textId="3C4707F4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Doctor de forma individual.</w:t>
      </w:r>
    </w:p>
    <w:p w14:paraId="055C747B" w14:textId="4FC99554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La modificación de los datos de cada doctor será de forma aleatoria.</w:t>
      </w:r>
    </w:p>
    <w:p w14:paraId="46ED512C" w14:textId="5D3C41DC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 xml:space="preserve">Debemos comprobar el Salario de cada Doctor para ajustar el número aleatorio </w:t>
      </w:r>
    </w:p>
    <w:p w14:paraId="194FF18F" w14:textId="77ADDA2C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del incremento.</w:t>
      </w:r>
    </w:p>
    <w:p w14:paraId="2AF2B5FF" w14:textId="4FA1F74A" w:rsidR="006A1704" w:rsidRPr="006A1704" w:rsidRDefault="006A1704" w:rsidP="00EB6873">
      <w:pPr>
        <w:ind w:left="708"/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1) Doctor con menos de 200.000: Incremento aleatorio de 500</w:t>
      </w:r>
    </w:p>
    <w:p w14:paraId="3C3CB035" w14:textId="64343C0A" w:rsidR="006A1704" w:rsidRPr="006A1704" w:rsidRDefault="006A1704" w:rsidP="00EB6873">
      <w:pPr>
        <w:ind w:left="708"/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2) Doctor entre de 200.000 y 300.000: Incremento aleatorio de 300</w:t>
      </w:r>
    </w:p>
    <w:p w14:paraId="7F40C069" w14:textId="14B1A3EA" w:rsidR="006A1704" w:rsidRPr="006A1704" w:rsidRDefault="006A1704" w:rsidP="00EB6873">
      <w:pPr>
        <w:ind w:left="708"/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3) Doctor mayor a 300.000: Incremento aleatorio de 50</w:t>
      </w:r>
    </w:p>
    <w:p w14:paraId="72227035" w14:textId="134AC244" w:rsidR="006A1704" w:rsidRPr="006A1704" w:rsidRDefault="006A1704" w:rsidP="006A1704">
      <w:pPr>
        <w:rPr>
          <w:rFonts w:ascii="Verdana" w:hAnsi="Verdana"/>
          <w:sz w:val="20"/>
          <w:szCs w:val="20"/>
        </w:rPr>
      </w:pPr>
      <w:r w:rsidRPr="006A1704">
        <w:rPr>
          <w:rFonts w:ascii="Verdana" w:hAnsi="Verdana"/>
          <w:sz w:val="20"/>
          <w:szCs w:val="20"/>
        </w:rPr>
        <w:t>El incremento Random lo haremos con una función dentro del paquete.</w:t>
      </w:r>
    </w:p>
    <w:p w14:paraId="18A3573A" w14:textId="77777777" w:rsidR="006A1704" w:rsidRDefault="006A1704" w:rsidP="000D3B48">
      <w:pPr>
        <w:rPr>
          <w:rFonts w:ascii="Verdana" w:hAnsi="Verdana"/>
          <w:sz w:val="20"/>
          <w:szCs w:val="20"/>
          <w:u w:val="single"/>
        </w:rPr>
      </w:pPr>
    </w:p>
    <w:p w14:paraId="50AFAFDA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pk_doctores</w:t>
      </w:r>
      <w:proofErr w:type="spellEnd"/>
    </w:p>
    <w:p w14:paraId="7EFA23D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D3F0E82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incremento_random_doctores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71C6BAA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function_random_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p_iddoctor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DOCTOR.DOCTOR_NO%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85B3BC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F12795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pk_doctores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62C61CA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9F9F8F"/>
          <w:sz w:val="20"/>
          <w:szCs w:val="20"/>
        </w:rPr>
        <w:t>--body</w:t>
      </w:r>
    </w:p>
    <w:p w14:paraId="6545296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package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body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pk_doctores</w:t>
      </w:r>
      <w:proofErr w:type="spellEnd"/>
    </w:p>
    <w:p w14:paraId="295210E3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4C5E9E5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procedure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incremento_random_doctores</w:t>
      </w:r>
      <w:proofErr w:type="spellEnd"/>
    </w:p>
    <w:p w14:paraId="64ED738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0476E369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cursor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c_doctores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is</w:t>
      </w:r>
    </w:p>
    <w:p w14:paraId="5FFED7E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DOCTOR_NO, APELLIDO,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DOCTOR;</w:t>
      </w:r>
    </w:p>
    <w:p w14:paraId="4EAECCC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2F2F025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5CF38CF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v_doc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28C6E4"/>
          <w:sz w:val="20"/>
          <w:szCs w:val="20"/>
        </w:rPr>
        <w:t>in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c_doctores</w:t>
      </w:r>
      <w:proofErr w:type="spellEnd"/>
    </w:p>
    <w:p w14:paraId="0673AB30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</w:p>
    <w:p w14:paraId="1E7B008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function_random_doctores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doc.DOCTOR</w:t>
      </w:r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_NO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FD09F7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update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 </w:t>
      </w:r>
      <w:r w:rsidRPr="00476E9C">
        <w:rPr>
          <w:rFonts w:ascii="Consolas" w:hAnsi="Consolas"/>
          <w:b/>
          <w:bCs/>
          <w:color w:val="28C6E4"/>
          <w:sz w:val="20"/>
          <w:szCs w:val="20"/>
        </w:rPr>
        <w:t>set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</w:p>
    <w:p w14:paraId="3183C48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doc.DOCTOR</w:t>
      </w:r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_NO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2717060C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dbms_output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put_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line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F25A00"/>
          <w:sz w:val="20"/>
          <w:szCs w:val="20"/>
        </w:rPr>
        <w:t>'Doctor '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doc.APELLIDO</w:t>
      </w:r>
      <w:proofErr w:type="spellEnd"/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394FCB22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25A00"/>
          <w:sz w:val="20"/>
          <w:szCs w:val="20"/>
        </w:rPr>
        <w:t>' tiene un incremento de '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4530A9D9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 xml:space="preserve">end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6F0C325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0D7B501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function_random_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p_iddoctor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DOCTOR.DOCTOR_NO%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45C3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</w:p>
    <w:p w14:paraId="01701C6A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44FEC86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DOCTOR.SALARIO%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  </w:t>
      </w:r>
    </w:p>
    <w:p w14:paraId="7D5BE71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9BD85C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06C2A32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into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</w:t>
      </w:r>
    </w:p>
    <w:p w14:paraId="73FAB46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p_iddoctor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3E9044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&lt;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200000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then</w:t>
      </w:r>
    </w:p>
    <w:p w14:paraId="4D55FEA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,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500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7717CF1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elsif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300000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then</w:t>
      </w:r>
    </w:p>
    <w:p w14:paraId="6770B7EA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50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6A4C70E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1195745E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300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2D9DF113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end if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F361EDA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    </w:t>
      </w:r>
    </w:p>
    <w:p w14:paraId="7A4A467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0E7E490E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pk_doctores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DC56173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declare</w:t>
      </w:r>
    </w:p>
    <w:p w14:paraId="3838379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cursor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c_doctores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is</w:t>
      </w:r>
    </w:p>
    <w:p w14:paraId="5FB897C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DOCTOR_NO, APELLIDO,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DOCTOR;</w:t>
      </w:r>
    </w:p>
    <w:p w14:paraId="47A2BE6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96F2F7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497D9F7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v_doc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28C6E4"/>
          <w:sz w:val="20"/>
          <w:szCs w:val="20"/>
        </w:rPr>
        <w:t>in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c_doctores</w:t>
      </w:r>
      <w:proofErr w:type="spellEnd"/>
    </w:p>
    <w:p w14:paraId="735C200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</w:p>
    <w:p w14:paraId="304681E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random_doctor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doc.DOCTOR</w:t>
      </w:r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_NO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1BF2DD2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update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 </w:t>
      </w:r>
      <w:r w:rsidRPr="00476E9C">
        <w:rPr>
          <w:rFonts w:ascii="Consolas" w:hAnsi="Consolas"/>
          <w:b/>
          <w:bCs/>
          <w:color w:val="28C6E4"/>
          <w:sz w:val="20"/>
          <w:szCs w:val="20"/>
        </w:rPr>
        <w:t>set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</w:p>
    <w:p w14:paraId="4F19FCC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doc.DOCTOR</w:t>
      </w:r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>_NO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3032434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dbms_output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put_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line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F25A00"/>
          <w:sz w:val="20"/>
          <w:szCs w:val="20"/>
        </w:rPr>
        <w:t>'Doctor '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doc.APELLIDO</w:t>
      </w:r>
      <w:proofErr w:type="spellEnd"/>
      <w:proofErr w:type="gram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1A90A46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25A00"/>
          <w:sz w:val="20"/>
          <w:szCs w:val="20"/>
        </w:rPr>
        <w:t>' tiene un incremento de '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||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3A00B2A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 xml:space="preserve">end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loop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47D28E54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3AB084D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036A5F5F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create or replace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function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random_doctor</w:t>
      </w:r>
      <w:proofErr w:type="spellEnd"/>
    </w:p>
    <w:p w14:paraId="22D97A7B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p_iddoctor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DOCTOR.DOCTOR_NO%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C3C98A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</w:p>
    <w:p w14:paraId="0BB8FB9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as</w:t>
      </w:r>
    </w:p>
    <w:p w14:paraId="529876D1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DOCTOR.SALARIO%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TYPE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  </w:t>
      </w:r>
    </w:p>
    <w:p w14:paraId="3E131B2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i/>
          <w:iCs/>
          <w:color w:val="28C6E4"/>
          <w:sz w:val="20"/>
          <w:szCs w:val="20"/>
        </w:rPr>
        <w:t>NUMBER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E0557DE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begin</w:t>
      </w:r>
    </w:p>
    <w:p w14:paraId="2E08E266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select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SALARIO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into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from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</w:t>
      </w:r>
    </w:p>
    <w:p w14:paraId="25E23B8C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where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DOCTOR_NO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p_iddoctor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3133130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&lt;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200000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then</w:t>
      </w:r>
    </w:p>
    <w:p w14:paraId="4252FBA5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,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500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048CB080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elsif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v_salario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300000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then</w:t>
      </w:r>
    </w:p>
    <w:p w14:paraId="245BE3E3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50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74423695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</w:p>
    <w:p w14:paraId="2B34D808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</w:t>
      </w:r>
      <w:proofErr w:type="gram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:</w:t>
      </w:r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76E9C">
        <w:rPr>
          <w:rFonts w:ascii="Consolas" w:hAnsi="Consolas"/>
          <w:b/>
          <w:bCs/>
          <w:color w:val="28C6E4"/>
          <w:sz w:val="20"/>
          <w:szCs w:val="20"/>
        </w:rPr>
        <w:t>trunc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476E9C">
        <w:rPr>
          <w:rFonts w:ascii="Consolas" w:hAnsi="Consolas"/>
          <w:b/>
          <w:bCs/>
          <w:color w:val="F92672"/>
          <w:sz w:val="20"/>
          <w:szCs w:val="20"/>
        </w:rPr>
        <w:t>dbms_random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gramStart"/>
      <w:r w:rsidRPr="00476E9C">
        <w:rPr>
          <w:rFonts w:ascii="Consolas" w:hAnsi="Consolas"/>
          <w:b/>
          <w:bCs/>
          <w:color w:val="F92672"/>
          <w:sz w:val="20"/>
          <w:szCs w:val="20"/>
        </w:rPr>
        <w:t>value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476E9C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476E9C">
        <w:rPr>
          <w:rFonts w:ascii="Consolas" w:hAnsi="Consolas"/>
          <w:b/>
          <w:bCs/>
          <w:color w:val="AE81FF"/>
          <w:sz w:val="20"/>
          <w:szCs w:val="20"/>
        </w:rPr>
        <w:t>300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));</w:t>
      </w:r>
    </w:p>
    <w:p w14:paraId="255085F2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end if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1D2F62FE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476E9C">
        <w:rPr>
          <w:rFonts w:ascii="Consolas" w:hAnsi="Consolas"/>
          <w:b/>
          <w:bCs/>
          <w:color w:val="F92672"/>
          <w:sz w:val="20"/>
          <w:szCs w:val="20"/>
        </w:rPr>
        <w:t>return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476E9C">
        <w:rPr>
          <w:rFonts w:ascii="Consolas" w:hAnsi="Consolas"/>
          <w:b/>
          <w:bCs/>
          <w:color w:val="000000"/>
          <w:sz w:val="20"/>
          <w:szCs w:val="20"/>
        </w:rPr>
        <w:t>v_random</w:t>
      </w:r>
      <w:proofErr w:type="spellEnd"/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3DF56817" w14:textId="77777777" w:rsidR="00476E9C" w:rsidRPr="00476E9C" w:rsidRDefault="00476E9C" w:rsidP="00476E9C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476E9C">
        <w:rPr>
          <w:rFonts w:ascii="Consolas" w:hAnsi="Consolas"/>
          <w:b/>
          <w:bCs/>
          <w:color w:val="F92672"/>
          <w:sz w:val="20"/>
          <w:szCs w:val="20"/>
        </w:rPr>
        <w:t>end</w:t>
      </w:r>
      <w:r w:rsidRPr="00476E9C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78B1FE96" w14:textId="77777777" w:rsidR="006A1704" w:rsidRDefault="006A1704" w:rsidP="000D3B48">
      <w:pPr>
        <w:rPr>
          <w:rFonts w:ascii="Verdana" w:hAnsi="Verdana"/>
          <w:sz w:val="20"/>
          <w:szCs w:val="20"/>
          <w:u w:val="single"/>
        </w:rPr>
      </w:pPr>
    </w:p>
    <w:p w14:paraId="68F1A3E5" w14:textId="77777777" w:rsidR="006A1704" w:rsidRDefault="006A1704" w:rsidP="000D3B48">
      <w:pPr>
        <w:rPr>
          <w:rFonts w:ascii="Verdana" w:hAnsi="Verdana"/>
          <w:sz w:val="20"/>
          <w:szCs w:val="20"/>
          <w:u w:val="single"/>
        </w:rPr>
      </w:pPr>
    </w:p>
    <w:p w14:paraId="6720965B" w14:textId="77777777" w:rsidR="006A1704" w:rsidRPr="00D5294D" w:rsidRDefault="006A1704" w:rsidP="000D3B48">
      <w:pPr>
        <w:rPr>
          <w:rFonts w:ascii="Verdana" w:hAnsi="Verdana"/>
          <w:sz w:val="20"/>
          <w:szCs w:val="20"/>
          <w:u w:val="single"/>
        </w:rPr>
      </w:pPr>
    </w:p>
    <w:p w14:paraId="404C772B" w14:textId="516D64F2" w:rsidR="002070D7" w:rsidRPr="002070D7" w:rsidRDefault="002070D7" w:rsidP="000D3B4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SOBRECARGA DE PROCEDIMIENTOS O FUNCIONES</w:t>
      </w:r>
    </w:p>
    <w:p w14:paraId="05A8DFBE" w14:textId="77777777" w:rsidR="002070D7" w:rsidRDefault="002070D7" w:rsidP="000D3B48">
      <w:pPr>
        <w:rPr>
          <w:rFonts w:ascii="Verdana" w:hAnsi="Verdana"/>
          <w:sz w:val="20"/>
          <w:szCs w:val="20"/>
        </w:rPr>
      </w:pPr>
    </w:p>
    <w:p w14:paraId="3C6F9A4C" w14:textId="410C6611" w:rsidR="000D3B48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paquete también permite la sobrecargar dentro de la lógica de un procedimiento o una función.</w:t>
      </w:r>
    </w:p>
    <w:p w14:paraId="13B45E97" w14:textId="3C8C3450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sobrecarga indica que, con un mismo nombre de procedimiento o función, tiene varias opciones para enviar parámetros y realizará diferentes códigos.</w:t>
      </w:r>
    </w:p>
    <w:p w14:paraId="69BFAC5D" w14:textId="5DCFD39F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parecido a parámetros por defecto, con la diferencia de que tenemos varios procedimientos o funciones.</w:t>
      </w:r>
    </w:p>
    <w:p w14:paraId="08F651AF" w14:textId="62F3D1CB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Dependiendo del número de parámetros que reciba un procedimiento o función, realizará un código u otro.</w:t>
      </w:r>
    </w:p>
    <w:p w14:paraId="5382FB69" w14:textId="3EC4531B" w:rsidR="002070D7" w:rsidRDefault="002070D7" w:rsidP="000D3B48">
      <w:pPr>
        <w:rPr>
          <w:rFonts w:ascii="Verdana" w:hAnsi="Verdana"/>
          <w:sz w:val="20"/>
          <w:szCs w:val="20"/>
        </w:rPr>
      </w:pPr>
    </w:p>
    <w:p w14:paraId="0CB4FE0A" w14:textId="37D51098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E5A40BA" wp14:editId="591FE65B">
            <wp:extent cx="5400040" cy="10026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6167" w14:textId="4E47D0D3" w:rsidR="002070D7" w:rsidRDefault="002070D7" w:rsidP="000D3B48">
      <w:pPr>
        <w:rPr>
          <w:rFonts w:ascii="Verdana" w:hAnsi="Verdana"/>
          <w:sz w:val="20"/>
          <w:szCs w:val="20"/>
        </w:rPr>
      </w:pPr>
    </w:p>
    <w:p w14:paraId="34230472" w14:textId="674FEA9B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un paquete en Oracle con sobrecarga en procedimientos.</w:t>
      </w:r>
    </w:p>
    <w:p w14:paraId="7FE81DA3" w14:textId="06C5F48C" w:rsidR="002070D7" w:rsidRDefault="002070D7" w:rsidP="000D3B48">
      <w:pPr>
        <w:rPr>
          <w:rFonts w:ascii="Verdana" w:hAnsi="Verdana"/>
          <w:sz w:val="20"/>
          <w:szCs w:val="20"/>
        </w:rPr>
      </w:pPr>
    </w:p>
    <w:p w14:paraId="73435BEC" w14:textId="468C4261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AE455D9" wp14:editId="74BE29DD">
            <wp:extent cx="3838575" cy="847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62C6" w14:textId="371E4812" w:rsidR="002070D7" w:rsidRDefault="002070D7" w:rsidP="000D3B48">
      <w:pPr>
        <w:rPr>
          <w:rFonts w:ascii="Verdana" w:hAnsi="Verdana"/>
          <w:sz w:val="20"/>
          <w:szCs w:val="20"/>
        </w:rPr>
      </w:pPr>
    </w:p>
    <w:p w14:paraId="1FBFAD69" w14:textId="4C8C50BF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D6D040E" wp14:editId="2AAD11B0">
            <wp:extent cx="5400040" cy="13074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7FD" w14:textId="13A268BF" w:rsidR="002070D7" w:rsidRDefault="002070D7" w:rsidP="000D3B48">
      <w:pPr>
        <w:rPr>
          <w:rFonts w:ascii="Verdana" w:hAnsi="Verdana"/>
          <w:sz w:val="20"/>
          <w:szCs w:val="20"/>
        </w:rPr>
      </w:pPr>
    </w:p>
    <w:p w14:paraId="58991445" w14:textId="3F01617C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807DF0" wp14:editId="45B4AA98">
            <wp:extent cx="5400040" cy="21329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AD7" w14:textId="693510B9" w:rsidR="002070D7" w:rsidRDefault="002070D7" w:rsidP="000D3B48">
      <w:pPr>
        <w:rPr>
          <w:rFonts w:ascii="Verdana" w:hAnsi="Verdana"/>
          <w:sz w:val="20"/>
          <w:szCs w:val="20"/>
        </w:rPr>
      </w:pPr>
    </w:p>
    <w:p w14:paraId="33CF8B5C" w14:textId="09F54C88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285AF76" wp14:editId="0C114BCA">
            <wp:extent cx="5400040" cy="12979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17C8" w14:textId="2CF32752" w:rsidR="002070D7" w:rsidRDefault="002070D7" w:rsidP="000D3B48">
      <w:pPr>
        <w:rPr>
          <w:rFonts w:ascii="Verdana" w:hAnsi="Verdana"/>
          <w:sz w:val="20"/>
          <w:szCs w:val="20"/>
        </w:rPr>
      </w:pPr>
    </w:p>
    <w:p w14:paraId="0738500F" w14:textId="2CDDE332" w:rsidR="002070D7" w:rsidRDefault="002070D7" w:rsidP="000D3B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5761B2D4" w14:textId="5A165BA9" w:rsidR="002070D7" w:rsidRDefault="002070D7" w:rsidP="000D3B48">
      <w:pPr>
        <w:rPr>
          <w:rFonts w:ascii="Verdana" w:hAnsi="Verdana"/>
          <w:sz w:val="20"/>
          <w:szCs w:val="20"/>
        </w:rPr>
      </w:pPr>
    </w:p>
    <w:p w14:paraId="10DF84A8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create or replace package body </w:t>
      </w:r>
      <w:proofErr w:type="spellStart"/>
      <w:r w:rsidRPr="002070D7">
        <w:rPr>
          <w:rFonts w:ascii="Verdana" w:hAnsi="Verdana"/>
          <w:sz w:val="20"/>
          <w:szCs w:val="20"/>
        </w:rPr>
        <w:t>paqueteoverload</w:t>
      </w:r>
      <w:proofErr w:type="spellEnd"/>
    </w:p>
    <w:p w14:paraId="69F0E48A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>as</w:t>
      </w:r>
    </w:p>
    <w:p w14:paraId="597C7539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procedure </w:t>
      </w:r>
      <w:proofErr w:type="spellStart"/>
      <w:r w:rsidRPr="002070D7">
        <w:rPr>
          <w:rFonts w:ascii="Verdana" w:hAnsi="Verdana"/>
          <w:sz w:val="20"/>
          <w:szCs w:val="20"/>
        </w:rPr>
        <w:t>mostrarmensaje</w:t>
      </w:r>
      <w:proofErr w:type="spellEnd"/>
    </w:p>
    <w:p w14:paraId="16A9E58D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as</w:t>
      </w:r>
    </w:p>
    <w:p w14:paraId="0ED7FD89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begin</w:t>
      </w:r>
    </w:p>
    <w:p w14:paraId="0F2623CD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  </w:t>
      </w:r>
      <w:proofErr w:type="spellStart"/>
      <w:r w:rsidRPr="002070D7">
        <w:rPr>
          <w:rFonts w:ascii="Verdana" w:hAnsi="Verdana"/>
          <w:sz w:val="20"/>
          <w:szCs w:val="20"/>
        </w:rPr>
        <w:t>dbms_output.put_</w:t>
      </w:r>
      <w:proofErr w:type="gramStart"/>
      <w:r w:rsidRPr="002070D7">
        <w:rPr>
          <w:rFonts w:ascii="Verdana" w:hAnsi="Verdana"/>
          <w:sz w:val="20"/>
          <w:szCs w:val="20"/>
        </w:rPr>
        <w:t>line</w:t>
      </w:r>
      <w:proofErr w:type="spellEnd"/>
      <w:r w:rsidRPr="002070D7">
        <w:rPr>
          <w:rFonts w:ascii="Verdana" w:hAnsi="Verdana"/>
          <w:sz w:val="20"/>
          <w:szCs w:val="20"/>
        </w:rPr>
        <w:t>(</w:t>
      </w:r>
      <w:proofErr w:type="gramEnd"/>
      <w:r w:rsidRPr="002070D7">
        <w:rPr>
          <w:rFonts w:ascii="Verdana" w:hAnsi="Verdana"/>
          <w:sz w:val="20"/>
          <w:szCs w:val="20"/>
        </w:rPr>
        <w:t>'</w:t>
      </w:r>
      <w:proofErr w:type="gramStart"/>
      <w:r w:rsidRPr="002070D7">
        <w:rPr>
          <w:rFonts w:ascii="Verdana" w:hAnsi="Verdana"/>
          <w:sz w:val="20"/>
          <w:szCs w:val="20"/>
        </w:rPr>
        <w:t>Viernes</w:t>
      </w:r>
      <w:proofErr w:type="gramEnd"/>
      <w:r w:rsidRPr="002070D7">
        <w:rPr>
          <w:rFonts w:ascii="Verdana" w:hAnsi="Verdana"/>
          <w:sz w:val="20"/>
          <w:szCs w:val="20"/>
        </w:rPr>
        <w:t xml:space="preserve"> 13 sin parametros');</w:t>
      </w:r>
    </w:p>
    <w:p w14:paraId="45381756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end;</w:t>
      </w:r>
    </w:p>
    <w:p w14:paraId="13E409FF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procedure </w:t>
      </w:r>
      <w:proofErr w:type="spellStart"/>
      <w:proofErr w:type="gramStart"/>
      <w:r w:rsidRPr="002070D7">
        <w:rPr>
          <w:rFonts w:ascii="Verdana" w:hAnsi="Verdana"/>
          <w:sz w:val="20"/>
          <w:szCs w:val="20"/>
        </w:rPr>
        <w:t>mostrarmensaje</w:t>
      </w:r>
      <w:proofErr w:type="spellEnd"/>
      <w:r w:rsidRPr="002070D7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2070D7">
        <w:rPr>
          <w:rFonts w:ascii="Verdana" w:hAnsi="Verdana"/>
          <w:sz w:val="20"/>
          <w:szCs w:val="20"/>
        </w:rPr>
        <w:t>p_nombre</w:t>
      </w:r>
      <w:proofErr w:type="spellEnd"/>
      <w:r w:rsidRPr="002070D7">
        <w:rPr>
          <w:rFonts w:ascii="Verdana" w:hAnsi="Verdana"/>
          <w:sz w:val="20"/>
          <w:szCs w:val="20"/>
        </w:rPr>
        <w:t xml:space="preserve"> varchar2)</w:t>
      </w:r>
    </w:p>
    <w:p w14:paraId="2E60479E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as</w:t>
      </w:r>
    </w:p>
    <w:p w14:paraId="3EA832EB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begin</w:t>
      </w:r>
    </w:p>
    <w:p w14:paraId="55B635E4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  </w:t>
      </w:r>
      <w:proofErr w:type="spellStart"/>
      <w:r w:rsidRPr="002070D7">
        <w:rPr>
          <w:rFonts w:ascii="Verdana" w:hAnsi="Verdana"/>
          <w:sz w:val="20"/>
          <w:szCs w:val="20"/>
        </w:rPr>
        <w:t>dbms_output.put_</w:t>
      </w:r>
      <w:proofErr w:type="gramStart"/>
      <w:r w:rsidRPr="002070D7">
        <w:rPr>
          <w:rFonts w:ascii="Verdana" w:hAnsi="Verdana"/>
          <w:sz w:val="20"/>
          <w:szCs w:val="20"/>
        </w:rPr>
        <w:t>line</w:t>
      </w:r>
      <w:proofErr w:type="spellEnd"/>
      <w:r w:rsidRPr="002070D7">
        <w:rPr>
          <w:rFonts w:ascii="Verdana" w:hAnsi="Verdana"/>
          <w:sz w:val="20"/>
          <w:szCs w:val="20"/>
        </w:rPr>
        <w:t>(</w:t>
      </w:r>
      <w:proofErr w:type="gramEnd"/>
      <w:r w:rsidRPr="002070D7">
        <w:rPr>
          <w:rFonts w:ascii="Verdana" w:hAnsi="Verdana"/>
          <w:sz w:val="20"/>
          <w:szCs w:val="20"/>
        </w:rPr>
        <w:t xml:space="preserve">'Hola ' || </w:t>
      </w:r>
      <w:proofErr w:type="spellStart"/>
      <w:r w:rsidRPr="002070D7">
        <w:rPr>
          <w:rFonts w:ascii="Verdana" w:hAnsi="Verdana"/>
          <w:sz w:val="20"/>
          <w:szCs w:val="20"/>
        </w:rPr>
        <w:t>p_nombre</w:t>
      </w:r>
      <w:proofErr w:type="spellEnd"/>
      <w:r w:rsidRPr="002070D7">
        <w:rPr>
          <w:rFonts w:ascii="Verdana" w:hAnsi="Verdana"/>
          <w:sz w:val="20"/>
          <w:szCs w:val="20"/>
        </w:rPr>
        <w:t xml:space="preserve"> || ', es viernes 13');</w:t>
      </w:r>
    </w:p>
    <w:p w14:paraId="4A3E4179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end;</w:t>
      </w:r>
    </w:p>
    <w:p w14:paraId="51628A09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end </w:t>
      </w:r>
      <w:proofErr w:type="spellStart"/>
      <w:r w:rsidRPr="002070D7">
        <w:rPr>
          <w:rFonts w:ascii="Verdana" w:hAnsi="Verdana"/>
          <w:sz w:val="20"/>
          <w:szCs w:val="20"/>
        </w:rPr>
        <w:t>paqueteoverload</w:t>
      </w:r>
      <w:proofErr w:type="spellEnd"/>
      <w:r w:rsidRPr="002070D7">
        <w:rPr>
          <w:rFonts w:ascii="Verdana" w:hAnsi="Verdana"/>
          <w:sz w:val="20"/>
          <w:szCs w:val="20"/>
        </w:rPr>
        <w:t>;</w:t>
      </w:r>
    </w:p>
    <w:p w14:paraId="4C565542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>--Llamada</w:t>
      </w:r>
    </w:p>
    <w:p w14:paraId="2711A496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>begin</w:t>
      </w:r>
    </w:p>
    <w:p w14:paraId="6AE3DFA3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2070D7">
        <w:rPr>
          <w:rFonts w:ascii="Verdana" w:hAnsi="Verdana"/>
          <w:sz w:val="20"/>
          <w:szCs w:val="20"/>
        </w:rPr>
        <w:t>paqueteoverload.mostrarmensaje</w:t>
      </w:r>
      <w:proofErr w:type="spellEnd"/>
      <w:proofErr w:type="gramEnd"/>
      <w:r w:rsidRPr="002070D7">
        <w:rPr>
          <w:rFonts w:ascii="Verdana" w:hAnsi="Verdana"/>
          <w:sz w:val="20"/>
          <w:szCs w:val="20"/>
        </w:rPr>
        <w:t>;</w:t>
      </w:r>
    </w:p>
    <w:p w14:paraId="4307658D" w14:textId="77777777" w:rsidR="002070D7" w:rsidRP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2070D7">
        <w:rPr>
          <w:rFonts w:ascii="Verdana" w:hAnsi="Verdana"/>
          <w:sz w:val="20"/>
          <w:szCs w:val="20"/>
        </w:rPr>
        <w:t>paqueteoverload.mostrarmensaje</w:t>
      </w:r>
      <w:proofErr w:type="spellEnd"/>
      <w:proofErr w:type="gramEnd"/>
      <w:r w:rsidRPr="002070D7">
        <w:rPr>
          <w:rFonts w:ascii="Verdana" w:hAnsi="Verdana"/>
          <w:sz w:val="20"/>
          <w:szCs w:val="20"/>
        </w:rPr>
        <w:t>('Alumno');</w:t>
      </w:r>
    </w:p>
    <w:p w14:paraId="26C74AC6" w14:textId="75A3957A" w:rsidR="002070D7" w:rsidRDefault="002070D7" w:rsidP="002070D7">
      <w:pPr>
        <w:rPr>
          <w:rFonts w:ascii="Verdana" w:hAnsi="Verdana"/>
          <w:sz w:val="20"/>
          <w:szCs w:val="20"/>
        </w:rPr>
      </w:pPr>
      <w:r w:rsidRPr="002070D7">
        <w:rPr>
          <w:rFonts w:ascii="Verdana" w:hAnsi="Verdana"/>
          <w:sz w:val="20"/>
          <w:szCs w:val="20"/>
        </w:rPr>
        <w:t>end;</w:t>
      </w:r>
    </w:p>
    <w:p w14:paraId="1FAA6C13" w14:textId="6800C707" w:rsidR="002070D7" w:rsidRDefault="002070D7" w:rsidP="002070D7">
      <w:pPr>
        <w:rPr>
          <w:rFonts w:ascii="Verdana" w:hAnsi="Verdana"/>
          <w:sz w:val="20"/>
          <w:szCs w:val="20"/>
        </w:rPr>
      </w:pPr>
    </w:p>
    <w:p w14:paraId="00E0453E" w14:textId="7C6972F5" w:rsidR="002070D7" w:rsidRDefault="00442871" w:rsidP="002070D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EJEMPLO PAQUETE CON SOBRECARGA PARA MODIFICAR DEPARTAMENTOS</w:t>
      </w:r>
    </w:p>
    <w:p w14:paraId="746C0CBF" w14:textId="77777777" w:rsidR="00442871" w:rsidRPr="00442871" w:rsidRDefault="00442871" w:rsidP="002070D7">
      <w:pPr>
        <w:rPr>
          <w:rFonts w:ascii="Verdana" w:hAnsi="Verdana"/>
          <w:b/>
          <w:bCs/>
          <w:sz w:val="20"/>
          <w:szCs w:val="20"/>
        </w:rPr>
      </w:pPr>
    </w:p>
    <w:p w14:paraId="63DB357C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--CREAR UN PAQUETE PARA MODIFICAR DEPARTAMENTOS</w:t>
      </w:r>
    </w:p>
    <w:p w14:paraId="6B9FC550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--TENDREMOS UN PROCEDIMIENTO QUE MODIFICARA TODOS LOS DATOS</w:t>
      </w:r>
    </w:p>
    <w:p w14:paraId="6B618426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--DEL DEPARTAMENTO. TODOS MENOS EL ID.</w:t>
      </w:r>
    </w:p>
    <w:p w14:paraId="171789D6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--OTRO PROCEDIMIENTO PARA MODIFICAR SOLO LA LOCALIDAD.</w:t>
      </w:r>
    </w:p>
    <w:p w14:paraId="7D0F9D1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--CABECERA DEL PAQUETE</w:t>
      </w:r>
    </w:p>
    <w:p w14:paraId="5B0AB76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paqueteupdatedept</w:t>
      </w:r>
      <w:proofErr w:type="spellEnd"/>
    </w:p>
    <w:p w14:paraId="452BA77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36C3618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modificardepartamento</w:t>
      </w:r>
      <w:proofErr w:type="spellEnd"/>
    </w:p>
    <w:p w14:paraId="00818330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39287A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76BDD6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01895E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modificardepartamento</w:t>
      </w:r>
      <w:proofErr w:type="spellEnd"/>
    </w:p>
    <w:p w14:paraId="7A3CB525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14:paraId="05FE416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61FFB1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paqueteupdatedept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3F05FB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7940E4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paqueteupdatedept</w:t>
      </w:r>
      <w:proofErr w:type="spellEnd"/>
    </w:p>
    <w:p w14:paraId="55F5634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41EDB92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modificardepartamento</w:t>
      </w:r>
      <w:proofErr w:type="spellEnd"/>
    </w:p>
    <w:p w14:paraId="57E54018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0D8CFA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8A2377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3235CFB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556EFF1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1E3C099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dnombre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loc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</w:p>
    <w:p w14:paraId="0049AF18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5CEE42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D130A4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modificardepartamento</w:t>
      </w:r>
      <w:proofErr w:type="spellEnd"/>
    </w:p>
    <w:p w14:paraId="2E7F104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14:paraId="5BA13C2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538C95E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535EB50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354852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loc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</w:p>
    <w:p w14:paraId="0C85AD7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F5CAF5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1BF287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paqueteupdatedept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D7F6BD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dept;</w:t>
      </w:r>
      <w:proofErr w:type="gramEnd"/>
    </w:p>
    <w:p w14:paraId="5C59DDF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llamada</w:t>
      </w:r>
      <w:proofErr w:type="spellEnd"/>
    </w:p>
    <w:p w14:paraId="7EA44C86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0018B90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paqueteupdatedept.modificardepartamento</w:t>
      </w:r>
      <w:proofErr w:type="spellEnd"/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(40, 'CONTABLES', 'ALAVA'</w:t>
      </w:r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  <w:proofErr w:type="gramEnd"/>
    </w:p>
    <w:p w14:paraId="4F7FF1A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paqueteupdatedept.modificardepartamento</w:t>
      </w:r>
      <w:proofErr w:type="spellEnd"/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44287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44287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'CADIZ'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A675E66" w14:textId="49187602" w:rsid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A73FC66" w14:textId="5EA6AE71" w:rsid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6077455" w14:textId="78C85766" w:rsidR="00442871" w:rsidRDefault="00442871" w:rsidP="0044287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EJEMPLO PAQUETE CON TODAS LAS ACCIONES CRUD SOBRE DEPARTAMENTOS</w:t>
      </w:r>
    </w:p>
    <w:p w14:paraId="38CDDDF7" w14:textId="6F463608" w:rsidR="00442871" w:rsidRPr="00442871" w:rsidRDefault="00442871" w:rsidP="00442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CRUD:  CREATE, READ, UPDATE Y DELETE</w:t>
      </w:r>
    </w:p>
    <w:p w14:paraId="3B7F19A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6A9D73C0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Realizar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paquete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que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contenga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las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acciones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típicas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sobre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departamentos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</w:t>
      </w:r>
    </w:p>
    <w:p w14:paraId="356E80F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INSERTAR, MODIFICAR, ELIMINAR</w:t>
      </w:r>
    </w:p>
    <w:p w14:paraId="6B56530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MOSTRAR TODOS LOS DEPARTAMENTOS</w:t>
      </w:r>
    </w:p>
    <w:p w14:paraId="69BB2DF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paquetedepartamentos</w:t>
      </w:r>
      <w:proofErr w:type="spellEnd"/>
    </w:p>
    <w:p w14:paraId="4CDE7BF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0E47D2BC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insertar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insert into dept values (3 campos)</w:t>
      </w:r>
    </w:p>
    <w:p w14:paraId="746C3BC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773D438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0455CD3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AAFACF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update dept set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dnombre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=campo, loc = campo where campo</w:t>
      </w:r>
    </w:p>
    <w:p w14:paraId="708AAF8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137DCD28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5C3420AA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6D60F3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eliminar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--delete from dept where 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campo</w:t>
      </w:r>
    </w:p>
    <w:p w14:paraId="6D13B688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84E66A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mostrar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2C5208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paquetedepartamentos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F7EEC8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--CUERPO DEL PAQUETE</w:t>
      </w:r>
    </w:p>
    <w:p w14:paraId="034419E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paquetedepartamentos</w:t>
      </w:r>
      <w:proofErr w:type="spellEnd"/>
    </w:p>
    <w:p w14:paraId="66A2BB96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0C034F5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insertar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14:paraId="7606E7DC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01F9D26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680A112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6540436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6D65E50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90F78D5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19B6E00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2D7E220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modificar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14:paraId="4F0A9D3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653E6501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</w:p>
    <w:p w14:paraId="25B5B44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,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46D1C44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7863083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0A3F29EF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dnombre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loc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p_loc</w:t>
      </w:r>
      <w:proofErr w:type="spellEnd"/>
    </w:p>
    <w:p w14:paraId="3438645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26EC92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F28C68D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eliminar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14:paraId="7A55C4C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dept.dept</w:t>
      </w:r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_no%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476B9B1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06292782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73DD668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dept_no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FB2A9F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42E9A9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mostrar</w:t>
      </w:r>
      <w:proofErr w:type="spellEnd"/>
    </w:p>
    <w:p w14:paraId="1AED0EA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14:paraId="13583CA5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c_dept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14:paraId="3B1B31DA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dept;</w:t>
      </w:r>
      <w:proofErr w:type="gramEnd"/>
    </w:p>
    <w:p w14:paraId="1D543C9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43A5D9EE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dept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c_dept</w:t>
      </w:r>
      <w:proofErr w:type="spellEnd"/>
    </w:p>
    <w:p w14:paraId="4CA64E36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14:paraId="231343C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dept.dnombre</w:t>
      </w:r>
      <w:proofErr w:type="spellEnd"/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 w:rsidRPr="00442871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 '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dept.loc</w:t>
      </w:r>
      <w:proofErr w:type="spellEnd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51C4B84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989C419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534AEF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paquetedepartamentos</w:t>
      </w:r>
      <w:proofErr w:type="spell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1287F2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dept;</w:t>
      </w:r>
      <w:proofErr w:type="gramEnd"/>
    </w:p>
    <w:p w14:paraId="69A239E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Llamada</w:t>
      </w:r>
      <w:proofErr w:type="spellEnd"/>
    </w:p>
    <w:p w14:paraId="0F944B1B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47120BC5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paquetedepartamentos.insertar</w:t>
      </w:r>
      <w:proofErr w:type="spellEnd"/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(50, 'I+D', 'EIBAR'</w:t>
      </w:r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  <w:proofErr w:type="gramEnd"/>
    </w:p>
    <w:p w14:paraId="1A5A70EA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paquetedepartamentos.modificar</w:t>
      </w:r>
      <w:proofErr w:type="spellEnd"/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(50, 'INFORMATICA', 'BURGOS'</w:t>
      </w:r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  <w:proofErr w:type="gramEnd"/>
    </w:p>
    <w:p w14:paraId="1AAA8D83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paquetedepartamentos.eliminar</w:t>
      </w:r>
      <w:proofErr w:type="spellEnd"/>
      <w:proofErr w:type="gramEnd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(50</w:t>
      </w:r>
      <w:proofErr w:type="gramStart"/>
      <w:r w:rsidRPr="0044287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);</w:t>
      </w:r>
      <w:proofErr w:type="gramEnd"/>
    </w:p>
    <w:p w14:paraId="1C039F87" w14:textId="77777777" w:rsidR="00442871" w:rsidRPr="00442871" w:rsidRDefault="00442871" w:rsidP="00442871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paquetedepartamentos.mostrar</w:t>
      </w:r>
      <w:proofErr w:type="spellEnd"/>
      <w:proofErr w:type="gramEnd"/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9D15887" w14:textId="520BB5B7" w:rsidR="002070D7" w:rsidRPr="00442871" w:rsidRDefault="00442871" w:rsidP="00442871">
      <w:pPr>
        <w:rPr>
          <w:rFonts w:ascii="Verdana" w:hAnsi="Verdana"/>
          <w:sz w:val="20"/>
          <w:szCs w:val="20"/>
        </w:rPr>
      </w:pPr>
      <w:proofErr w:type="gramStart"/>
      <w:r w:rsidRPr="004428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44287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6D6C848" w14:textId="38CE4ED8" w:rsidR="000D3B48" w:rsidRDefault="000D3B48" w:rsidP="000D3B48">
      <w:pPr>
        <w:rPr>
          <w:rFonts w:ascii="Verdana" w:hAnsi="Verdana"/>
          <w:sz w:val="20"/>
          <w:szCs w:val="20"/>
        </w:rPr>
      </w:pPr>
    </w:p>
    <w:p w14:paraId="5DB38265" w14:textId="4A9E32EF" w:rsidR="000D3B48" w:rsidRDefault="000D3B48" w:rsidP="000D3B48">
      <w:pPr>
        <w:rPr>
          <w:rFonts w:ascii="Verdana" w:hAnsi="Verdana"/>
          <w:sz w:val="20"/>
          <w:szCs w:val="20"/>
        </w:rPr>
      </w:pPr>
    </w:p>
    <w:p w14:paraId="3214D749" w14:textId="6493EAE7" w:rsidR="000D3B48" w:rsidRDefault="000D3B48" w:rsidP="000D3B48">
      <w:pPr>
        <w:rPr>
          <w:rFonts w:ascii="Verdana" w:hAnsi="Verdana"/>
          <w:sz w:val="20"/>
          <w:szCs w:val="20"/>
        </w:rPr>
      </w:pPr>
    </w:p>
    <w:p w14:paraId="19A78287" w14:textId="4A472A04" w:rsidR="000D3B48" w:rsidRDefault="000D3B48" w:rsidP="000D3B48">
      <w:pPr>
        <w:rPr>
          <w:rFonts w:ascii="Verdana" w:hAnsi="Verdana"/>
          <w:sz w:val="20"/>
          <w:szCs w:val="20"/>
        </w:rPr>
      </w:pPr>
    </w:p>
    <w:p w14:paraId="2723C567" w14:textId="2258D41D" w:rsidR="000D3B48" w:rsidRDefault="000D3B48" w:rsidP="000D3B48">
      <w:pPr>
        <w:rPr>
          <w:rFonts w:ascii="Verdana" w:hAnsi="Verdana"/>
          <w:sz w:val="20"/>
          <w:szCs w:val="20"/>
        </w:rPr>
      </w:pPr>
    </w:p>
    <w:p w14:paraId="44CE3241" w14:textId="356AB9A9" w:rsidR="000D3B48" w:rsidRDefault="000D3B48" w:rsidP="000D3B48">
      <w:pPr>
        <w:rPr>
          <w:rFonts w:ascii="Verdana" w:hAnsi="Verdana"/>
          <w:sz w:val="20"/>
          <w:szCs w:val="20"/>
        </w:rPr>
      </w:pPr>
    </w:p>
    <w:p w14:paraId="5A615E43" w14:textId="646A1052" w:rsidR="000D3B48" w:rsidRDefault="000D3B48" w:rsidP="000D3B48">
      <w:pPr>
        <w:rPr>
          <w:rFonts w:ascii="Verdana" w:hAnsi="Verdana"/>
          <w:sz w:val="20"/>
          <w:szCs w:val="20"/>
        </w:rPr>
      </w:pPr>
    </w:p>
    <w:p w14:paraId="54010DC7" w14:textId="77777777" w:rsidR="000D3B48" w:rsidRPr="000D3B48" w:rsidRDefault="000D3B48" w:rsidP="000D3B48">
      <w:pPr>
        <w:rPr>
          <w:rFonts w:ascii="Verdana" w:hAnsi="Verdana"/>
          <w:sz w:val="20"/>
          <w:szCs w:val="20"/>
        </w:rPr>
      </w:pPr>
    </w:p>
    <w:sectPr w:rsidR="000D3B48" w:rsidRPr="000D3B4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3B417" w14:textId="77777777" w:rsidR="000A0A11" w:rsidRDefault="000A0A11">
      <w:r>
        <w:separator/>
      </w:r>
    </w:p>
  </w:endnote>
  <w:endnote w:type="continuationSeparator" w:id="0">
    <w:p w14:paraId="52EFB92B" w14:textId="77777777" w:rsidR="000A0A11" w:rsidRDefault="000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FCA5" w14:textId="77777777" w:rsidR="008E4DA6" w:rsidRDefault="008E4DA6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6808B" w14:textId="77777777" w:rsidR="000A0A11" w:rsidRDefault="000A0A11">
      <w:r>
        <w:separator/>
      </w:r>
    </w:p>
  </w:footnote>
  <w:footnote w:type="continuationSeparator" w:id="0">
    <w:p w14:paraId="73E92BBE" w14:textId="77777777" w:rsidR="000A0A11" w:rsidRDefault="000A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7090" w14:textId="77777777" w:rsidR="008E4DA6" w:rsidRPr="00897A8E" w:rsidRDefault="008E4DA6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8E4DA6" w:rsidRDefault="008E4DA6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7225C4A7" w14:textId="77777777" w:rsidR="008E4DA6" w:rsidRDefault="008E4DA6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67"/>
    <w:multiLevelType w:val="hybridMultilevel"/>
    <w:tmpl w:val="025027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A9F"/>
    <w:multiLevelType w:val="hybridMultilevel"/>
    <w:tmpl w:val="6744F3A4"/>
    <w:lvl w:ilvl="0" w:tplc="40F09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939"/>
    <w:multiLevelType w:val="hybridMultilevel"/>
    <w:tmpl w:val="0BCAC4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8A2"/>
    <w:multiLevelType w:val="hybridMultilevel"/>
    <w:tmpl w:val="913C4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7AD1"/>
    <w:multiLevelType w:val="hybridMultilevel"/>
    <w:tmpl w:val="77E65238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43B71"/>
    <w:multiLevelType w:val="hybridMultilevel"/>
    <w:tmpl w:val="A24270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DE3356"/>
    <w:multiLevelType w:val="hybridMultilevel"/>
    <w:tmpl w:val="8B8C17F2"/>
    <w:lvl w:ilvl="0" w:tplc="0C0A000B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8171672"/>
    <w:multiLevelType w:val="hybridMultilevel"/>
    <w:tmpl w:val="B270E3A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9557">
    <w:abstractNumId w:val="7"/>
  </w:num>
  <w:num w:numId="2" w16cid:durableId="1371109974">
    <w:abstractNumId w:val="6"/>
  </w:num>
  <w:num w:numId="3" w16cid:durableId="845706902">
    <w:abstractNumId w:val="9"/>
  </w:num>
  <w:num w:numId="4" w16cid:durableId="855196251">
    <w:abstractNumId w:val="8"/>
  </w:num>
  <w:num w:numId="5" w16cid:durableId="1516771169">
    <w:abstractNumId w:val="3"/>
  </w:num>
  <w:num w:numId="6" w16cid:durableId="1063143849">
    <w:abstractNumId w:val="2"/>
  </w:num>
  <w:num w:numId="7" w16cid:durableId="401829103">
    <w:abstractNumId w:val="4"/>
  </w:num>
  <w:num w:numId="8" w16cid:durableId="576212720">
    <w:abstractNumId w:val="0"/>
  </w:num>
  <w:num w:numId="9" w16cid:durableId="1973245602">
    <w:abstractNumId w:val="1"/>
  </w:num>
  <w:num w:numId="10" w16cid:durableId="927543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02A78"/>
    <w:rsid w:val="00010DE2"/>
    <w:rsid w:val="00011124"/>
    <w:rsid w:val="00042397"/>
    <w:rsid w:val="00046C0B"/>
    <w:rsid w:val="00050DA2"/>
    <w:rsid w:val="00062867"/>
    <w:rsid w:val="000721AE"/>
    <w:rsid w:val="000958C0"/>
    <w:rsid w:val="000A0A11"/>
    <w:rsid w:val="000D3B48"/>
    <w:rsid w:val="000F4D86"/>
    <w:rsid w:val="001003B1"/>
    <w:rsid w:val="00100FCD"/>
    <w:rsid w:val="001236F9"/>
    <w:rsid w:val="00124F53"/>
    <w:rsid w:val="001267C5"/>
    <w:rsid w:val="00132414"/>
    <w:rsid w:val="0013617E"/>
    <w:rsid w:val="00136575"/>
    <w:rsid w:val="00137EDB"/>
    <w:rsid w:val="00140611"/>
    <w:rsid w:val="001410D2"/>
    <w:rsid w:val="00145322"/>
    <w:rsid w:val="00155DE5"/>
    <w:rsid w:val="00156BC0"/>
    <w:rsid w:val="001853AB"/>
    <w:rsid w:val="001D5D82"/>
    <w:rsid w:val="001E03C3"/>
    <w:rsid w:val="00202BA4"/>
    <w:rsid w:val="00203BF2"/>
    <w:rsid w:val="002070D7"/>
    <w:rsid w:val="002218D7"/>
    <w:rsid w:val="002226D6"/>
    <w:rsid w:val="00247B34"/>
    <w:rsid w:val="00260ABD"/>
    <w:rsid w:val="00265B48"/>
    <w:rsid w:val="002A2DD0"/>
    <w:rsid w:val="002C3747"/>
    <w:rsid w:val="002D126B"/>
    <w:rsid w:val="002D240B"/>
    <w:rsid w:val="002E2320"/>
    <w:rsid w:val="003039E6"/>
    <w:rsid w:val="00303C07"/>
    <w:rsid w:val="00345985"/>
    <w:rsid w:val="003475AC"/>
    <w:rsid w:val="003603A3"/>
    <w:rsid w:val="00362A60"/>
    <w:rsid w:val="00386403"/>
    <w:rsid w:val="003B6A7E"/>
    <w:rsid w:val="003B7853"/>
    <w:rsid w:val="003E5476"/>
    <w:rsid w:val="003E7EC0"/>
    <w:rsid w:val="003F2965"/>
    <w:rsid w:val="004003CF"/>
    <w:rsid w:val="00406398"/>
    <w:rsid w:val="004218C2"/>
    <w:rsid w:val="00442871"/>
    <w:rsid w:val="00451236"/>
    <w:rsid w:val="00475976"/>
    <w:rsid w:val="00476E9C"/>
    <w:rsid w:val="00486108"/>
    <w:rsid w:val="004A0524"/>
    <w:rsid w:val="004A2F29"/>
    <w:rsid w:val="004E2EB9"/>
    <w:rsid w:val="004E63DF"/>
    <w:rsid w:val="00523C44"/>
    <w:rsid w:val="00545D3F"/>
    <w:rsid w:val="0058178F"/>
    <w:rsid w:val="0058751E"/>
    <w:rsid w:val="005E272C"/>
    <w:rsid w:val="00601025"/>
    <w:rsid w:val="00601FC5"/>
    <w:rsid w:val="0062672C"/>
    <w:rsid w:val="0063180C"/>
    <w:rsid w:val="00676ABB"/>
    <w:rsid w:val="006970D7"/>
    <w:rsid w:val="006A1704"/>
    <w:rsid w:val="006B2157"/>
    <w:rsid w:val="006B54E1"/>
    <w:rsid w:val="006C52DE"/>
    <w:rsid w:val="006E4D22"/>
    <w:rsid w:val="006F0D6E"/>
    <w:rsid w:val="00701B5C"/>
    <w:rsid w:val="00710C95"/>
    <w:rsid w:val="00715236"/>
    <w:rsid w:val="0074545E"/>
    <w:rsid w:val="007625E9"/>
    <w:rsid w:val="00776DCA"/>
    <w:rsid w:val="007B4CC8"/>
    <w:rsid w:val="007E354F"/>
    <w:rsid w:val="00810997"/>
    <w:rsid w:val="00813F85"/>
    <w:rsid w:val="008153F2"/>
    <w:rsid w:val="00816CCB"/>
    <w:rsid w:val="00853288"/>
    <w:rsid w:val="00877B7A"/>
    <w:rsid w:val="00897A8E"/>
    <w:rsid w:val="008A3365"/>
    <w:rsid w:val="008D490F"/>
    <w:rsid w:val="008E0E31"/>
    <w:rsid w:val="008E4CA8"/>
    <w:rsid w:val="008E4DA6"/>
    <w:rsid w:val="008F6AB4"/>
    <w:rsid w:val="0090378E"/>
    <w:rsid w:val="00905160"/>
    <w:rsid w:val="00925C90"/>
    <w:rsid w:val="00940E19"/>
    <w:rsid w:val="0094704A"/>
    <w:rsid w:val="00962145"/>
    <w:rsid w:val="00974838"/>
    <w:rsid w:val="00974F5D"/>
    <w:rsid w:val="009824E4"/>
    <w:rsid w:val="009916F1"/>
    <w:rsid w:val="009B0FE2"/>
    <w:rsid w:val="009B101F"/>
    <w:rsid w:val="009C7DFD"/>
    <w:rsid w:val="009E4FF5"/>
    <w:rsid w:val="00A22C40"/>
    <w:rsid w:val="00A22EB2"/>
    <w:rsid w:val="00A26C21"/>
    <w:rsid w:val="00A32D16"/>
    <w:rsid w:val="00A71342"/>
    <w:rsid w:val="00A852C0"/>
    <w:rsid w:val="00AA6C90"/>
    <w:rsid w:val="00AD1D53"/>
    <w:rsid w:val="00AD7FDB"/>
    <w:rsid w:val="00AE3239"/>
    <w:rsid w:val="00AE3318"/>
    <w:rsid w:val="00B003CD"/>
    <w:rsid w:val="00B01071"/>
    <w:rsid w:val="00B0281A"/>
    <w:rsid w:val="00B039ED"/>
    <w:rsid w:val="00B24241"/>
    <w:rsid w:val="00B260F9"/>
    <w:rsid w:val="00B5080B"/>
    <w:rsid w:val="00B92836"/>
    <w:rsid w:val="00BC7712"/>
    <w:rsid w:val="00BD5BCB"/>
    <w:rsid w:val="00C10E92"/>
    <w:rsid w:val="00C34A28"/>
    <w:rsid w:val="00C4182C"/>
    <w:rsid w:val="00C61C10"/>
    <w:rsid w:val="00C70658"/>
    <w:rsid w:val="00CA67D1"/>
    <w:rsid w:val="00CC40A2"/>
    <w:rsid w:val="00CC72B3"/>
    <w:rsid w:val="00CD5D5C"/>
    <w:rsid w:val="00CF2192"/>
    <w:rsid w:val="00D07E7B"/>
    <w:rsid w:val="00D13767"/>
    <w:rsid w:val="00D24B7F"/>
    <w:rsid w:val="00D268FC"/>
    <w:rsid w:val="00D27F6B"/>
    <w:rsid w:val="00D449BD"/>
    <w:rsid w:val="00D5294D"/>
    <w:rsid w:val="00D546E9"/>
    <w:rsid w:val="00D63C97"/>
    <w:rsid w:val="00D93C54"/>
    <w:rsid w:val="00DA7F16"/>
    <w:rsid w:val="00DD6859"/>
    <w:rsid w:val="00DF1913"/>
    <w:rsid w:val="00E11F8D"/>
    <w:rsid w:val="00E274B9"/>
    <w:rsid w:val="00E3260E"/>
    <w:rsid w:val="00E34EC9"/>
    <w:rsid w:val="00E55D33"/>
    <w:rsid w:val="00E749CE"/>
    <w:rsid w:val="00E77836"/>
    <w:rsid w:val="00EB6873"/>
    <w:rsid w:val="00EE6366"/>
    <w:rsid w:val="00EF101A"/>
    <w:rsid w:val="00EF178B"/>
    <w:rsid w:val="00F14C05"/>
    <w:rsid w:val="00F26D99"/>
    <w:rsid w:val="00F55376"/>
    <w:rsid w:val="00F822DE"/>
    <w:rsid w:val="00F82D02"/>
    <w:rsid w:val="00FB31D7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jpeg"/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397</TotalTime>
  <Pages>12</Pages>
  <Words>2448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CURSORES-PL-SQL</vt:lpstr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CURSORES-PL-SQL</dc:title>
  <dc:subject/>
  <dc:creator>sd</dc:creator>
  <cp:keywords/>
  <dc:description/>
  <cp:lastModifiedBy>Francisco García Serrano</cp:lastModifiedBy>
  <cp:revision>12</cp:revision>
  <cp:lastPrinted>1899-12-31T23:00:00Z</cp:lastPrinted>
  <dcterms:created xsi:type="dcterms:W3CDTF">2020-11-13T16:50:00Z</dcterms:created>
  <dcterms:modified xsi:type="dcterms:W3CDTF">2025-05-07T14:18:00Z</dcterms:modified>
</cp:coreProperties>
</file>