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Pr="005B06EA" w:rsidR="000D3B48" w:rsidP="005B06EA" w:rsidRDefault="005B06EA" w14:paraId="54010DC7" w14:textId="009199A4">
      <w:pPr>
        <w:jc w:val="center"/>
        <w:rPr>
          <w:rFonts w:ascii="Verdana" w:hAnsi="Verdana"/>
          <w:b w:val="1"/>
          <w:bCs w:val="1"/>
          <w:sz w:val="20"/>
          <w:szCs w:val="20"/>
          <w:u w:val="single"/>
        </w:rPr>
      </w:pPr>
      <w:r w:rsidRPr="754FC385" w:rsidR="754FC385">
        <w:rPr>
          <w:rFonts w:ascii="Verdana" w:hAnsi="Verdana"/>
          <w:b w:val="1"/>
          <w:bCs w:val="1"/>
          <w:sz w:val="20"/>
          <w:szCs w:val="20"/>
          <w:u w:val="single"/>
        </w:rPr>
        <w:t xml:space="preserve"> REGISTROS PL-SQL</w:t>
      </w:r>
    </w:p>
    <w:p w:rsidR="005B06EA" w:rsidP="005B06EA" w:rsidRDefault="005B06EA" w14:paraId="78313BAC" w14:textId="0442CA6E">
      <w:pPr>
        <w:rPr>
          <w:rFonts w:ascii="Verdana" w:hAnsi="Verdana"/>
          <w:sz w:val="20"/>
          <w:szCs w:val="20"/>
        </w:rPr>
      </w:pPr>
    </w:p>
    <w:p w:rsidR="005B06EA" w:rsidP="005B06EA" w:rsidRDefault="005B06EA" w14:paraId="115C9D21" w14:textId="2904B330">
      <w:pPr>
        <w:rPr>
          <w:rFonts w:ascii="Verdana" w:hAnsi="Verdana"/>
          <w:sz w:val="20"/>
          <w:szCs w:val="20"/>
        </w:rPr>
      </w:pPr>
    </w:p>
    <w:p w:rsidR="005B06EA" w:rsidP="005B06EA" w:rsidRDefault="005B06EA" w14:paraId="345AF4C1" w14:textId="3738391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Un registro es una utilidad que tiene Oracle para crear tipos de dato compuestos.</w:t>
      </w:r>
    </w:p>
    <w:p w:rsidR="005B06EA" w:rsidP="005B06EA" w:rsidRDefault="005B06EA" w14:paraId="02F35B6A" w14:textId="21656F7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este tipo de datos se les llama </w:t>
      </w:r>
      <w:r>
        <w:rPr>
          <w:rFonts w:ascii="Verdana" w:hAnsi="Verdana"/>
          <w:b/>
          <w:bCs/>
          <w:sz w:val="20"/>
          <w:szCs w:val="20"/>
        </w:rPr>
        <w:t>Record</w:t>
      </w:r>
    </w:p>
    <w:p w:rsidR="005B06EA" w:rsidP="005B06EA" w:rsidRDefault="005B06EA" w14:paraId="4B72067E" w14:textId="7C34AC2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Un Record es lo que estamos utilizando ahora mismo en los bucles FOR, pero sin declarar.</w:t>
      </w:r>
    </w:p>
    <w:p w:rsidR="005B06EA" w:rsidP="005B06EA" w:rsidRDefault="005B06EA" w14:paraId="0BBD2ED6" w14:textId="73BA731F">
      <w:pPr>
        <w:rPr>
          <w:rFonts w:ascii="Verdana" w:hAnsi="Verdana"/>
          <w:sz w:val="20"/>
          <w:szCs w:val="20"/>
        </w:rPr>
      </w:pPr>
    </w:p>
    <w:p w:rsidR="005B06EA" w:rsidP="005B06EA" w:rsidRDefault="005B06EA" w14:paraId="52DF72FB" w14:textId="1F90472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Los registros pueden ser implícitos, como en un bucle FOR.</w:t>
      </w:r>
    </w:p>
    <w:p w:rsidR="005B06EA" w:rsidP="005B06EA" w:rsidRDefault="005B06EA" w14:paraId="7D06C276" w14:textId="075F2F84">
      <w:pPr>
        <w:rPr>
          <w:rFonts w:ascii="Verdana" w:hAnsi="Verdana"/>
          <w:sz w:val="20"/>
          <w:szCs w:val="20"/>
        </w:rPr>
      </w:pPr>
    </w:p>
    <w:p w:rsidR="005B06EA" w:rsidP="005B06EA" w:rsidRDefault="005B06EA" w14:paraId="69AE9E29" w14:textId="32012C1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Cursor </w:t>
      </w:r>
      <w:proofErr w:type="spellStart"/>
      <w:r>
        <w:rPr>
          <w:rFonts w:ascii="Verdana" w:hAnsi="Verdana"/>
          <w:sz w:val="20"/>
          <w:szCs w:val="20"/>
        </w:rPr>
        <w:t>c_tabla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is</w:t>
      </w:r>
      <w:proofErr w:type="spellEnd"/>
    </w:p>
    <w:p w:rsidR="005B06EA" w:rsidP="005B06EA" w:rsidRDefault="005B06EA" w14:paraId="7204580C" w14:textId="6785B6A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</w:t>
      </w:r>
      <w:proofErr w:type="spellStart"/>
      <w:r>
        <w:rPr>
          <w:rFonts w:ascii="Verdana" w:hAnsi="Verdana"/>
          <w:sz w:val="20"/>
          <w:szCs w:val="20"/>
        </w:rPr>
        <w:t>Select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r w:rsidR="00525B49">
        <w:rPr>
          <w:rFonts w:ascii="Verdana" w:hAnsi="Verdana"/>
          <w:sz w:val="20"/>
          <w:szCs w:val="20"/>
        </w:rPr>
        <w:t>campo1, campo2, campo3</w:t>
      </w:r>
      <w:r>
        <w:rPr>
          <w:rFonts w:ascii="Verdana" w:hAnsi="Verdana"/>
          <w:sz w:val="20"/>
          <w:szCs w:val="20"/>
        </w:rPr>
        <w:t xml:space="preserve"> from tabla;</w:t>
      </w:r>
    </w:p>
    <w:p w:rsidR="005B06EA" w:rsidP="005B06EA" w:rsidRDefault="005B06EA" w14:paraId="42A43934" w14:textId="31334533">
      <w:pPr>
        <w:rPr>
          <w:rFonts w:ascii="Verdana" w:hAnsi="Verdana"/>
          <w:sz w:val="20"/>
          <w:szCs w:val="20"/>
        </w:rPr>
      </w:pPr>
    </w:p>
    <w:p w:rsidR="005B06EA" w:rsidP="005B06EA" w:rsidRDefault="005B06EA" w14:paraId="16F2900B" w14:textId="29B7A536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For</w:t>
      </w:r>
      <w:proofErr w:type="spellEnd"/>
      <w:r>
        <w:rPr>
          <w:rFonts w:ascii="Verdana" w:hAnsi="Verdana"/>
          <w:sz w:val="20"/>
          <w:szCs w:val="20"/>
        </w:rPr>
        <w:t xml:space="preserve"> variable in </w:t>
      </w:r>
      <w:proofErr w:type="spellStart"/>
      <w:r>
        <w:rPr>
          <w:rFonts w:ascii="Verdana" w:hAnsi="Verdana"/>
          <w:sz w:val="20"/>
          <w:szCs w:val="20"/>
        </w:rPr>
        <w:t>c_tabla</w:t>
      </w:r>
      <w:proofErr w:type="spellEnd"/>
    </w:p>
    <w:p w:rsidR="005B06EA" w:rsidP="005B06EA" w:rsidRDefault="005B06EA" w14:paraId="0549C0E4" w14:textId="2416057D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Loop</w:t>
      </w:r>
      <w:proofErr w:type="spellEnd"/>
    </w:p>
    <w:p w:rsidR="005B06EA" w:rsidP="005B06EA" w:rsidRDefault="005B06EA" w14:paraId="39CE40AE" w14:textId="5DC05A7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Variable.campo1, </w:t>
      </w:r>
      <w:proofErr w:type="gramStart"/>
      <w:r>
        <w:rPr>
          <w:rFonts w:ascii="Verdana" w:hAnsi="Verdana"/>
          <w:sz w:val="20"/>
          <w:szCs w:val="20"/>
        </w:rPr>
        <w:t>variable.campo</w:t>
      </w:r>
      <w:proofErr w:type="gramEnd"/>
      <w:r>
        <w:rPr>
          <w:rFonts w:ascii="Verdana" w:hAnsi="Verdana"/>
          <w:sz w:val="20"/>
          <w:szCs w:val="20"/>
        </w:rPr>
        <w:t>2</w:t>
      </w:r>
    </w:p>
    <w:p w:rsidR="005B06EA" w:rsidP="005B06EA" w:rsidRDefault="005B06EA" w14:paraId="739225FE" w14:textId="375B062F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End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loop</w:t>
      </w:r>
      <w:proofErr w:type="spellEnd"/>
      <w:r>
        <w:rPr>
          <w:rFonts w:ascii="Verdana" w:hAnsi="Verdana"/>
          <w:sz w:val="20"/>
          <w:szCs w:val="20"/>
        </w:rPr>
        <w:t>;</w:t>
      </w:r>
    </w:p>
    <w:p w:rsidR="005B06EA" w:rsidP="005B06EA" w:rsidRDefault="005B06EA" w14:paraId="3A08FE15" w14:textId="092051CE">
      <w:pPr>
        <w:rPr>
          <w:rFonts w:ascii="Verdana" w:hAnsi="Verdana"/>
          <w:sz w:val="20"/>
          <w:szCs w:val="20"/>
        </w:rPr>
      </w:pPr>
    </w:p>
    <w:p w:rsidR="005B06EA" w:rsidP="005B06EA" w:rsidRDefault="005B06EA" w14:paraId="37EF0528" w14:textId="6B96F23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 deja de ser una herramienta, que utilizaremos en algún momento desde otras tecnologías, como Java.</w:t>
      </w:r>
    </w:p>
    <w:p w:rsidR="005B06EA" w:rsidP="005B06EA" w:rsidRDefault="005B06EA" w14:paraId="01CCA122" w14:textId="224E4E60">
      <w:pPr>
        <w:rPr>
          <w:rFonts w:ascii="Verdana" w:hAnsi="Verdana"/>
          <w:sz w:val="20"/>
          <w:szCs w:val="20"/>
        </w:rPr>
      </w:pPr>
    </w:p>
    <w:p w:rsidR="005B06EA" w:rsidP="005B06EA" w:rsidRDefault="005B06EA" w14:paraId="3121751F" w14:textId="3C5C972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Sintaxis:</w:t>
      </w:r>
    </w:p>
    <w:p w:rsidR="005B06EA" w:rsidP="005B06EA" w:rsidRDefault="005B06EA" w14:paraId="471FEDE4" w14:textId="2EF6102E">
      <w:pPr>
        <w:rPr>
          <w:rFonts w:ascii="Verdana" w:hAnsi="Verdana"/>
          <w:sz w:val="20"/>
          <w:szCs w:val="20"/>
        </w:rPr>
      </w:pPr>
    </w:p>
    <w:p w:rsidR="005B06EA" w:rsidP="005B06EA" w:rsidRDefault="005B06EA" w14:paraId="56D4388C" w14:textId="7777777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Type nombre_tipo </w:t>
      </w:r>
      <w:proofErr w:type="spellStart"/>
      <w:r>
        <w:rPr>
          <w:rFonts w:ascii="Verdana" w:hAnsi="Verdana"/>
          <w:sz w:val="20"/>
          <w:szCs w:val="20"/>
        </w:rPr>
        <w:t>is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record</w:t>
      </w:r>
      <w:r>
        <w:rPr>
          <w:rFonts w:ascii="Verdana" w:hAnsi="Verdana"/>
          <w:sz w:val="20"/>
          <w:szCs w:val="20"/>
        </w:rPr>
        <w:t xml:space="preserve"> (</w:t>
      </w:r>
    </w:p>
    <w:p w:rsidR="005B06EA" w:rsidP="005B06EA" w:rsidRDefault="005B06EA" w14:paraId="1ED315D7" w14:textId="3A2D942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campo1 </w:t>
      </w:r>
      <w:proofErr w:type="spellStart"/>
      <w:r>
        <w:rPr>
          <w:rFonts w:ascii="Verdana" w:hAnsi="Verdana"/>
          <w:sz w:val="20"/>
          <w:szCs w:val="20"/>
        </w:rPr>
        <w:t>int</w:t>
      </w:r>
      <w:proofErr w:type="spellEnd"/>
      <w:r>
        <w:rPr>
          <w:rFonts w:ascii="Verdana" w:hAnsi="Verdana"/>
          <w:sz w:val="20"/>
          <w:szCs w:val="20"/>
        </w:rPr>
        <w:t>, campo2 varchar2</w:t>
      </w:r>
    </w:p>
    <w:p w:rsidR="005B06EA" w:rsidP="005B06EA" w:rsidRDefault="005B06EA" w14:paraId="30D79213" w14:textId="5BACF86A">
      <w:pPr>
        <w:ind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);</w:t>
      </w:r>
    </w:p>
    <w:p w:rsidR="005B06EA" w:rsidP="005B06EA" w:rsidRDefault="005B06EA" w14:paraId="15C2CFB4" w14:textId="6DA6F405">
      <w:pPr>
        <w:rPr>
          <w:rFonts w:ascii="Verdana" w:hAnsi="Verdana"/>
          <w:sz w:val="20"/>
          <w:szCs w:val="20"/>
        </w:rPr>
      </w:pPr>
    </w:p>
    <w:p w:rsidR="005B06EA" w:rsidP="005B06EA" w:rsidRDefault="005B06EA" w14:paraId="38EC5688" w14:textId="625D944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 tipo podemos utilizarlo como una variable más:</w:t>
      </w:r>
    </w:p>
    <w:p w:rsidR="005B06EA" w:rsidP="005B06EA" w:rsidRDefault="005B06EA" w14:paraId="3B0F02B9" w14:textId="49E84840">
      <w:pPr>
        <w:rPr>
          <w:rFonts w:ascii="Verdana" w:hAnsi="Verdana"/>
          <w:sz w:val="20"/>
          <w:szCs w:val="20"/>
        </w:rPr>
      </w:pPr>
    </w:p>
    <w:p w:rsidR="005B06EA" w:rsidP="005B06EA" w:rsidRDefault="005B06EA" w14:paraId="6F289F4E" w14:textId="384CB867">
      <w:pPr>
        <w:ind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mivariable nombre_tipo;</w:t>
      </w:r>
    </w:p>
    <w:p w:rsidRPr="005B06EA" w:rsidR="005B06EA" w:rsidP="005B06EA" w:rsidRDefault="005B06EA" w14:paraId="724B1A23" w14:textId="77777777">
      <w:pPr>
        <w:ind w:firstLine="708"/>
        <w:rPr>
          <w:rFonts w:ascii="Verdana" w:hAnsi="Verdana"/>
          <w:sz w:val="20"/>
          <w:szCs w:val="20"/>
        </w:rPr>
      </w:pPr>
    </w:p>
    <w:p w:rsidR="005B06EA" w:rsidP="005B06EA" w:rsidRDefault="005B06EA" w14:paraId="080A2B00" w14:textId="23DF8A0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mivariable.campo</w:t>
      </w:r>
      <w:proofErr w:type="gramEnd"/>
      <w:r>
        <w:rPr>
          <w:rFonts w:ascii="Verdana" w:hAnsi="Verdana"/>
          <w:sz w:val="20"/>
          <w:szCs w:val="20"/>
        </w:rPr>
        <w:t>1, mivariable.campo2</w:t>
      </w:r>
    </w:p>
    <w:p w:rsidR="005B06EA" w:rsidP="005B06EA" w:rsidRDefault="005B06EA" w14:paraId="51BF2D2C" w14:textId="0198C914">
      <w:pPr>
        <w:rPr>
          <w:rFonts w:ascii="Verdana" w:hAnsi="Verdana"/>
          <w:sz w:val="20"/>
          <w:szCs w:val="20"/>
        </w:rPr>
      </w:pPr>
    </w:p>
    <w:p w:rsidR="005B06EA" w:rsidP="005B06EA" w:rsidRDefault="005B06EA" w14:paraId="5D66A6E2" w14:textId="009D42E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Realizar un procedimiento para mostrar el apellido, oficio y salario de un empleado que pasaremos su ID.</w:t>
      </w:r>
    </w:p>
    <w:p w:rsidR="005B06EA" w:rsidP="005B06EA" w:rsidRDefault="005B06EA" w14:paraId="2C1B81EA" w14:textId="3653AF1F">
      <w:pPr>
        <w:rPr>
          <w:rFonts w:ascii="Verdana" w:hAnsi="Verdana"/>
          <w:sz w:val="20"/>
          <w:szCs w:val="20"/>
        </w:rPr>
      </w:pPr>
    </w:p>
    <w:p w:rsidR="005B06EA" w:rsidP="005B06EA" w:rsidRDefault="005B06EA" w14:paraId="437217AF" w14:textId="5A41AA25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344F22BD" wp14:editId="060072D3">
            <wp:extent cx="5400040" cy="335978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6EA" w:rsidP="005B06EA" w:rsidRDefault="005B06EA" w14:paraId="24292EB3" w14:textId="11EEA216">
      <w:pPr>
        <w:rPr>
          <w:rFonts w:ascii="Verdana" w:hAnsi="Verdana"/>
          <w:sz w:val="20"/>
          <w:szCs w:val="20"/>
        </w:rPr>
      </w:pPr>
    </w:p>
    <w:p w:rsidR="005B06EA" w:rsidP="005B06EA" w:rsidRDefault="00C87FDC" w14:paraId="0ACCF246" w14:textId="0812D41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La fuerza del tipo Record radica cuando lo combinamos con </w:t>
      </w:r>
      <w:proofErr w:type="spellStart"/>
      <w:r w:rsidRPr="00C87FDC">
        <w:rPr>
          <w:rFonts w:ascii="Verdana" w:hAnsi="Verdana"/>
          <w:b/>
          <w:bCs/>
          <w:sz w:val="20"/>
          <w:szCs w:val="20"/>
        </w:rPr>
        <w:t>packages</w:t>
      </w:r>
      <w:proofErr w:type="spellEnd"/>
      <w:r>
        <w:rPr>
          <w:rFonts w:ascii="Verdana" w:hAnsi="Verdana"/>
          <w:sz w:val="20"/>
          <w:szCs w:val="20"/>
        </w:rPr>
        <w:t>.</w:t>
      </w:r>
    </w:p>
    <w:p w:rsidR="00C87FDC" w:rsidP="005B06EA" w:rsidRDefault="00C87FDC" w14:paraId="5560012D" w14:textId="55B1B2E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Podemos tener un paquete con todos los tipos que vayamos a utilizar en nuestras aplicaciones para, posteriormente, poder trabajar con ellos en múltiples objetos.</w:t>
      </w:r>
    </w:p>
    <w:p w:rsidR="00C87FDC" w:rsidP="005B06EA" w:rsidRDefault="00C87FDC" w14:paraId="1D2A2BE8" w14:textId="75E315C8">
      <w:pPr>
        <w:rPr>
          <w:rFonts w:ascii="Verdana" w:hAnsi="Verdana"/>
          <w:sz w:val="20"/>
          <w:szCs w:val="20"/>
        </w:rPr>
      </w:pPr>
    </w:p>
    <w:p w:rsidR="00C87FDC" w:rsidP="005B06EA" w:rsidRDefault="00C87FDC" w14:paraId="23C783D5" w14:textId="3DC355C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Imaginemos la de veces que hemos utilizado en el módulo de </w:t>
      </w:r>
      <w:proofErr w:type="spellStart"/>
      <w:r>
        <w:rPr>
          <w:rFonts w:ascii="Verdana" w:hAnsi="Verdana"/>
          <w:sz w:val="20"/>
          <w:szCs w:val="20"/>
        </w:rPr>
        <w:t>bbdd</w:t>
      </w:r>
      <w:proofErr w:type="spellEnd"/>
      <w:r>
        <w:rPr>
          <w:rFonts w:ascii="Verdana" w:hAnsi="Verdana"/>
          <w:sz w:val="20"/>
          <w:szCs w:val="20"/>
        </w:rPr>
        <w:t>, la parte de trabajar con apellido, oficio y salario de los empleados.</w:t>
      </w:r>
    </w:p>
    <w:p w:rsidR="00C87FDC" w:rsidP="005B06EA" w:rsidRDefault="00C87FDC" w14:paraId="09BF6BBF" w14:textId="51BFF49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Hemos estado, en todos los ejemplos declarando tres variables internas para trabajar con esos datos.</w:t>
      </w:r>
    </w:p>
    <w:p w:rsidR="00C87FDC" w:rsidP="005B06EA" w:rsidRDefault="00C87FDC" w14:paraId="4C16CB00" w14:textId="217694CC">
      <w:pPr>
        <w:rPr>
          <w:rFonts w:ascii="Verdana" w:hAnsi="Verdana"/>
          <w:sz w:val="20"/>
          <w:szCs w:val="20"/>
        </w:rPr>
      </w:pPr>
    </w:p>
    <w:p w:rsidR="00C87FDC" w:rsidP="005B06EA" w:rsidRDefault="00C87FDC" w14:paraId="5D3708C2" w14:textId="52C8E4B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 ventaja está en si hubiéramos declarado una sola vez las variables y las utilizamos todas las que deseemos.</w:t>
      </w:r>
    </w:p>
    <w:p w:rsidR="00C87FDC" w:rsidP="005B06EA" w:rsidRDefault="00C87FDC" w14:paraId="7FFB8FBB" w14:textId="13DD0104">
      <w:pPr>
        <w:rPr>
          <w:rFonts w:ascii="Verdana" w:hAnsi="Verdana"/>
          <w:sz w:val="20"/>
          <w:szCs w:val="20"/>
        </w:rPr>
      </w:pPr>
    </w:p>
    <w:p w:rsidR="00C87FDC" w:rsidP="005B06EA" w:rsidRDefault="00C87FDC" w14:paraId="207CB9F7" w14:textId="78AFF42E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1772BBD9" wp14:editId="61AE5998">
            <wp:extent cx="5400040" cy="1840865"/>
            <wp:effectExtent l="0" t="0" r="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FDC" w:rsidP="005B06EA" w:rsidRDefault="00C87FDC" w14:paraId="1137925B" w14:textId="4F778C6F">
      <w:pPr>
        <w:rPr>
          <w:rFonts w:ascii="Verdana" w:hAnsi="Verdana"/>
          <w:sz w:val="20"/>
          <w:szCs w:val="20"/>
        </w:rPr>
      </w:pPr>
    </w:p>
    <w:p w:rsidR="00C87FDC" w:rsidP="005B06EA" w:rsidRDefault="00C87FDC" w14:paraId="3853535E" w14:textId="38A4ED0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Utilizaremos simplemente la variable dentro de cada objeto (</w:t>
      </w:r>
      <w:proofErr w:type="spellStart"/>
      <w:r>
        <w:rPr>
          <w:rFonts w:ascii="Verdana" w:hAnsi="Verdana"/>
          <w:sz w:val="20"/>
          <w:szCs w:val="20"/>
        </w:rPr>
        <w:t>Procedures</w:t>
      </w:r>
      <w:proofErr w:type="spellEnd"/>
      <w:r>
        <w:rPr>
          <w:rFonts w:ascii="Verdana" w:hAnsi="Verdana"/>
          <w:sz w:val="20"/>
          <w:szCs w:val="20"/>
        </w:rPr>
        <w:t>)</w:t>
      </w:r>
    </w:p>
    <w:p w:rsidR="00C87FDC" w:rsidP="005B06EA" w:rsidRDefault="00C87FDC" w14:paraId="2A25E16A" w14:textId="0A455802">
      <w:pPr>
        <w:rPr>
          <w:rFonts w:ascii="Verdana" w:hAnsi="Verdana"/>
          <w:sz w:val="20"/>
          <w:szCs w:val="20"/>
        </w:rPr>
      </w:pPr>
    </w:p>
    <w:p w:rsidR="00C87FDC" w:rsidP="005B06EA" w:rsidRDefault="00C87FDC" w14:paraId="214DF68E" w14:textId="240455E2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0CE7D39C" wp14:editId="561FFB9B">
            <wp:extent cx="5400040" cy="217487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FDC" w:rsidP="005B06EA" w:rsidRDefault="00C87FDC" w14:paraId="555F7A25" w14:textId="544F5DCB">
      <w:pPr>
        <w:rPr>
          <w:rFonts w:ascii="Verdana" w:hAnsi="Verdana"/>
          <w:sz w:val="20"/>
          <w:szCs w:val="20"/>
        </w:rPr>
      </w:pPr>
    </w:p>
    <w:p w:rsidR="00C87FDC" w:rsidP="005B06EA" w:rsidRDefault="00C87FDC" w14:paraId="03CE1D93" w14:textId="6B210100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63A6E367" wp14:editId="052EAFF5">
            <wp:extent cx="5400040" cy="217487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FDC" w:rsidP="005B06EA" w:rsidRDefault="00C87FDC" w14:paraId="6C304346" w14:textId="05FFF693">
      <w:pPr>
        <w:rPr>
          <w:rFonts w:ascii="Verdana" w:hAnsi="Verdana"/>
          <w:sz w:val="20"/>
          <w:szCs w:val="20"/>
        </w:rPr>
      </w:pPr>
    </w:p>
    <w:p w:rsidR="00C87FDC" w:rsidP="005B06EA" w:rsidRDefault="00872643" w14:paraId="47A3282A" w14:textId="7FDCE91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Ejemplo con procedimientos y paquetes con parámetros de salida.</w:t>
      </w:r>
    </w:p>
    <w:p w:rsidR="00872643" w:rsidP="005B06EA" w:rsidRDefault="00872643" w14:paraId="58E76029" w14:textId="3F60FD4E">
      <w:pPr>
        <w:rPr>
          <w:rFonts w:ascii="Verdana" w:hAnsi="Verdana"/>
          <w:sz w:val="20"/>
          <w:szCs w:val="20"/>
        </w:rPr>
      </w:pPr>
    </w:p>
    <w:p w:rsidR="00872643" w:rsidP="005B06EA" w:rsidRDefault="00872643" w14:paraId="06E26F35" w14:textId="07F5601E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12EED1F9" wp14:editId="1AFA1B48">
            <wp:extent cx="5400040" cy="1179195"/>
            <wp:effectExtent l="0" t="0" r="0" b="190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643" w:rsidP="005B06EA" w:rsidRDefault="00872643" w14:paraId="6B7512E5" w14:textId="0DF93C8D">
      <w:pPr>
        <w:rPr>
          <w:rFonts w:ascii="Verdana" w:hAnsi="Verdana"/>
          <w:sz w:val="20"/>
          <w:szCs w:val="20"/>
        </w:rPr>
      </w:pPr>
    </w:p>
    <w:p w:rsidR="00872643" w:rsidP="005B06EA" w:rsidRDefault="00872643" w14:paraId="2D949C6E" w14:textId="7D905CFC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58C8D1B7" wp14:editId="2E11D7CB">
            <wp:extent cx="5400040" cy="1973580"/>
            <wp:effectExtent l="0" t="0" r="0" b="762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643" w:rsidP="005B06EA" w:rsidRDefault="00872643" w14:paraId="264C3260" w14:textId="52539CC4">
      <w:pPr>
        <w:rPr>
          <w:rFonts w:ascii="Verdana" w:hAnsi="Verdana"/>
          <w:sz w:val="20"/>
          <w:szCs w:val="20"/>
        </w:rPr>
      </w:pPr>
    </w:p>
    <w:p w:rsidR="00872643" w:rsidP="005B06EA" w:rsidRDefault="00872643" w14:paraId="6CB1FE37" w14:textId="4A96BCD0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4DAA4B02" wp14:editId="6999C13A">
            <wp:extent cx="5400040" cy="4017010"/>
            <wp:effectExtent l="0" t="0" r="0" b="25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643" w:rsidP="005B06EA" w:rsidRDefault="00872643" w14:paraId="13D6633D" w14:textId="3EF56E9C">
      <w:pPr>
        <w:rPr>
          <w:rFonts w:ascii="Verdana" w:hAnsi="Verdana"/>
          <w:sz w:val="20"/>
          <w:szCs w:val="20"/>
        </w:rPr>
      </w:pPr>
    </w:p>
    <w:p w:rsidR="00872643" w:rsidP="005B06EA" w:rsidRDefault="00872643" w14:paraId="68A12917" w14:textId="3FC3468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Otro tipo de declaración de registros es tipo </w:t>
      </w:r>
      <w:r>
        <w:rPr>
          <w:rFonts w:ascii="Verdana" w:hAnsi="Verdana"/>
          <w:b/>
          <w:bCs/>
          <w:sz w:val="20"/>
          <w:szCs w:val="20"/>
        </w:rPr>
        <w:t>Fila</w:t>
      </w:r>
      <w:r>
        <w:rPr>
          <w:rFonts w:ascii="Verdana" w:hAnsi="Verdana"/>
          <w:sz w:val="20"/>
          <w:szCs w:val="20"/>
        </w:rPr>
        <w:t>.</w:t>
      </w:r>
    </w:p>
    <w:p w:rsidR="00872643" w:rsidP="005B06EA" w:rsidRDefault="00872643" w14:paraId="417583EE" w14:textId="582D62B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 un tipo fila, se declara una variable que se compone por todos los campos de una tabla.</w:t>
      </w:r>
    </w:p>
    <w:p w:rsidR="00525B49" w:rsidP="005B06EA" w:rsidRDefault="00525B49" w14:paraId="60316671" w14:textId="6233D3F7">
      <w:pPr>
        <w:rPr>
          <w:rFonts w:ascii="Verdana" w:hAnsi="Verdana"/>
          <w:sz w:val="20"/>
          <w:szCs w:val="20"/>
        </w:rPr>
      </w:pPr>
    </w:p>
    <w:p w:rsidR="00525B49" w:rsidP="005B06EA" w:rsidRDefault="00525B49" w14:paraId="79579F8A" w14:textId="35F9185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Es lo que hemos realizado en los bucles FOR cuando ponemos una consulta con el asterisco.</w:t>
      </w:r>
    </w:p>
    <w:p w:rsidR="00525B49" w:rsidP="005B06EA" w:rsidRDefault="00525B49" w14:paraId="30268FA7" w14:textId="5261C44C">
      <w:pPr>
        <w:rPr>
          <w:rFonts w:ascii="Verdana" w:hAnsi="Verdana"/>
          <w:sz w:val="20"/>
          <w:szCs w:val="20"/>
        </w:rPr>
      </w:pPr>
    </w:p>
    <w:p w:rsidR="00525B49" w:rsidP="005B06EA" w:rsidRDefault="00525B49" w14:paraId="0BB46E28" w14:textId="7002B7A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Declaración de tipo </w:t>
      </w:r>
      <w:r>
        <w:rPr>
          <w:rFonts w:ascii="Verdana" w:hAnsi="Verdana"/>
          <w:b/>
          <w:bCs/>
          <w:sz w:val="20"/>
          <w:szCs w:val="20"/>
        </w:rPr>
        <w:t>Fila</w:t>
      </w:r>
      <w:r>
        <w:rPr>
          <w:rFonts w:ascii="Verdana" w:hAnsi="Verdana"/>
          <w:sz w:val="20"/>
          <w:szCs w:val="20"/>
        </w:rPr>
        <w:t xml:space="preserve"> con cursor implícito.</w:t>
      </w:r>
    </w:p>
    <w:p w:rsidR="00525B49" w:rsidP="005B06EA" w:rsidRDefault="00525B49" w14:paraId="334B87FC" w14:textId="73ACA8FC">
      <w:pPr>
        <w:rPr>
          <w:rFonts w:ascii="Verdana" w:hAnsi="Verdana"/>
          <w:sz w:val="20"/>
          <w:szCs w:val="20"/>
        </w:rPr>
      </w:pPr>
    </w:p>
    <w:p w:rsidR="00525B49" w:rsidP="00525B49" w:rsidRDefault="00525B49" w14:paraId="23C628E2" w14:textId="7777777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Los registros pueden ser implícitos, como en un bucle FOR.</w:t>
      </w:r>
    </w:p>
    <w:p w:rsidR="00525B49" w:rsidP="00525B49" w:rsidRDefault="00525B49" w14:paraId="041B1EE7" w14:textId="77777777">
      <w:pPr>
        <w:rPr>
          <w:rFonts w:ascii="Verdana" w:hAnsi="Verdana"/>
          <w:sz w:val="20"/>
          <w:szCs w:val="20"/>
        </w:rPr>
      </w:pPr>
    </w:p>
    <w:p w:rsidR="00525B49" w:rsidP="00525B49" w:rsidRDefault="00525B49" w14:paraId="1F7D2B42" w14:textId="7777777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Cursor </w:t>
      </w:r>
      <w:proofErr w:type="spellStart"/>
      <w:r>
        <w:rPr>
          <w:rFonts w:ascii="Verdana" w:hAnsi="Verdana"/>
          <w:sz w:val="20"/>
          <w:szCs w:val="20"/>
        </w:rPr>
        <w:t>c_tabla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is</w:t>
      </w:r>
      <w:proofErr w:type="spellEnd"/>
    </w:p>
    <w:p w:rsidR="00525B49" w:rsidP="00525B49" w:rsidRDefault="00525B49" w14:paraId="1FF14451" w14:textId="74DE479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</w:t>
      </w:r>
      <w:proofErr w:type="spellStart"/>
      <w:r>
        <w:rPr>
          <w:rFonts w:ascii="Verdana" w:hAnsi="Verdana"/>
          <w:sz w:val="20"/>
          <w:szCs w:val="20"/>
        </w:rPr>
        <w:t>Select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*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from</w:t>
      </w:r>
      <w:proofErr w:type="spellEnd"/>
      <w:r>
        <w:rPr>
          <w:rFonts w:ascii="Verdana" w:hAnsi="Verdana"/>
          <w:sz w:val="20"/>
          <w:szCs w:val="20"/>
        </w:rPr>
        <w:t xml:space="preserve"> tabla;</w:t>
      </w:r>
    </w:p>
    <w:p w:rsidR="00525B49" w:rsidP="00525B49" w:rsidRDefault="00525B49" w14:paraId="05D699E4" w14:textId="77777777">
      <w:pPr>
        <w:rPr>
          <w:rFonts w:ascii="Verdana" w:hAnsi="Verdana"/>
          <w:sz w:val="20"/>
          <w:szCs w:val="20"/>
        </w:rPr>
      </w:pPr>
    </w:p>
    <w:p w:rsidR="00525B49" w:rsidP="00525B49" w:rsidRDefault="00525B49" w14:paraId="14DA77BA" w14:textId="127DA208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For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fila</w:t>
      </w:r>
      <w:r>
        <w:rPr>
          <w:rFonts w:ascii="Verdana" w:hAnsi="Verdana"/>
          <w:sz w:val="20"/>
          <w:szCs w:val="20"/>
        </w:rPr>
        <w:t xml:space="preserve"> in </w:t>
      </w:r>
      <w:proofErr w:type="spellStart"/>
      <w:r>
        <w:rPr>
          <w:rFonts w:ascii="Verdana" w:hAnsi="Verdana"/>
          <w:sz w:val="20"/>
          <w:szCs w:val="20"/>
        </w:rPr>
        <w:t>c_tabla</w:t>
      </w:r>
      <w:proofErr w:type="spellEnd"/>
    </w:p>
    <w:p w:rsidR="00525B49" w:rsidP="00525B49" w:rsidRDefault="00525B49" w14:paraId="1C2FE161" w14:textId="77777777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Loop</w:t>
      </w:r>
      <w:proofErr w:type="spellEnd"/>
    </w:p>
    <w:p w:rsidR="00525B49" w:rsidP="00525B49" w:rsidRDefault="00525B49" w14:paraId="73E612AA" w14:textId="481851E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</w:t>
      </w:r>
      <w:proofErr w:type="gramStart"/>
      <w:r>
        <w:rPr>
          <w:rFonts w:ascii="Verdana" w:hAnsi="Verdana"/>
          <w:sz w:val="20"/>
          <w:szCs w:val="20"/>
        </w:rPr>
        <w:t>fila.campo</w:t>
      </w:r>
      <w:proofErr w:type="gramEnd"/>
      <w:r>
        <w:rPr>
          <w:rFonts w:ascii="Verdana" w:hAnsi="Verdana"/>
          <w:sz w:val="20"/>
          <w:szCs w:val="20"/>
        </w:rPr>
        <w:t>1, fila.campo2</w:t>
      </w:r>
    </w:p>
    <w:p w:rsidR="00525B49" w:rsidP="00525B49" w:rsidRDefault="00525B49" w14:paraId="5C66E816" w14:textId="78BDC33A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End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loop</w:t>
      </w:r>
      <w:proofErr w:type="spellEnd"/>
      <w:r>
        <w:rPr>
          <w:rFonts w:ascii="Verdana" w:hAnsi="Verdana"/>
          <w:sz w:val="20"/>
          <w:szCs w:val="20"/>
        </w:rPr>
        <w:t>;</w:t>
      </w:r>
    </w:p>
    <w:p w:rsidR="00525B49" w:rsidP="00525B49" w:rsidRDefault="00525B49" w14:paraId="22F77C5C" w14:textId="0B6AABAB">
      <w:pPr>
        <w:rPr>
          <w:rFonts w:ascii="Verdana" w:hAnsi="Verdana"/>
          <w:sz w:val="20"/>
          <w:szCs w:val="20"/>
        </w:rPr>
      </w:pPr>
    </w:p>
    <w:p w:rsidR="00525B49" w:rsidP="00525B49" w:rsidRDefault="00525B49" w14:paraId="16487539" w14:textId="204D03A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Para declarar una variable de tipo fila, se utiliza la palabra clave </w:t>
      </w:r>
      <w:r>
        <w:rPr>
          <w:rFonts w:ascii="Verdana" w:hAnsi="Verdana"/>
          <w:b/>
          <w:bCs/>
          <w:sz w:val="20"/>
          <w:szCs w:val="20"/>
        </w:rPr>
        <w:t>ROWTYPE</w:t>
      </w:r>
    </w:p>
    <w:p w:rsidR="00525B49" w:rsidP="00525B49" w:rsidRDefault="00525B49" w14:paraId="485481E7" w14:textId="670DB8A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y automáticamente contendrá todos los campos de la tabla.</w:t>
      </w:r>
    </w:p>
    <w:p w:rsidR="00525B49" w:rsidP="00525B49" w:rsidRDefault="00525B49" w14:paraId="147296BF" w14:textId="49630B0D">
      <w:pPr>
        <w:rPr>
          <w:rFonts w:ascii="Verdana" w:hAnsi="Verdana"/>
          <w:sz w:val="20"/>
          <w:szCs w:val="20"/>
        </w:rPr>
      </w:pPr>
    </w:p>
    <w:p w:rsidR="00525B49" w:rsidP="00525B49" w:rsidRDefault="00525B49" w14:paraId="77ABD7D9" w14:textId="16374E8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 sintaxis es:</w:t>
      </w:r>
    </w:p>
    <w:p w:rsidR="00525B49" w:rsidP="00525B49" w:rsidRDefault="00525B49" w14:paraId="62CBEDD3" w14:textId="0ACAF6C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 w:rsidR="00525B49" w:rsidP="00525B49" w:rsidRDefault="00525B49" w14:paraId="276AFF99" w14:textId="0ED3C1DE">
      <w:pPr>
        <w:ind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Variable </w:t>
      </w:r>
      <w:proofErr w:type="spellStart"/>
      <w:r>
        <w:rPr>
          <w:rFonts w:ascii="Verdana" w:hAnsi="Verdana"/>
          <w:sz w:val="20"/>
          <w:szCs w:val="20"/>
        </w:rPr>
        <w:t>tabla%rowtype</w:t>
      </w:r>
      <w:proofErr w:type="spellEnd"/>
      <w:r>
        <w:rPr>
          <w:rFonts w:ascii="Verdana" w:hAnsi="Verdana"/>
          <w:sz w:val="20"/>
          <w:szCs w:val="20"/>
        </w:rPr>
        <w:t>;</w:t>
      </w:r>
    </w:p>
    <w:p w:rsidR="00525B49" w:rsidP="00525B49" w:rsidRDefault="00525B49" w14:paraId="79FEFF60" w14:textId="77777777">
      <w:pPr>
        <w:rPr>
          <w:rFonts w:ascii="Verdana" w:hAnsi="Verdana"/>
          <w:sz w:val="20"/>
          <w:szCs w:val="20"/>
        </w:rPr>
      </w:pPr>
    </w:p>
    <w:p w:rsidR="00525B49" w:rsidP="00525B49" w:rsidRDefault="00525B49" w14:paraId="6B7C7D96" w14:textId="4A27008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Ejemplo de utilización de la variable </w:t>
      </w:r>
      <w:proofErr w:type="spellStart"/>
      <w:r>
        <w:rPr>
          <w:rFonts w:ascii="Verdana" w:hAnsi="Verdana"/>
          <w:sz w:val="20"/>
          <w:szCs w:val="20"/>
        </w:rPr>
        <w:t>RowType</w:t>
      </w:r>
      <w:proofErr w:type="spellEnd"/>
      <w:r>
        <w:rPr>
          <w:rFonts w:ascii="Verdana" w:hAnsi="Verdana"/>
          <w:sz w:val="20"/>
          <w:szCs w:val="20"/>
        </w:rPr>
        <w:t>.</w:t>
      </w:r>
    </w:p>
    <w:p w:rsidR="00525B49" w:rsidP="00525B49" w:rsidRDefault="00525B49" w14:paraId="554D4CBC" w14:textId="11859986">
      <w:pPr>
        <w:rPr>
          <w:rFonts w:ascii="Verdana" w:hAnsi="Verdana"/>
          <w:sz w:val="20"/>
          <w:szCs w:val="20"/>
        </w:rPr>
      </w:pPr>
    </w:p>
    <w:p w:rsidR="00525B49" w:rsidP="00525B49" w:rsidRDefault="00525B49" w14:paraId="4D5F5942" w14:textId="6745BC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Crear un procedimiento que muestre todos los datos de un doctor pasando el ID.</w:t>
      </w:r>
    </w:p>
    <w:p w:rsidR="00525B49" w:rsidP="00525B49" w:rsidRDefault="00525B49" w14:paraId="79617174" w14:textId="28E8ABC0">
      <w:pPr>
        <w:rPr>
          <w:rFonts w:ascii="Verdana" w:hAnsi="Verdana"/>
          <w:sz w:val="20"/>
          <w:szCs w:val="20"/>
        </w:rPr>
      </w:pPr>
    </w:p>
    <w:p w:rsidR="00525B49" w:rsidP="00525B49" w:rsidRDefault="00525B49" w14:paraId="01119EAC" w14:textId="065D5084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4311230B" wp14:editId="727ED279">
            <wp:extent cx="5400040" cy="28638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B49" w:rsidP="00525B49" w:rsidRDefault="00525B49" w14:paraId="44E68270" w14:textId="77777777">
      <w:pPr>
        <w:rPr>
          <w:rFonts w:ascii="Verdana" w:hAnsi="Verdana"/>
          <w:sz w:val="20"/>
          <w:szCs w:val="20"/>
        </w:rPr>
      </w:pPr>
    </w:p>
    <w:p w:rsidR="00525B49" w:rsidP="00525B49" w:rsidRDefault="00525B49" w14:paraId="154648E7" w14:textId="1F99C77A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69865FBF" wp14:editId="056FB112">
            <wp:extent cx="5400040" cy="290258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B49" w:rsidP="00525B49" w:rsidRDefault="00525B49" w14:paraId="0328A588" w14:textId="77777777">
      <w:pPr>
        <w:rPr>
          <w:rFonts w:ascii="Verdana" w:hAnsi="Verdana"/>
          <w:sz w:val="20"/>
          <w:szCs w:val="20"/>
        </w:rPr>
      </w:pPr>
    </w:p>
    <w:p w:rsidR="00525B49" w:rsidP="00525B49" w:rsidRDefault="00525B49" w14:paraId="28CBD73A" w14:textId="2F0CA589">
      <w:pPr>
        <w:rPr>
          <w:rFonts w:ascii="Verdana" w:hAnsi="Verdana"/>
          <w:sz w:val="20"/>
          <w:szCs w:val="20"/>
        </w:rPr>
      </w:pPr>
    </w:p>
    <w:p w:rsidR="00525B49" w:rsidP="00525B49" w:rsidRDefault="00525B49" w14:paraId="13374DF7" w14:textId="77777777">
      <w:pPr>
        <w:rPr>
          <w:rFonts w:ascii="Verdana" w:hAnsi="Verdana"/>
          <w:sz w:val="20"/>
          <w:szCs w:val="20"/>
        </w:rPr>
      </w:pPr>
    </w:p>
    <w:p w:rsidRPr="00525B49" w:rsidR="00525B49" w:rsidP="00525B49" w:rsidRDefault="00525B49" w14:paraId="2F233CA7" w14:textId="77777777">
      <w:pPr>
        <w:rPr>
          <w:rFonts w:ascii="Verdana" w:hAnsi="Verdana"/>
          <w:sz w:val="20"/>
          <w:szCs w:val="20"/>
        </w:rPr>
      </w:pPr>
    </w:p>
    <w:p w:rsidRPr="00525B49" w:rsidR="00525B49" w:rsidP="005B06EA" w:rsidRDefault="00525B49" w14:paraId="41DBAE9A" w14:textId="77777777">
      <w:pPr>
        <w:rPr>
          <w:rFonts w:ascii="Verdana" w:hAnsi="Verdana"/>
          <w:sz w:val="20"/>
          <w:szCs w:val="20"/>
        </w:rPr>
      </w:pPr>
    </w:p>
    <w:p w:rsidR="00872643" w:rsidP="005B06EA" w:rsidRDefault="00872643" w14:paraId="701E551D" w14:textId="77777777">
      <w:pPr>
        <w:rPr>
          <w:rFonts w:ascii="Verdana" w:hAnsi="Verdana"/>
          <w:sz w:val="20"/>
          <w:szCs w:val="20"/>
        </w:rPr>
      </w:pPr>
    </w:p>
    <w:p w:rsidR="00872643" w:rsidP="005B06EA" w:rsidRDefault="00872643" w14:paraId="18B6678E" w14:textId="77777777">
      <w:pPr>
        <w:rPr>
          <w:rFonts w:ascii="Verdana" w:hAnsi="Verdana"/>
          <w:sz w:val="20"/>
          <w:szCs w:val="20"/>
        </w:rPr>
      </w:pPr>
    </w:p>
    <w:sectPr w:rsidR="00872643">
      <w:headerReference w:type="default" r:id="rId16"/>
      <w:footerReference w:type="default" r:id="rId17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C7B43" w:rsidRDefault="00EC7B43" w14:paraId="2B1F4BEC" w14:textId="77777777">
      <w:r>
        <w:separator/>
      </w:r>
    </w:p>
  </w:endnote>
  <w:endnote w:type="continuationSeparator" w:id="0">
    <w:p w:rsidR="00EC7B43" w:rsidRDefault="00EC7B43" w14:paraId="0ADF23D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4DA6" w:rsidP="00137EDB" w:rsidRDefault="008E4DA6" w14:paraId="2555FCA5" w14:textId="77777777">
    <w:pPr>
      <w:pStyle w:val="Piedepgina"/>
      <w:pBdr>
        <w:top w:val="single" w:color="auto" w:sz="4" w:space="1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C7B43" w:rsidRDefault="00EC7B43" w14:paraId="0E0BDAF5" w14:textId="77777777">
      <w:r>
        <w:separator/>
      </w:r>
    </w:p>
  </w:footnote>
  <w:footnote w:type="continuationSeparator" w:id="0">
    <w:p w:rsidR="00EC7B43" w:rsidRDefault="00EC7B43" w14:paraId="4164D17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p14">
  <w:p w:rsidRPr="00897A8E" w:rsidR="008E4DA6" w:rsidP="00897A8E" w:rsidRDefault="008E4DA6" w14:paraId="45727090" w14:textId="77777777">
    <w:pPr>
      <w:pStyle w:val="Encabezado"/>
      <w:pBdr>
        <w:bottom w:val="single" w:color="auto" w:sz="4" w:space="1"/>
      </w:pBdr>
      <w:jc w:val="right"/>
      <w:rPr>
        <w:rFonts w:ascii="Tahoma" w:hAnsi="Tahoma" w:cs="Tahoma"/>
        <w:sz w:val="20"/>
        <w:szCs w:val="20"/>
      </w:rPr>
    </w:pPr>
    <w:r w:rsidRPr="00897A8E"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7205416" wp14:editId="7E46833D">
              <wp:simplePos x="0" y="0"/>
              <wp:positionH relativeFrom="column">
                <wp:posOffset>-71755</wp:posOffset>
              </wp:positionH>
              <wp:positionV relativeFrom="paragraph">
                <wp:posOffset>-100965</wp:posOffset>
              </wp:positionV>
              <wp:extent cx="1329055" cy="322580"/>
              <wp:effectExtent l="4445" t="3810" r="0" b="0"/>
              <wp:wrapSquare wrapText="bothSides"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9055" cy="3225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4DA6" w:rsidP="00897A8E" w:rsidRDefault="008E4DA6" w14:paraId="7225C4A7" w14:textId="77777777">
                          <w:pPr>
                            <w:pStyle w:val="Encabezado"/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C31AF52" wp14:editId="791FBC78">
                                <wp:extent cx="1146810" cy="232410"/>
                                <wp:effectExtent l="0" t="0" r="0" b="0"/>
                                <wp:docPr id="2" name="Imagen 1" descr="Oracl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Oracl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46810" cy="2324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7E3B1AC">
            <v:shapetype id="_x0000_t202" coordsize="21600,21600" o:spt="202" path="m,l,21600r21600,l21600,xe" w14:anchorId="07205416">
              <v:stroke joinstyle="miter"/>
              <v:path gradientshapeok="t" o:connecttype="rect"/>
            </v:shapetype>
            <v:shape id="Text Box 3" style="position:absolute;left:0;text-align:left;margin-left:-5.65pt;margin-top:-7.95pt;width:104.65pt;height:25.4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">
              <v:textbox style="mso-fit-shape-to-text:t">
                <w:txbxContent>
                  <w:p w:rsidR="008E4DA6" w:rsidP="00897A8E" w:rsidRDefault="008E4DA6" w14:paraId="672A6659" w14:textId="77777777">
                    <w:pPr>
                      <w:pStyle w:val="Encabezado"/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D18CD0B" wp14:editId="791FBC78">
                          <wp:extent cx="1146810" cy="232410"/>
                          <wp:effectExtent l="0" t="0" r="0" b="0"/>
                          <wp:docPr id="1908023624" name="Imagen 1" descr="Oracl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Oracl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46810" cy="2324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Tahoma" w:hAnsi="Tahoma" w:cs="Tahoma"/>
        <w:sz w:val="20"/>
        <w:szCs w:val="20"/>
      </w:rPr>
      <w:t>BASE DE DATOS O</w:t>
    </w:r>
    <w:r w:rsidRPr="00897A8E">
      <w:rPr>
        <w:rFonts w:ascii="Tahoma" w:hAnsi="Tahoma" w:cs="Tahoma"/>
        <w:sz w:val="20"/>
        <w:szCs w:val="20"/>
      </w:rPr>
      <w:t>RACLE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E6867"/>
    <w:multiLevelType w:val="hybridMultilevel"/>
    <w:tmpl w:val="025027C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E7A9F"/>
    <w:multiLevelType w:val="hybridMultilevel"/>
    <w:tmpl w:val="6744F3A4"/>
    <w:lvl w:ilvl="0" w:tplc="40F09F8C">
      <w:numFmt w:val="bullet"/>
      <w:lvlText w:val="-"/>
      <w:lvlJc w:val="left"/>
      <w:pPr>
        <w:ind w:left="720" w:hanging="360"/>
      </w:pPr>
      <w:rPr>
        <w:rFonts w:hint="default" w:ascii="Verdana" w:hAnsi="Verdana" w:eastAsia="Times New Roman" w:cs="Times New Roman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0E24939"/>
    <w:multiLevelType w:val="hybridMultilevel"/>
    <w:tmpl w:val="0BCAC49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C08A2"/>
    <w:multiLevelType w:val="hybridMultilevel"/>
    <w:tmpl w:val="913C4C0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C7AD1"/>
    <w:multiLevelType w:val="hybridMultilevel"/>
    <w:tmpl w:val="77E65238"/>
    <w:lvl w:ilvl="0" w:tplc="0C0A0001">
      <w:start w:val="2"/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6943B71"/>
    <w:multiLevelType w:val="hybridMultilevel"/>
    <w:tmpl w:val="A242703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9B09A9"/>
    <w:multiLevelType w:val="hybridMultilevel"/>
    <w:tmpl w:val="AD44B204"/>
    <w:lvl w:ilvl="0" w:tplc="0C0A0001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BB40E7E"/>
    <w:multiLevelType w:val="hybridMultilevel"/>
    <w:tmpl w:val="32FAF1E6"/>
    <w:lvl w:ilvl="0" w:tplc="AB4643C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16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5ADE3356"/>
    <w:multiLevelType w:val="hybridMultilevel"/>
    <w:tmpl w:val="8B8C17F2"/>
    <w:lvl w:ilvl="0" w:tplc="0C0A000B">
      <w:numFmt w:val="bullet"/>
      <w:lvlText w:val=""/>
      <w:lvlJc w:val="left"/>
      <w:pPr>
        <w:ind w:left="1068" w:hanging="360"/>
      </w:pPr>
      <w:rPr>
        <w:rFonts w:hint="default" w:ascii="Wingdings" w:hAnsi="Wingdings" w:eastAsia="Times New Roman" w:cs="Times New Roman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9" w15:restartNumberingAfterBreak="0">
    <w:nsid w:val="68171672"/>
    <w:multiLevelType w:val="hybridMultilevel"/>
    <w:tmpl w:val="B270E3A8"/>
    <w:lvl w:ilvl="0" w:tplc="0C0A0001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8"/>
  </w:num>
  <w:num w:numId="5">
    <w:abstractNumId w:val="3"/>
  </w:num>
  <w:num w:numId="6">
    <w:abstractNumId w:val="2"/>
  </w:num>
  <w:num w:numId="7">
    <w:abstractNumId w:val="4"/>
  </w:num>
  <w:num w:numId="8">
    <w:abstractNumId w:val="0"/>
  </w:num>
  <w:num w:numId="9">
    <w:abstractNumId w:val="1"/>
  </w:num>
  <w:num w:numId="10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7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836"/>
    <w:rsid w:val="000011C8"/>
    <w:rsid w:val="00001C0E"/>
    <w:rsid w:val="00010DE2"/>
    <w:rsid w:val="00011124"/>
    <w:rsid w:val="00042397"/>
    <w:rsid w:val="00046C0B"/>
    <w:rsid w:val="00050DA2"/>
    <w:rsid w:val="00062867"/>
    <w:rsid w:val="000721AE"/>
    <w:rsid w:val="000958C0"/>
    <w:rsid w:val="000D3B48"/>
    <w:rsid w:val="000F4D86"/>
    <w:rsid w:val="001003B1"/>
    <w:rsid w:val="00100FCD"/>
    <w:rsid w:val="00124F53"/>
    <w:rsid w:val="00132414"/>
    <w:rsid w:val="0013617E"/>
    <w:rsid w:val="00136575"/>
    <w:rsid w:val="00137EDB"/>
    <w:rsid w:val="00140611"/>
    <w:rsid w:val="001410D2"/>
    <w:rsid w:val="00145322"/>
    <w:rsid w:val="00155DE5"/>
    <w:rsid w:val="00156BC0"/>
    <w:rsid w:val="001853AB"/>
    <w:rsid w:val="001D5D82"/>
    <w:rsid w:val="001E03C3"/>
    <w:rsid w:val="00202BA4"/>
    <w:rsid w:val="00203BF2"/>
    <w:rsid w:val="002070D7"/>
    <w:rsid w:val="002218D7"/>
    <w:rsid w:val="002226D6"/>
    <w:rsid w:val="00247B34"/>
    <w:rsid w:val="00260ABD"/>
    <w:rsid w:val="00265B48"/>
    <w:rsid w:val="002A2DD0"/>
    <w:rsid w:val="002C3747"/>
    <w:rsid w:val="002D126B"/>
    <w:rsid w:val="002D240B"/>
    <w:rsid w:val="002E2320"/>
    <w:rsid w:val="003039E6"/>
    <w:rsid w:val="00303C07"/>
    <w:rsid w:val="00345985"/>
    <w:rsid w:val="003475AC"/>
    <w:rsid w:val="003603A3"/>
    <w:rsid w:val="00362A60"/>
    <w:rsid w:val="00386403"/>
    <w:rsid w:val="003B6A7E"/>
    <w:rsid w:val="003B7853"/>
    <w:rsid w:val="003E5476"/>
    <w:rsid w:val="003E7EC0"/>
    <w:rsid w:val="003F2965"/>
    <w:rsid w:val="004003CF"/>
    <w:rsid w:val="00406398"/>
    <w:rsid w:val="004218C2"/>
    <w:rsid w:val="00442871"/>
    <w:rsid w:val="00451236"/>
    <w:rsid w:val="00475976"/>
    <w:rsid w:val="004A0524"/>
    <w:rsid w:val="004A2F29"/>
    <w:rsid w:val="004E2EB9"/>
    <w:rsid w:val="004E63DF"/>
    <w:rsid w:val="00523C44"/>
    <w:rsid w:val="00525B49"/>
    <w:rsid w:val="00545D3F"/>
    <w:rsid w:val="0058178F"/>
    <w:rsid w:val="0058751E"/>
    <w:rsid w:val="005B06EA"/>
    <w:rsid w:val="005E272C"/>
    <w:rsid w:val="00601025"/>
    <w:rsid w:val="00601FC5"/>
    <w:rsid w:val="0062672C"/>
    <w:rsid w:val="00676ABB"/>
    <w:rsid w:val="006970D7"/>
    <w:rsid w:val="006B2157"/>
    <w:rsid w:val="006B54E1"/>
    <w:rsid w:val="006C52DE"/>
    <w:rsid w:val="006E4D22"/>
    <w:rsid w:val="006F0D6E"/>
    <w:rsid w:val="00701B5C"/>
    <w:rsid w:val="00710C95"/>
    <w:rsid w:val="00715236"/>
    <w:rsid w:val="0074545E"/>
    <w:rsid w:val="007625E9"/>
    <w:rsid w:val="00776DCA"/>
    <w:rsid w:val="007B4CC8"/>
    <w:rsid w:val="007E354F"/>
    <w:rsid w:val="00810997"/>
    <w:rsid w:val="00813F85"/>
    <w:rsid w:val="008153F2"/>
    <w:rsid w:val="00816CCB"/>
    <w:rsid w:val="00853288"/>
    <w:rsid w:val="00872643"/>
    <w:rsid w:val="00877B7A"/>
    <w:rsid w:val="00897A8E"/>
    <w:rsid w:val="008A3365"/>
    <w:rsid w:val="008D490F"/>
    <w:rsid w:val="008E0E31"/>
    <w:rsid w:val="008E4CA8"/>
    <w:rsid w:val="008E4DA6"/>
    <w:rsid w:val="008F6AB4"/>
    <w:rsid w:val="0090378E"/>
    <w:rsid w:val="00905160"/>
    <w:rsid w:val="00925C90"/>
    <w:rsid w:val="00940E19"/>
    <w:rsid w:val="0094704A"/>
    <w:rsid w:val="00962145"/>
    <w:rsid w:val="00974838"/>
    <w:rsid w:val="00974F5D"/>
    <w:rsid w:val="009824E4"/>
    <w:rsid w:val="009916F1"/>
    <w:rsid w:val="009B0FE2"/>
    <w:rsid w:val="009C7DFD"/>
    <w:rsid w:val="009E4FF5"/>
    <w:rsid w:val="00A22C40"/>
    <w:rsid w:val="00A22EB2"/>
    <w:rsid w:val="00A26C21"/>
    <w:rsid w:val="00A32D16"/>
    <w:rsid w:val="00A71342"/>
    <w:rsid w:val="00A852C0"/>
    <w:rsid w:val="00AA6C90"/>
    <w:rsid w:val="00AD1D53"/>
    <w:rsid w:val="00AD7FDB"/>
    <w:rsid w:val="00AE3239"/>
    <w:rsid w:val="00AE3318"/>
    <w:rsid w:val="00B003CD"/>
    <w:rsid w:val="00B01071"/>
    <w:rsid w:val="00B0281A"/>
    <w:rsid w:val="00B039ED"/>
    <w:rsid w:val="00B24241"/>
    <w:rsid w:val="00B260F9"/>
    <w:rsid w:val="00B92836"/>
    <w:rsid w:val="00BC7712"/>
    <w:rsid w:val="00BD5BCB"/>
    <w:rsid w:val="00C10E92"/>
    <w:rsid w:val="00C34A28"/>
    <w:rsid w:val="00C4182C"/>
    <w:rsid w:val="00C61C10"/>
    <w:rsid w:val="00C70658"/>
    <w:rsid w:val="00C87FDC"/>
    <w:rsid w:val="00CA67D1"/>
    <w:rsid w:val="00CC40A2"/>
    <w:rsid w:val="00CC72B3"/>
    <w:rsid w:val="00CD5D5C"/>
    <w:rsid w:val="00CF2192"/>
    <w:rsid w:val="00D07E7B"/>
    <w:rsid w:val="00D13767"/>
    <w:rsid w:val="00D24B7F"/>
    <w:rsid w:val="00D268FC"/>
    <w:rsid w:val="00D27F6B"/>
    <w:rsid w:val="00D449BD"/>
    <w:rsid w:val="00D546E9"/>
    <w:rsid w:val="00D63C97"/>
    <w:rsid w:val="00D93C54"/>
    <w:rsid w:val="00DA7F16"/>
    <w:rsid w:val="00DD6859"/>
    <w:rsid w:val="00DF1913"/>
    <w:rsid w:val="00E11F8D"/>
    <w:rsid w:val="00E3260E"/>
    <w:rsid w:val="00E34EC9"/>
    <w:rsid w:val="00E55D33"/>
    <w:rsid w:val="00E749CE"/>
    <w:rsid w:val="00E77836"/>
    <w:rsid w:val="00EC7B43"/>
    <w:rsid w:val="00EE6366"/>
    <w:rsid w:val="00EF101A"/>
    <w:rsid w:val="00F14C05"/>
    <w:rsid w:val="00F26D99"/>
    <w:rsid w:val="00F55376"/>
    <w:rsid w:val="00F63A67"/>
    <w:rsid w:val="00F822DE"/>
    <w:rsid w:val="00F82D02"/>
    <w:rsid w:val="00FB31D7"/>
    <w:rsid w:val="00FD7C39"/>
    <w:rsid w:val="754FC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2311C1"/>
  <w15:chartTrackingRefBased/>
  <w15:docId w15:val="{1ADB8BF1-2C19-4215-8978-F9C34BE827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C70658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F26D9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rsid w:val="0014061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406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0611"/>
  </w:style>
  <w:style w:type="paragraph" w:styleId="Puesto" w:customStyle="1">
    <w:name w:val="Puesto"/>
    <w:basedOn w:val="Normal"/>
    <w:qFormat/>
    <w:rsid w:val="00C70658"/>
    <w:pPr>
      <w:jc w:val="center"/>
    </w:pPr>
    <w:rPr>
      <w:b/>
      <w:bCs/>
    </w:rPr>
  </w:style>
  <w:style w:type="paragraph" w:styleId="Textosinformato">
    <w:name w:val="Plain Text"/>
    <w:basedOn w:val="Normal"/>
    <w:rsid w:val="00C70658"/>
    <w:rPr>
      <w:rFonts w:ascii="Courier New" w:hAnsi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406398"/>
    <w:pPr>
      <w:ind w:left="720"/>
      <w:contextualSpacing/>
    </w:pPr>
  </w:style>
  <w:style w:type="character" w:styleId="Ttulo1Car" w:customStyle="1">
    <w:name w:val="Título 1 Car"/>
    <w:basedOn w:val="Fuentedeprrafopredeter"/>
    <w:link w:val="Ttulo1"/>
    <w:rsid w:val="00F26D9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fontTable" Target="fontTable.xml" Id="rId1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footer" Target="footer1.xml" Id="rId17" /><Relationship Type="http://schemas.openxmlformats.org/officeDocument/2006/relationships/styles" Target="styles.xml" Id="rId2" /><Relationship Type="http://schemas.openxmlformats.org/officeDocument/2006/relationships/header" Target="header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image" Target="media/image9.png" Id="rId15" /><Relationship Type="http://schemas.openxmlformats.org/officeDocument/2006/relationships/image" Target="media/image4.png" Id="rId10" /><Relationship Type="http://schemas.openxmlformats.org/officeDocument/2006/relationships/theme" Target="theme/theme1.xml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SEGURIDAD%20NOVIEMBRE%202%20(PORTATIL)\PLANTILLAS%20WORD%202005\ORACLE10G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ORACLE10G.dot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REGISTROS</dc:title>
  <dc:subject/>
  <dc:creator>sd</dc:creator>
  <keywords/>
  <dc:description/>
  <lastModifiedBy>Talento Oracle</lastModifiedBy>
  <revision>4</revision>
  <lastPrinted>1899-12-31T23:00:00.0000000Z</lastPrinted>
  <dcterms:created xsi:type="dcterms:W3CDTF">2020-11-17T15:12:00.0000000Z</dcterms:created>
  <dcterms:modified xsi:type="dcterms:W3CDTF">2025-05-07T14:56:31.3370930Z</dcterms:modified>
</coreProperties>
</file>